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xt" ContentType="application/tx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6B4E30" w14:textId="04D68C48" w:rsidR="00984B40" w:rsidRPr="00CF5DEA" w:rsidRDefault="00984B40" w:rsidP="00984B40">
      <w:pPr>
        <w:pStyle w:val="Title"/>
        <w:rPr>
          <w:rFonts w:eastAsia="Times New Roman" w:cs="Arial"/>
          <w:shd w:val="clear" w:color="auto" w:fill="FFFFFF"/>
        </w:rPr>
      </w:pPr>
      <w:r w:rsidRPr="00CF5DEA">
        <w:rPr>
          <w:rFonts w:eastAsia="Times New Roman" w:cs="Arial"/>
          <w:shd w:val="clear" w:color="auto" w:fill="FFFFFF"/>
        </w:rPr>
        <w:t>Device Tree Overlay Creation Guide</w:t>
      </w:r>
    </w:p>
    <w:p w14:paraId="651A3C25" w14:textId="3A82345A" w:rsidR="00984B40" w:rsidRDefault="00984B40" w:rsidP="00984B40"/>
    <w:p w14:paraId="21D84DEB" w14:textId="77777777" w:rsidR="00594231" w:rsidRDefault="00CF5DEA" w:rsidP="00984B40">
      <w:pPr>
        <w:rPr>
          <w:rFonts w:cs="Arial"/>
          <w:szCs w:val="20"/>
        </w:rPr>
      </w:pPr>
      <w:bookmarkStart w:id="0" w:name="_Hlk509300735"/>
      <w:r w:rsidRPr="00CD5F36">
        <w:rPr>
          <w:rFonts w:cs="Arial"/>
          <w:szCs w:val="20"/>
        </w:rPr>
        <w:t xml:space="preserve">This guide will walk you through the steps necessary to create Device Tree Overlays for the PocketBeagle and BeagleBone family of products. </w:t>
      </w:r>
    </w:p>
    <w:p w14:paraId="522C48E7" w14:textId="77777777" w:rsidR="00594231" w:rsidRDefault="00594231" w:rsidP="00984B40">
      <w:pPr>
        <w:rPr>
          <w:rFonts w:cs="Arial"/>
          <w:szCs w:val="20"/>
        </w:rPr>
      </w:pPr>
    </w:p>
    <w:p w14:paraId="301F4387" w14:textId="70246F10" w:rsidR="00984B40" w:rsidRDefault="003B64C5" w:rsidP="00984B40">
      <w:pPr>
        <w:rPr>
          <w:rFonts w:cs="Arial"/>
          <w:szCs w:val="20"/>
        </w:rPr>
      </w:pPr>
      <w:r w:rsidRPr="00CD5F36">
        <w:rPr>
          <w:rFonts w:cs="Arial"/>
          <w:szCs w:val="20"/>
        </w:rPr>
        <w:t xml:space="preserve">The current Device Tree files are located in the </w:t>
      </w:r>
      <w:r w:rsidRPr="00594231">
        <w:rPr>
          <w:rFonts w:ascii="Courier New" w:hAnsi="Courier New" w:cs="Courier New"/>
          <w:szCs w:val="20"/>
        </w:rPr>
        <w:t>/lib/firmware</w:t>
      </w:r>
      <w:r w:rsidRPr="00CD5F36">
        <w:rPr>
          <w:rFonts w:ascii="Consolas" w:hAnsi="Consolas" w:cs="Arial"/>
          <w:szCs w:val="20"/>
        </w:rPr>
        <w:t xml:space="preserve"> </w:t>
      </w:r>
      <w:r w:rsidRPr="00CD5F36">
        <w:rPr>
          <w:rFonts w:cs="Arial"/>
          <w:szCs w:val="20"/>
        </w:rPr>
        <w:t xml:space="preserve">folder. </w:t>
      </w:r>
      <w:r w:rsidR="00BF1216" w:rsidRPr="00CD5F36">
        <w:rPr>
          <w:rFonts w:cs="Arial"/>
          <w:szCs w:val="20"/>
        </w:rPr>
        <w:t>If you have not</w:t>
      </w:r>
      <w:r w:rsidR="00DA79DC" w:rsidRPr="00CD5F36">
        <w:rPr>
          <w:rFonts w:cs="Arial"/>
          <w:szCs w:val="20"/>
        </w:rPr>
        <w:t xml:space="preserve"> done so already</w:t>
      </w:r>
      <w:r w:rsidR="00BF1216" w:rsidRPr="00CD5F36">
        <w:rPr>
          <w:rFonts w:cs="Arial"/>
          <w:szCs w:val="20"/>
        </w:rPr>
        <w:t>, update and upgrade to verify</w:t>
      </w:r>
      <w:r w:rsidR="00DA79DC" w:rsidRPr="00CD5F36">
        <w:rPr>
          <w:rFonts w:cs="Arial"/>
          <w:szCs w:val="20"/>
        </w:rPr>
        <w:t xml:space="preserve"> you have</w:t>
      </w:r>
      <w:r w:rsidR="00BF1216" w:rsidRPr="00CD5F36">
        <w:rPr>
          <w:rFonts w:cs="Arial"/>
          <w:szCs w:val="20"/>
        </w:rPr>
        <w:t xml:space="preserve"> the most current version available. </w:t>
      </w:r>
      <w:r w:rsidR="002D3268" w:rsidRPr="00CD5F36">
        <w:rPr>
          <w:rFonts w:cs="Arial"/>
          <w:szCs w:val="20"/>
        </w:rPr>
        <w:t>If you receive any errors regarding permission</w:t>
      </w:r>
      <w:r w:rsidR="002A24C2" w:rsidRPr="00CD5F36">
        <w:rPr>
          <w:rFonts w:cs="Arial"/>
          <w:szCs w:val="20"/>
        </w:rPr>
        <w:t>s</w:t>
      </w:r>
      <w:r w:rsidR="002D3268" w:rsidRPr="00CD5F36">
        <w:rPr>
          <w:rFonts w:cs="Arial"/>
          <w:szCs w:val="20"/>
        </w:rPr>
        <w:t xml:space="preserve">, try pre-facing the command with </w:t>
      </w:r>
      <w:r w:rsidR="002D3268" w:rsidRPr="00594231">
        <w:rPr>
          <w:rFonts w:ascii="Courier New" w:hAnsi="Courier New" w:cs="Courier New"/>
          <w:szCs w:val="20"/>
        </w:rPr>
        <w:t>sudo</w:t>
      </w:r>
      <w:r w:rsidR="002D3268" w:rsidRPr="00CD5F36">
        <w:rPr>
          <w:rFonts w:cs="Arial"/>
          <w:szCs w:val="20"/>
        </w:rPr>
        <w:t xml:space="preserve">. </w:t>
      </w:r>
    </w:p>
    <w:p w14:paraId="40C5ACF4" w14:textId="7A88D518" w:rsidR="00594231" w:rsidRDefault="00594231" w:rsidP="00984B40">
      <w:pPr>
        <w:rPr>
          <w:rFonts w:cs="Arial"/>
          <w:szCs w:val="20"/>
        </w:rPr>
      </w:pPr>
    </w:p>
    <w:p w14:paraId="6E63EC5B" w14:textId="02BC2D8E" w:rsidR="00594231" w:rsidRPr="00594231" w:rsidRDefault="00594231" w:rsidP="00984B40">
      <w:r>
        <w:rPr>
          <w:rFonts w:cs="Arial"/>
          <w:szCs w:val="20"/>
        </w:rPr>
        <w:t xml:space="preserve">At the </w:t>
      </w:r>
      <w:proofErr w:type="spellStart"/>
      <w:r w:rsidRPr="00594231">
        <w:rPr>
          <w:rFonts w:ascii="Courier New" w:hAnsi="Courier New" w:cs="Courier New"/>
        </w:rPr>
        <w:t>debian@beaglebone</w:t>
      </w:r>
      <w:proofErr w:type="spellEnd"/>
      <w:r w:rsidRPr="00594231">
        <w:rPr>
          <w:rFonts w:ascii="Courier New" w:hAnsi="Courier New" w:cs="Courier New"/>
        </w:rPr>
        <w:t>:/</w:t>
      </w:r>
      <w:r w:rsidRPr="00594231">
        <w:t xml:space="preserve"> prompt:</w:t>
      </w:r>
    </w:p>
    <w:p w14:paraId="2F3F5952" w14:textId="1C0A20A2" w:rsidR="00984B40" w:rsidRDefault="00984B40" w:rsidP="008078ED">
      <w:pPr>
        <w:spacing w:line="240" w:lineRule="auto"/>
        <w:rPr>
          <w:rFonts w:eastAsia="Times New Roman" w:cs="Arial"/>
          <w:color w:val="222222"/>
          <w:szCs w:val="20"/>
          <w:shd w:val="clear" w:color="auto" w:fill="FFFFFF"/>
        </w:rPr>
      </w:pPr>
    </w:p>
    <w:p w14:paraId="4B92ADF5" w14:textId="77777777" w:rsidR="0098700C" w:rsidRDefault="0098700C" w:rsidP="008078ED">
      <w:pPr>
        <w:spacing w:line="240" w:lineRule="auto"/>
        <w:rPr>
          <w:rFonts w:eastAsia="Times New Roman" w:cs="Arial"/>
          <w:color w:val="222222"/>
          <w:szCs w:val="20"/>
          <w:shd w:val="clear" w:color="auto" w:fill="FFFFFF"/>
        </w:rPr>
      </w:pPr>
    </w:p>
    <w:p w14:paraId="57402ED7" w14:textId="1CD9F1F8" w:rsidR="00C03400" w:rsidRPr="00237320" w:rsidRDefault="00594231" w:rsidP="00984B40">
      <w:pPr>
        <w:pStyle w:val="ListParagraph"/>
        <w:numPr>
          <w:ilvl w:val="0"/>
          <w:numId w:val="1"/>
        </w:num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eastAsia="Times New Roman" w:cs="Arial"/>
          <w:color w:val="222222"/>
          <w:szCs w:val="20"/>
          <w:shd w:val="clear" w:color="auto" w:fill="FFFFFF"/>
        </w:rPr>
        <w:t>Change</w:t>
      </w:r>
      <w:r w:rsidR="000D049A">
        <w:rPr>
          <w:rFonts w:eastAsia="Times New Roman" w:cs="Arial"/>
          <w:color w:val="222222"/>
          <w:szCs w:val="20"/>
          <w:shd w:val="clear" w:color="auto" w:fill="FFFFFF"/>
        </w:rPr>
        <w:t xml:space="preserve"> directories to </w:t>
      </w:r>
      <w:r w:rsidR="000D049A"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/opt/</w:t>
      </w:r>
      <w:proofErr w:type="spellStart"/>
      <w:r w:rsidR="000D049A"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git_repo</w:t>
      </w:r>
      <w:proofErr w:type="spellEnd"/>
      <w:r w:rsidR="000D049A">
        <w:rPr>
          <w:rFonts w:eastAsia="Times New Roman" w:cs="Arial"/>
          <w:color w:val="222222"/>
          <w:szCs w:val="20"/>
          <w:shd w:val="clear" w:color="auto" w:fill="FFFFFF"/>
        </w:rPr>
        <w:t xml:space="preserve"> and </w:t>
      </w:r>
      <w:r>
        <w:rPr>
          <w:rFonts w:eastAsia="Times New Roman" w:cs="Arial"/>
          <w:color w:val="222222"/>
          <w:szCs w:val="20"/>
          <w:shd w:val="clear" w:color="auto" w:fill="FFFFFF"/>
        </w:rPr>
        <w:t>clone</w:t>
      </w:r>
      <w:r w:rsidR="000D049A">
        <w:rPr>
          <w:rFonts w:eastAsia="Times New Roman" w:cs="Arial"/>
          <w:color w:val="222222"/>
          <w:szCs w:val="20"/>
          <w:shd w:val="clear" w:color="auto" w:fill="FFFFFF"/>
        </w:rPr>
        <w:t xml:space="preserve"> </w:t>
      </w:r>
      <w:r w:rsidR="000D049A"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bb.org-overlays</w:t>
      </w:r>
      <w:r w:rsidR="000D049A">
        <w:rPr>
          <w:rFonts w:eastAsia="Times New Roman" w:cs="Arial"/>
          <w:color w:val="222222"/>
          <w:szCs w:val="20"/>
          <w:shd w:val="clear" w:color="auto" w:fill="FFFFFF"/>
        </w:rPr>
        <w:t xml:space="preserve"> from </w:t>
      </w:r>
      <w:r>
        <w:rPr>
          <w:rFonts w:eastAsia="Times New Roman" w:cs="Arial"/>
          <w:color w:val="222222"/>
          <w:szCs w:val="20"/>
          <w:shd w:val="clear" w:color="auto" w:fill="FFFFFF"/>
        </w:rPr>
        <w:t>GitHub:</w:t>
      </w:r>
    </w:p>
    <w:p w14:paraId="2FD40242" w14:textId="77777777" w:rsidR="00237320" w:rsidRPr="00C03400" w:rsidRDefault="00237320" w:rsidP="00237320">
      <w:pPr>
        <w:pStyle w:val="ListParagraph"/>
        <w:spacing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26B6E1F" w14:textId="4DADD05E" w:rsidR="008078ED" w:rsidRPr="00594231" w:rsidRDefault="008078ED" w:rsidP="00594231">
      <w:pPr>
        <w:spacing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opt/</w:t>
      </w:r>
      <w:proofErr w:type="spellStart"/>
      <w:proofErr w:type="gramEnd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git_repo</w:t>
      </w:r>
      <w:proofErr w:type="spellEnd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 xml:space="preserve">$ </w:t>
      </w:r>
      <w:proofErr w:type="spellStart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git</w:t>
      </w:r>
      <w:proofErr w:type="spellEnd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 xml:space="preserve"> clone </w:t>
      </w:r>
      <w:hyperlink r:id="rId5" w:history="1">
        <w:r w:rsidRPr="00594231">
          <w:rPr>
            <w:rFonts w:ascii="Courier New" w:eastAsia="Times New Roman" w:hAnsi="Courier New" w:cs="Courier New"/>
            <w:color w:val="6611CC"/>
            <w:szCs w:val="20"/>
            <w:u w:val="single"/>
            <w:shd w:val="clear" w:color="auto" w:fill="FFFFFF"/>
          </w:rPr>
          <w:t>https://github.com/beagleboard/bb.org-overlays</w:t>
        </w:r>
      </w:hyperlink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 xml:space="preserve"> </w:t>
      </w:r>
    </w:p>
    <w:p w14:paraId="0E6C6B70" w14:textId="77777777" w:rsidR="008078ED" w:rsidRPr="008078ED" w:rsidRDefault="008078ED" w:rsidP="008078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8FC2CC" w14:textId="7F2E14E4" w:rsidR="00237320" w:rsidRPr="00237320" w:rsidRDefault="00594231" w:rsidP="00237320">
      <w:pPr>
        <w:pStyle w:val="ListParagraph"/>
        <w:numPr>
          <w:ilvl w:val="0"/>
          <w:numId w:val="1"/>
        </w:num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eastAsia="Times New Roman" w:cs="Arial"/>
          <w:color w:val="222222"/>
          <w:szCs w:val="20"/>
          <w:shd w:val="clear" w:color="auto" w:fill="FFFFFF"/>
        </w:rPr>
        <w:t>Change</w:t>
      </w:r>
      <w:r w:rsidR="000D049A">
        <w:rPr>
          <w:rFonts w:eastAsia="Times New Roman" w:cs="Arial"/>
          <w:color w:val="222222"/>
          <w:szCs w:val="20"/>
          <w:shd w:val="clear" w:color="auto" w:fill="FFFFFF"/>
        </w:rPr>
        <w:t xml:space="preserve"> to the newly cloned directory</w:t>
      </w:r>
      <w:r w:rsidR="00A05C2A">
        <w:rPr>
          <w:rFonts w:eastAsia="Times New Roman" w:cs="Arial"/>
          <w:color w:val="222222"/>
          <w:szCs w:val="20"/>
          <w:shd w:val="clear" w:color="auto" w:fill="FFFFFF"/>
        </w:rPr>
        <w:t>:</w:t>
      </w:r>
    </w:p>
    <w:p w14:paraId="5A4EA758" w14:textId="77777777" w:rsidR="00237320" w:rsidRDefault="00237320" w:rsidP="00237320">
      <w:pPr>
        <w:pStyle w:val="ListParagraph"/>
        <w:spacing w:line="240" w:lineRule="auto"/>
        <w:rPr>
          <w:rFonts w:ascii="Consolas" w:eastAsia="Times New Roman" w:hAnsi="Consolas" w:cs="Arial"/>
          <w:color w:val="222222"/>
          <w:szCs w:val="20"/>
          <w:shd w:val="clear" w:color="auto" w:fill="FFFFFF"/>
        </w:rPr>
      </w:pPr>
    </w:p>
    <w:p w14:paraId="706268CC" w14:textId="25E46B96" w:rsidR="008078ED" w:rsidRPr="00594231" w:rsidRDefault="008078ED" w:rsidP="00594231">
      <w:pPr>
        <w:spacing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cd</w:t>
      </w:r>
      <w:proofErr w:type="gramEnd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 xml:space="preserve"> </w:t>
      </w:r>
      <w:r w:rsidR="002D3268"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.</w:t>
      </w:r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 xml:space="preserve">/bb.org-overlays/ </w:t>
      </w:r>
    </w:p>
    <w:p w14:paraId="0A5B5465" w14:textId="77777777" w:rsidR="008078ED" w:rsidRPr="008078ED" w:rsidRDefault="008078ED" w:rsidP="008078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0B2C71" w14:textId="7E513002" w:rsidR="00237320" w:rsidRPr="00237320" w:rsidRDefault="000D049A" w:rsidP="00984B40">
      <w:pPr>
        <w:pStyle w:val="ListParagraph"/>
        <w:numPr>
          <w:ilvl w:val="0"/>
          <w:numId w:val="1"/>
        </w:num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eastAsia="Times New Roman" w:cs="Arial"/>
          <w:color w:val="222222"/>
          <w:szCs w:val="20"/>
          <w:shd w:val="clear" w:color="auto" w:fill="FFFFFF"/>
        </w:rPr>
        <w:t xml:space="preserve">Create the new </w:t>
      </w:r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.</w:t>
      </w:r>
      <w:proofErr w:type="spellStart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dts</w:t>
      </w:r>
      <w:proofErr w:type="spellEnd"/>
      <w:r>
        <w:rPr>
          <w:rFonts w:eastAsia="Times New Roman" w:cs="Arial"/>
          <w:color w:val="222222"/>
          <w:szCs w:val="20"/>
          <w:shd w:val="clear" w:color="auto" w:fill="FFFFFF"/>
        </w:rPr>
        <w:t xml:space="preserve"> file using </w:t>
      </w:r>
      <w:proofErr w:type="spellStart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nano</w:t>
      </w:r>
      <w:proofErr w:type="spellEnd"/>
      <w:r w:rsidR="00594231">
        <w:rPr>
          <w:rFonts w:eastAsia="Times New Roman" w:cs="Arial"/>
          <w:color w:val="222222"/>
          <w:szCs w:val="20"/>
          <w:shd w:val="clear" w:color="auto" w:fill="FFFFFF"/>
        </w:rPr>
        <w:t>:</w:t>
      </w:r>
    </w:p>
    <w:p w14:paraId="5F8050A7" w14:textId="77777777" w:rsidR="00237320" w:rsidRDefault="00237320" w:rsidP="00237320">
      <w:pPr>
        <w:pStyle w:val="ListParagraph"/>
        <w:spacing w:line="240" w:lineRule="auto"/>
        <w:rPr>
          <w:rFonts w:ascii="Consolas" w:eastAsia="Times New Roman" w:hAnsi="Consolas" w:cs="Arial"/>
          <w:color w:val="222222"/>
          <w:szCs w:val="20"/>
          <w:shd w:val="clear" w:color="auto" w:fill="FFFFFF"/>
        </w:rPr>
      </w:pPr>
    </w:p>
    <w:p w14:paraId="6CC16AF3" w14:textId="6258C86C" w:rsidR="008078ED" w:rsidRPr="00594231" w:rsidRDefault="002D3268" w:rsidP="00594231">
      <w:pPr>
        <w:spacing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nano</w:t>
      </w:r>
      <w:proofErr w:type="spellEnd"/>
      <w:proofErr w:type="gramEnd"/>
      <w:r w:rsidR="008078ED"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 xml:space="preserve"> </w:t>
      </w:r>
      <w:proofErr w:type="spellStart"/>
      <w:r w:rsidR="008078ED"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src</w:t>
      </w:r>
      <w:proofErr w:type="spellEnd"/>
      <w:r w:rsidR="008078ED"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/arm/EBB-GPIO-</w:t>
      </w:r>
      <w:proofErr w:type="spellStart"/>
      <w:r w:rsidR="008078ED"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Example.dts</w:t>
      </w:r>
      <w:proofErr w:type="spellEnd"/>
      <w:r w:rsidR="008078ED"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 xml:space="preserve"> </w:t>
      </w:r>
    </w:p>
    <w:p w14:paraId="5330D853" w14:textId="77777777" w:rsidR="008078ED" w:rsidRPr="008078ED" w:rsidRDefault="008078ED" w:rsidP="008078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E7BF4C" w14:textId="71CABAC4" w:rsidR="008078ED" w:rsidRPr="00594231" w:rsidRDefault="008078ED" w:rsidP="00984B40">
      <w:pPr>
        <w:pStyle w:val="ListParagraph"/>
        <w:numPr>
          <w:ilvl w:val="0"/>
          <w:numId w:val="1"/>
        </w:numPr>
        <w:spacing w:line="240" w:lineRule="auto"/>
        <w:rPr>
          <w:rFonts w:ascii="Courier New" w:eastAsia="Times New Roman" w:hAnsi="Courier New" w:cs="Courier New"/>
          <w:sz w:val="24"/>
          <w:szCs w:val="24"/>
          <w:highlight w:val="yellow"/>
        </w:rPr>
      </w:pPr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&lt;</w:t>
      </w:r>
      <w:proofErr w:type="gramStart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copy</w:t>
      </w:r>
      <w:proofErr w:type="gramEnd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 xml:space="preserve"> your code block in&gt; </w:t>
      </w:r>
      <w:r w:rsidR="00594231" w:rsidRPr="00594231">
        <w:rPr>
          <w:rFonts w:ascii="Courier New" w:eastAsia="Times New Roman" w:hAnsi="Courier New" w:cs="Courier New"/>
          <w:color w:val="222222"/>
          <w:szCs w:val="20"/>
          <w:highlight w:val="yellow"/>
          <w:shd w:val="clear" w:color="auto" w:fill="FFFFFF"/>
        </w:rPr>
        <w:t>[Did they copy from somewhere and are pasting it here or ??]</w:t>
      </w:r>
    </w:p>
    <w:p w14:paraId="3CA2839A" w14:textId="77777777" w:rsidR="008078ED" w:rsidRPr="008078ED" w:rsidRDefault="008078ED" w:rsidP="008078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6B2A2D" w14:textId="375C79BE" w:rsidR="00237320" w:rsidRPr="00237320" w:rsidRDefault="00594231" w:rsidP="00984B40">
      <w:pPr>
        <w:pStyle w:val="ListParagraph"/>
        <w:numPr>
          <w:ilvl w:val="0"/>
          <w:numId w:val="1"/>
        </w:numPr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eastAsia="Times New Roman" w:cs="Arial"/>
          <w:color w:val="222222"/>
          <w:szCs w:val="20"/>
          <w:shd w:val="clear" w:color="auto" w:fill="FFFFFF"/>
        </w:rPr>
        <w:t>M</w:t>
      </w:r>
      <w:r w:rsidR="00C03400" w:rsidRPr="00C03400">
        <w:rPr>
          <w:rFonts w:eastAsia="Times New Roman" w:cs="Arial"/>
          <w:color w:val="222222"/>
          <w:szCs w:val="20"/>
          <w:shd w:val="clear" w:color="auto" w:fill="FFFFFF"/>
        </w:rPr>
        <w:t xml:space="preserve">ake the </w:t>
      </w:r>
      <w:r w:rsidR="00C03400"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.</w:t>
      </w:r>
      <w:proofErr w:type="spellStart"/>
      <w:r w:rsidR="00C03400"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dtbo</w:t>
      </w:r>
      <w:proofErr w:type="spellEnd"/>
      <w:r w:rsidR="00C03400" w:rsidRPr="00C03400">
        <w:rPr>
          <w:rFonts w:eastAsia="Times New Roman" w:cs="Arial"/>
          <w:color w:val="222222"/>
          <w:szCs w:val="20"/>
          <w:shd w:val="clear" w:color="auto" w:fill="FFFFFF"/>
        </w:rPr>
        <w:t xml:space="preserve"> file by running the following command</w:t>
      </w:r>
      <w:r w:rsidR="00A05C2A">
        <w:rPr>
          <w:rFonts w:eastAsia="Times New Roman" w:cs="Arial"/>
          <w:color w:val="222222"/>
          <w:szCs w:val="20"/>
          <w:shd w:val="clear" w:color="auto" w:fill="FFFFFF"/>
        </w:rPr>
        <w:t>:</w:t>
      </w:r>
    </w:p>
    <w:p w14:paraId="2F3DE9C6" w14:textId="77777777" w:rsidR="00237320" w:rsidRPr="00237320" w:rsidRDefault="00237320" w:rsidP="00237320">
      <w:pPr>
        <w:pStyle w:val="ListParagraph"/>
        <w:rPr>
          <w:rFonts w:ascii="Consolas" w:eastAsia="Times New Roman" w:hAnsi="Consolas" w:cs="Arial"/>
          <w:color w:val="222222"/>
          <w:szCs w:val="20"/>
          <w:shd w:val="clear" w:color="auto" w:fill="FFFFFF"/>
        </w:rPr>
      </w:pPr>
    </w:p>
    <w:p w14:paraId="419F7F3D" w14:textId="71B73594" w:rsidR="008078ED" w:rsidRPr="00594231" w:rsidRDefault="008078ED" w:rsidP="00594231">
      <w:pPr>
        <w:spacing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make</w:t>
      </w:r>
      <w:proofErr w:type="gramEnd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 xml:space="preserve"> </w:t>
      </w:r>
      <w:proofErr w:type="spellStart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src</w:t>
      </w:r>
      <w:proofErr w:type="spellEnd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/arm/EBB-GPIO-</w:t>
      </w:r>
      <w:proofErr w:type="spellStart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Example.dtbo</w:t>
      </w:r>
      <w:proofErr w:type="spellEnd"/>
    </w:p>
    <w:p w14:paraId="7FF0AAF2" w14:textId="77777777" w:rsidR="00442DD4" w:rsidRDefault="00442DD4" w:rsidP="00984B40">
      <w:pPr>
        <w:pStyle w:val="ListParagraph"/>
        <w:spacing w:line="240" w:lineRule="auto"/>
        <w:rPr>
          <w:rFonts w:eastAsia="Times New Roman" w:cs="Arial"/>
          <w:color w:val="222222"/>
          <w:szCs w:val="20"/>
          <w:shd w:val="clear" w:color="auto" w:fill="FFFFFF"/>
        </w:rPr>
      </w:pPr>
    </w:p>
    <w:p w14:paraId="2CC65D59" w14:textId="5EC17A9B" w:rsidR="00C03400" w:rsidRPr="00594231" w:rsidRDefault="00C03400" w:rsidP="00594231">
      <w:pPr>
        <w:spacing w:line="240" w:lineRule="auto"/>
        <w:ind w:left="720"/>
        <w:rPr>
          <w:rFonts w:eastAsia="Times New Roman" w:cs="Arial"/>
          <w:color w:val="222222"/>
          <w:szCs w:val="20"/>
          <w:shd w:val="clear" w:color="auto" w:fill="FFFFFF"/>
        </w:rPr>
      </w:pPr>
      <w:r w:rsidRPr="00594231">
        <w:rPr>
          <w:rFonts w:eastAsia="Times New Roman" w:cs="Arial"/>
          <w:color w:val="222222"/>
          <w:szCs w:val="20"/>
          <w:shd w:val="clear" w:color="auto" w:fill="FFFFFF"/>
        </w:rPr>
        <w:t>If completed correctly you should receive the following output</w:t>
      </w:r>
      <w:r w:rsidR="00A05C2A" w:rsidRPr="00594231">
        <w:rPr>
          <w:rFonts w:eastAsia="Times New Roman" w:cs="Arial"/>
          <w:color w:val="222222"/>
          <w:szCs w:val="20"/>
          <w:shd w:val="clear" w:color="auto" w:fill="FFFFFF"/>
        </w:rPr>
        <w:t>.</w:t>
      </w:r>
    </w:p>
    <w:p w14:paraId="665327C9" w14:textId="77777777" w:rsidR="00237320" w:rsidRPr="00237320" w:rsidRDefault="00237320" w:rsidP="00237320">
      <w:pPr>
        <w:pStyle w:val="ListParagraph"/>
        <w:spacing w:line="240" w:lineRule="auto"/>
        <w:rPr>
          <w:rFonts w:eastAsia="Times New Roman" w:cs="Arial"/>
          <w:color w:val="222222"/>
          <w:szCs w:val="20"/>
          <w:shd w:val="clear" w:color="auto" w:fill="FFFFFF"/>
        </w:rPr>
      </w:pPr>
    </w:p>
    <w:p w14:paraId="1EE12E44" w14:textId="2C76A8B9" w:rsidR="008078ED" w:rsidRPr="00594231" w:rsidRDefault="008078ED" w:rsidP="00594231">
      <w:pPr>
        <w:spacing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DTC     </w:t>
      </w:r>
      <w:proofErr w:type="spellStart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src</w:t>
      </w:r>
      <w:proofErr w:type="spellEnd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/arm/EBB-GPIO-</w:t>
      </w:r>
      <w:proofErr w:type="spellStart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Example.dtbo</w:t>
      </w:r>
      <w:proofErr w:type="spellEnd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 xml:space="preserve"> </w:t>
      </w:r>
    </w:p>
    <w:p w14:paraId="3FB897C8" w14:textId="77777777" w:rsidR="008078ED" w:rsidRPr="008078ED" w:rsidRDefault="008078ED" w:rsidP="008078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273EE9" w14:textId="3611CACD" w:rsidR="00E325CC" w:rsidRPr="00224C4D" w:rsidRDefault="00594231" w:rsidP="001151D1">
      <w:pPr>
        <w:pStyle w:val="ListParagraph"/>
        <w:numPr>
          <w:ilvl w:val="0"/>
          <w:numId w:val="1"/>
        </w:numPr>
        <w:spacing w:line="240" w:lineRule="auto"/>
        <w:rPr>
          <w:rFonts w:ascii="Consolas" w:eastAsia="Times New Roman" w:hAnsi="Consolas" w:cs="Arial"/>
          <w:color w:val="222222"/>
          <w:szCs w:val="20"/>
          <w:shd w:val="clear" w:color="auto" w:fill="FFFFFF"/>
        </w:rPr>
      </w:pPr>
      <w:r>
        <w:rPr>
          <w:rFonts w:eastAsia="Times New Roman" w:cs="Arial"/>
          <w:color w:val="222222"/>
          <w:szCs w:val="20"/>
          <w:shd w:val="clear" w:color="auto" w:fill="FFFFFF"/>
        </w:rPr>
        <w:t>Display</w:t>
      </w:r>
      <w:r w:rsidR="00FD4912" w:rsidRPr="00224C4D">
        <w:rPr>
          <w:rFonts w:eastAsia="Times New Roman" w:cs="Arial"/>
          <w:color w:val="222222"/>
          <w:szCs w:val="20"/>
          <w:shd w:val="clear" w:color="auto" w:fill="FFFFFF"/>
        </w:rPr>
        <w:t xml:space="preserve"> the two new files</w:t>
      </w:r>
      <w:r w:rsidR="00A05C2A">
        <w:rPr>
          <w:rFonts w:eastAsia="Times New Roman" w:cs="Arial"/>
          <w:color w:val="222222"/>
          <w:szCs w:val="20"/>
          <w:shd w:val="clear" w:color="auto" w:fill="FFFFFF"/>
        </w:rPr>
        <w:t>:</w:t>
      </w:r>
    </w:p>
    <w:p w14:paraId="78A725F0" w14:textId="77777777" w:rsidR="00224C4D" w:rsidRPr="00224C4D" w:rsidRDefault="00224C4D" w:rsidP="00224C4D">
      <w:pPr>
        <w:pStyle w:val="ListParagraph"/>
        <w:spacing w:line="240" w:lineRule="auto"/>
        <w:rPr>
          <w:rFonts w:ascii="Consolas" w:eastAsia="Times New Roman" w:hAnsi="Consolas" w:cs="Arial"/>
          <w:color w:val="222222"/>
          <w:szCs w:val="20"/>
          <w:shd w:val="clear" w:color="auto" w:fill="FFFFFF"/>
        </w:rPr>
      </w:pPr>
    </w:p>
    <w:p w14:paraId="27A3AC86" w14:textId="639DFAAE" w:rsidR="008078ED" w:rsidRPr="00594231" w:rsidRDefault="008078ED" w:rsidP="00594231">
      <w:pPr>
        <w:spacing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ls</w:t>
      </w:r>
      <w:proofErr w:type="gramEnd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 xml:space="preserve"> -</w:t>
      </w:r>
      <w:proofErr w:type="spellStart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lh</w:t>
      </w:r>
      <w:proofErr w:type="spellEnd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 xml:space="preserve"> </w:t>
      </w:r>
      <w:proofErr w:type="spellStart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src</w:t>
      </w:r>
      <w:proofErr w:type="spellEnd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/arm/EBB-GPIO-</w:t>
      </w:r>
      <w:proofErr w:type="spellStart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Example.dt</w:t>
      </w:r>
      <w:proofErr w:type="spellEnd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 xml:space="preserve">* </w:t>
      </w:r>
    </w:p>
    <w:p w14:paraId="4452958A" w14:textId="77777777" w:rsidR="00442DD4" w:rsidRPr="00594231" w:rsidRDefault="00442DD4" w:rsidP="00442DD4">
      <w:pPr>
        <w:pStyle w:val="ListParagraph"/>
        <w:spacing w:line="240" w:lineRule="auto"/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</w:pPr>
    </w:p>
    <w:p w14:paraId="4D1E547D" w14:textId="2B2CFDA5" w:rsidR="008078ED" w:rsidRPr="00594231" w:rsidRDefault="008078ED" w:rsidP="00442DD4">
      <w:pPr>
        <w:pStyle w:val="ListParagraph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-</w:t>
      </w:r>
      <w:proofErr w:type="spellStart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rw</w:t>
      </w:r>
      <w:proofErr w:type="spellEnd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 xml:space="preserve">-r--r-- 1 voodoo </w:t>
      </w:r>
      <w:proofErr w:type="spellStart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voodoo</w:t>
      </w:r>
      <w:proofErr w:type="spellEnd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 xml:space="preserve">  881 May  2 22:22 </w:t>
      </w:r>
      <w:proofErr w:type="spellStart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src</w:t>
      </w:r>
      <w:proofErr w:type="spellEnd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/arm/EBB-GPIO-</w:t>
      </w:r>
      <w:proofErr w:type="spellStart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Example.dtbo</w:t>
      </w:r>
      <w:proofErr w:type="spellEnd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 xml:space="preserve"> </w:t>
      </w:r>
    </w:p>
    <w:p w14:paraId="1F9C2803" w14:textId="3F676099" w:rsidR="008078ED" w:rsidRPr="00594231" w:rsidRDefault="008078ED" w:rsidP="00442DD4">
      <w:pPr>
        <w:pStyle w:val="ListParagraph"/>
        <w:spacing w:line="240" w:lineRule="auto"/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</w:pPr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-</w:t>
      </w:r>
      <w:proofErr w:type="spellStart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rw</w:t>
      </w:r>
      <w:proofErr w:type="spellEnd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 xml:space="preserve">-r--r-- 1 voodoo </w:t>
      </w:r>
      <w:proofErr w:type="spellStart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voodoo</w:t>
      </w:r>
      <w:proofErr w:type="spellEnd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 xml:space="preserve"> 1.6K May  2 22:21 </w:t>
      </w:r>
      <w:proofErr w:type="spellStart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src</w:t>
      </w:r>
      <w:proofErr w:type="spellEnd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/arm/EBB-GPIO-</w:t>
      </w:r>
      <w:proofErr w:type="spellStart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Example.dts</w:t>
      </w:r>
      <w:proofErr w:type="spellEnd"/>
      <w:r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 xml:space="preserve"> </w:t>
      </w:r>
    </w:p>
    <w:p w14:paraId="7BF1A385" w14:textId="001B32A3" w:rsidR="00224C4D" w:rsidRDefault="00224C4D" w:rsidP="00442DD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79F727" w14:textId="0D339F14" w:rsidR="00237320" w:rsidRPr="00237320" w:rsidRDefault="00594231" w:rsidP="00A22077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Arial"/>
          <w:color w:val="222222"/>
          <w:szCs w:val="20"/>
          <w:shd w:val="clear" w:color="auto" w:fill="FFFFFF"/>
        </w:rPr>
        <w:lastRenderedPageBreak/>
        <w:t>P</w:t>
      </w:r>
      <w:r w:rsidR="00224C4D" w:rsidRPr="006C528C">
        <w:rPr>
          <w:rFonts w:eastAsia="Times New Roman" w:cs="Arial"/>
          <w:color w:val="222222"/>
          <w:szCs w:val="20"/>
          <w:shd w:val="clear" w:color="auto" w:fill="FFFFFF"/>
        </w:rPr>
        <w:t xml:space="preserve">lace the new files in the same location as the current overlays, or make sure you point to the correct directory in the </w:t>
      </w:r>
      <w:r w:rsidR="00224C4D" w:rsidRPr="00594231">
        <w:rPr>
          <w:rFonts w:ascii="Courier New" w:eastAsia="Times New Roman" w:hAnsi="Courier New" w:cs="Courier New"/>
          <w:color w:val="222222"/>
          <w:szCs w:val="20"/>
          <w:shd w:val="clear" w:color="auto" w:fill="FFFFFF"/>
        </w:rPr>
        <w:t>uEnv.txt</w:t>
      </w:r>
      <w:r w:rsidR="00224C4D" w:rsidRPr="006C528C">
        <w:rPr>
          <w:rFonts w:eastAsia="Times New Roman" w:cs="Arial"/>
          <w:color w:val="222222"/>
          <w:szCs w:val="20"/>
          <w:shd w:val="clear" w:color="auto" w:fill="FFFFFF"/>
        </w:rPr>
        <w:t xml:space="preserve"> file when enabling the overlay</w:t>
      </w:r>
      <w:r>
        <w:rPr>
          <w:rFonts w:eastAsia="Times New Roman" w:cs="Arial"/>
          <w:color w:val="222222"/>
          <w:szCs w:val="20"/>
          <w:shd w:val="clear" w:color="auto" w:fill="FFFFFF"/>
        </w:rPr>
        <w:t xml:space="preserve"> (</w:t>
      </w:r>
      <w:r w:rsidRPr="00594231">
        <w:rPr>
          <w:rFonts w:eastAsia="Times New Roman" w:cs="Arial"/>
          <w:b/>
          <w:color w:val="222222"/>
          <w:szCs w:val="20"/>
          <w:shd w:val="clear" w:color="auto" w:fill="FFFFFF"/>
        </w:rPr>
        <w:t>F</w:t>
      </w:r>
      <w:r w:rsidR="00A05C2A" w:rsidRPr="00594231">
        <w:rPr>
          <w:rFonts w:eastAsia="Times New Roman" w:cs="Arial"/>
          <w:b/>
          <w:color w:val="222222"/>
          <w:szCs w:val="20"/>
          <w:shd w:val="clear" w:color="auto" w:fill="FFFFFF"/>
        </w:rPr>
        <w:t>igure 1</w:t>
      </w:r>
      <w:r w:rsidR="00A05C2A">
        <w:rPr>
          <w:rFonts w:eastAsia="Times New Roman" w:cs="Arial"/>
          <w:color w:val="222222"/>
          <w:szCs w:val="20"/>
          <w:shd w:val="clear" w:color="auto" w:fill="FFFFFF"/>
        </w:rPr>
        <w:t>):</w:t>
      </w:r>
    </w:p>
    <w:p w14:paraId="53822F86" w14:textId="77777777" w:rsidR="00237320" w:rsidRDefault="00237320" w:rsidP="00237320">
      <w:pPr>
        <w:pStyle w:val="ListParagraph"/>
        <w:spacing w:line="240" w:lineRule="auto"/>
        <w:rPr>
          <w:rFonts w:ascii="Consolas" w:hAnsi="Consolas" w:cs="Arial"/>
        </w:rPr>
      </w:pPr>
    </w:p>
    <w:p w14:paraId="2E723A82" w14:textId="106A7EA9" w:rsidR="00224C4D" w:rsidRPr="00594231" w:rsidRDefault="006C528C" w:rsidP="00594231">
      <w:pPr>
        <w:spacing w:line="240" w:lineRule="auto"/>
        <w:ind w:left="720"/>
        <w:rPr>
          <w:rFonts w:ascii="Courier New" w:eastAsia="Times New Roman" w:hAnsi="Courier New" w:cs="Courier New"/>
          <w:szCs w:val="20"/>
        </w:rPr>
      </w:pPr>
      <w:proofErr w:type="spellStart"/>
      <w:proofErr w:type="gramStart"/>
      <w:r w:rsidRPr="00594231">
        <w:rPr>
          <w:rFonts w:ascii="Courier New" w:hAnsi="Courier New" w:cs="Courier New"/>
          <w:szCs w:val="20"/>
        </w:rPr>
        <w:t>sudo</w:t>
      </w:r>
      <w:proofErr w:type="spellEnd"/>
      <w:proofErr w:type="gramEnd"/>
      <w:r w:rsidRPr="00594231">
        <w:rPr>
          <w:rFonts w:ascii="Courier New" w:hAnsi="Courier New" w:cs="Courier New"/>
          <w:szCs w:val="20"/>
        </w:rPr>
        <w:t xml:space="preserve"> </w:t>
      </w:r>
      <w:proofErr w:type="spellStart"/>
      <w:r w:rsidRPr="00594231">
        <w:rPr>
          <w:rFonts w:ascii="Courier New" w:hAnsi="Courier New" w:cs="Courier New"/>
          <w:szCs w:val="20"/>
        </w:rPr>
        <w:t>nano</w:t>
      </w:r>
      <w:proofErr w:type="spellEnd"/>
      <w:r w:rsidRPr="00594231">
        <w:rPr>
          <w:rFonts w:ascii="Courier New" w:hAnsi="Courier New" w:cs="Courier New"/>
          <w:szCs w:val="20"/>
        </w:rPr>
        <w:t xml:space="preserve"> /boot/uEnv.txt</w:t>
      </w:r>
      <w:bookmarkEnd w:id="0"/>
    </w:p>
    <w:p w14:paraId="7B088AE5" w14:textId="32E401C8" w:rsidR="005D0D48" w:rsidRDefault="005D0D48"/>
    <w:p w14:paraId="1F1F9E1B" w14:textId="77777777" w:rsidR="00F76712" w:rsidRDefault="008041A5" w:rsidP="00F76712">
      <w:pPr>
        <w:keepNext/>
      </w:pPr>
      <w:r>
        <w:rPr>
          <w:noProof/>
        </w:rPr>
        <w:drawing>
          <wp:inline distT="0" distB="0" distL="0" distR="0" wp14:anchorId="7A5BC60E" wp14:editId="4D9855DE">
            <wp:extent cx="5943600" cy="288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Env.tx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259A" w14:textId="27BFEC7A" w:rsidR="008041A5" w:rsidRPr="00594231" w:rsidRDefault="00F76712" w:rsidP="00594231">
      <w:pPr>
        <w:pStyle w:val="FigureCaption"/>
        <w:rPr>
          <w:b w:val="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594231">
        <w:rPr>
          <w:noProof/>
        </w:rPr>
        <w:t xml:space="preserve">: </w:t>
      </w:r>
      <w:r w:rsidR="00594231" w:rsidRPr="00594231">
        <w:rPr>
          <w:b w:val="0"/>
        </w:rPr>
        <w:t xml:space="preserve">uEnv.txt using </w:t>
      </w:r>
      <w:proofErr w:type="spellStart"/>
      <w:r w:rsidR="00594231" w:rsidRPr="00594231">
        <w:rPr>
          <w:b w:val="0"/>
        </w:rPr>
        <w:t>nano</w:t>
      </w:r>
      <w:proofErr w:type="spellEnd"/>
      <w:r w:rsidR="00594231" w:rsidRPr="00594231">
        <w:rPr>
          <w:b w:val="0"/>
        </w:rPr>
        <w:t xml:space="preserve"> editor.</w:t>
      </w:r>
    </w:p>
    <w:p w14:paraId="16E56968" w14:textId="7A097CF1" w:rsidR="00F45286" w:rsidRDefault="00F45286"/>
    <w:p w14:paraId="590B124D" w14:textId="3CBE6A1B" w:rsidR="00F45286" w:rsidRPr="00594231" w:rsidRDefault="00594231" w:rsidP="00594231">
      <w:pPr>
        <w:pStyle w:val="ListParagraph"/>
        <w:numPr>
          <w:ilvl w:val="0"/>
          <w:numId w:val="1"/>
        </w:numPr>
        <w:rPr>
          <w:highlight w:val="yellow"/>
        </w:rPr>
      </w:pPr>
      <w:r w:rsidRPr="00594231">
        <w:rPr>
          <w:highlight w:val="yellow"/>
        </w:rPr>
        <w:t xml:space="preserve">Do we need to save and exit </w:t>
      </w:r>
      <w:proofErr w:type="gramStart"/>
      <w:r w:rsidRPr="00594231">
        <w:rPr>
          <w:highlight w:val="yellow"/>
        </w:rPr>
        <w:t>or ?</w:t>
      </w:r>
      <w:proofErr w:type="gramEnd"/>
    </w:p>
    <w:p w14:paraId="165598B0" w14:textId="5ECDE9B7" w:rsidR="00F45286" w:rsidRDefault="00F45286" w:rsidP="00F45286">
      <w:pPr>
        <w:rPr>
          <w:rFonts w:cs="Arial"/>
        </w:rPr>
      </w:pPr>
      <w:bookmarkStart w:id="1" w:name="_GoBack"/>
      <w:bookmarkEnd w:id="1"/>
    </w:p>
    <w:p w14:paraId="15591A60" w14:textId="77777777" w:rsidR="00F45286" w:rsidRDefault="00F45286"/>
    <w:sectPr w:rsidR="00F45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0FC80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3340365"/>
    <w:multiLevelType w:val="hybridMultilevel"/>
    <w:tmpl w:val="DFF09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S1tDQxsjQ2NTa2MDRS0lEKTi0uzszPAykwrAUAiA6phiwAAAA="/>
  </w:docVars>
  <w:rsids>
    <w:rsidRoot w:val="004B6918"/>
    <w:rsid w:val="000D049A"/>
    <w:rsid w:val="00186FB2"/>
    <w:rsid w:val="00224C4D"/>
    <w:rsid w:val="00237320"/>
    <w:rsid w:val="002A24C2"/>
    <w:rsid w:val="002A3F68"/>
    <w:rsid w:val="002D3268"/>
    <w:rsid w:val="00391281"/>
    <w:rsid w:val="003B64C5"/>
    <w:rsid w:val="00442DD4"/>
    <w:rsid w:val="00470020"/>
    <w:rsid w:val="004A1AD4"/>
    <w:rsid w:val="004A3ACB"/>
    <w:rsid w:val="004B6918"/>
    <w:rsid w:val="00594231"/>
    <w:rsid w:val="005D0D48"/>
    <w:rsid w:val="006C528C"/>
    <w:rsid w:val="008041A5"/>
    <w:rsid w:val="008078ED"/>
    <w:rsid w:val="008E1EA0"/>
    <w:rsid w:val="00984B40"/>
    <w:rsid w:val="0098700C"/>
    <w:rsid w:val="00996706"/>
    <w:rsid w:val="00A05C2A"/>
    <w:rsid w:val="00A47400"/>
    <w:rsid w:val="00AB4F3C"/>
    <w:rsid w:val="00BF1216"/>
    <w:rsid w:val="00C03400"/>
    <w:rsid w:val="00CD5F36"/>
    <w:rsid w:val="00CF5DEA"/>
    <w:rsid w:val="00D107F2"/>
    <w:rsid w:val="00DA79DC"/>
    <w:rsid w:val="00E325CC"/>
    <w:rsid w:val="00E51E9F"/>
    <w:rsid w:val="00EB4E0A"/>
    <w:rsid w:val="00F45286"/>
    <w:rsid w:val="00F76712"/>
    <w:rsid w:val="00FD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8DCD"/>
  <w15:chartTrackingRefBased/>
  <w15:docId w15:val="{F78A0F7F-C391-4CF7-A8A0-B724C0E5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31"/>
    <w:pPr>
      <w:spacing w:after="0" w:line="36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94231"/>
    <w:pPr>
      <w:keepNext/>
      <w:keepLines/>
      <w:pBdr>
        <w:bottom w:val="single" w:sz="4" w:space="1" w:color="2E74B5" w:themeColor="accent5" w:themeShade="BF"/>
      </w:pBdr>
      <w:spacing w:before="240" w:after="240"/>
      <w:outlineLvl w:val="0"/>
    </w:pPr>
    <w:rPr>
      <w:rFonts w:eastAsiaTheme="majorEastAsia" w:cstheme="majorBidi"/>
      <w:b/>
      <w:color w:val="004A8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94231"/>
    <w:pPr>
      <w:keepNext/>
      <w:keepLines/>
      <w:spacing w:before="40"/>
      <w:outlineLvl w:val="1"/>
    </w:pPr>
    <w:rPr>
      <w:rFonts w:eastAsiaTheme="majorEastAsia" w:cstheme="majorBidi"/>
      <w:color w:val="0099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94231"/>
    <w:pPr>
      <w:keepNext/>
      <w:keepLines/>
      <w:spacing w:before="40"/>
      <w:outlineLvl w:val="2"/>
    </w:pPr>
    <w:rPr>
      <w:rFonts w:eastAsiaTheme="majorEastAsia" w:cstheme="majorBidi"/>
      <w:b/>
      <w:i/>
      <w:color w:val="0070BB"/>
      <w:szCs w:val="24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94231"/>
    <w:pPr>
      <w:keepNext/>
      <w:keepLines/>
      <w:spacing w:before="40"/>
      <w:outlineLvl w:val="3"/>
    </w:pPr>
    <w:rPr>
      <w:rFonts w:ascii="Arial Unicode MS" w:eastAsiaTheme="majorEastAsia" w:hAnsi="Arial Unicode MS" w:cstheme="majorBidi"/>
      <w:i/>
      <w:iCs/>
      <w:color w:val="0070BB"/>
    </w:rPr>
  </w:style>
  <w:style w:type="character" w:default="1" w:styleId="DefaultParagraphFont">
    <w:name w:val="Default Paragraph Font"/>
    <w:uiPriority w:val="1"/>
    <w:unhideWhenUsed/>
    <w:rsid w:val="0059423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94231"/>
  </w:style>
  <w:style w:type="paragraph" w:styleId="NormalWeb">
    <w:name w:val="Normal (Web)"/>
    <w:basedOn w:val="Normal"/>
    <w:uiPriority w:val="99"/>
    <w:semiHidden/>
    <w:unhideWhenUsed/>
    <w:rsid w:val="00807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594231"/>
    <w:rPr>
      <w:rFonts w:ascii="Arial Unicode MS" w:hAnsi="Arial Unicode MS"/>
      <w:color w:val="0099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231"/>
    <w:pPr>
      <w:spacing w:before="120" w:after="120" w:line="240" w:lineRule="auto"/>
      <w:contextualSpacing/>
    </w:pPr>
    <w:rPr>
      <w:rFonts w:eastAsiaTheme="majorEastAsia" w:cstheme="majorBidi"/>
      <w:b/>
      <w:color w:val="004A85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231"/>
    <w:rPr>
      <w:rFonts w:ascii="Arial" w:eastAsiaTheme="majorEastAsia" w:hAnsi="Arial" w:cstheme="majorBidi"/>
      <w:b/>
      <w:color w:val="004A85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9423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767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94231"/>
    <w:rPr>
      <w:rFonts w:ascii="Arial" w:eastAsiaTheme="majorEastAsia" w:hAnsi="Arial" w:cstheme="majorBidi"/>
      <w:b/>
      <w:color w:val="004A8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4231"/>
    <w:rPr>
      <w:rFonts w:ascii="Arial" w:eastAsiaTheme="majorEastAsia" w:hAnsi="Arial" w:cstheme="majorBidi"/>
      <w:color w:val="0099F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4231"/>
    <w:rPr>
      <w:rFonts w:ascii="Arial" w:eastAsiaTheme="majorEastAsia" w:hAnsi="Arial" w:cstheme="majorBidi"/>
      <w:b/>
      <w:i/>
      <w:color w:val="0070BB"/>
      <w:sz w:val="20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231"/>
    <w:rPr>
      <w:rFonts w:ascii="Arial Unicode MS" w:eastAsiaTheme="majorEastAsia" w:hAnsi="Arial Unicode MS" w:cstheme="majorBidi"/>
      <w:i/>
      <w:iCs/>
      <w:color w:val="0070BB"/>
      <w:sz w:val="2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594231"/>
    <w:pPr>
      <w:numPr>
        <w:ilvl w:val="1"/>
      </w:numPr>
    </w:pPr>
    <w:rPr>
      <w:rFonts w:eastAsiaTheme="minorEastAsia"/>
      <w:b/>
      <w:color w:val="0070BB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4231"/>
    <w:rPr>
      <w:rFonts w:ascii="Arial" w:eastAsiaTheme="minorEastAsia" w:hAnsi="Arial"/>
      <w:b/>
      <w:color w:val="0070BB"/>
      <w:spacing w:val="15"/>
      <w:sz w:val="20"/>
    </w:rPr>
  </w:style>
  <w:style w:type="table" w:styleId="TableGrid">
    <w:name w:val="Table Grid"/>
    <w:basedOn w:val="TableNormal"/>
    <w:uiPriority w:val="39"/>
    <w:rsid w:val="00594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942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9423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231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594231"/>
    <w:pPr>
      <w:tabs>
        <w:tab w:val="center" w:pos="4680"/>
        <w:tab w:val="right" w:pos="9360"/>
      </w:tabs>
      <w:spacing w:line="240" w:lineRule="auto"/>
    </w:pPr>
    <w:rPr>
      <w:color w:val="0070C0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94231"/>
    <w:rPr>
      <w:rFonts w:ascii="Arial" w:hAnsi="Arial"/>
      <w:color w:val="0070C0"/>
      <w:sz w:val="18"/>
    </w:rPr>
  </w:style>
  <w:style w:type="paragraph" w:customStyle="1" w:styleId="Example">
    <w:name w:val="Example"/>
    <w:basedOn w:val="Normal"/>
    <w:autoRedefine/>
    <w:qFormat/>
    <w:rsid w:val="00594231"/>
    <w:pPr>
      <w:spacing w:before="120" w:line="240" w:lineRule="auto"/>
    </w:pPr>
    <w:rPr>
      <w:sz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942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423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4231"/>
    <w:rPr>
      <w:rFonts w:ascii="Arial" w:hAnsi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2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231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594231"/>
    <w:pPr>
      <w:spacing w:after="0" w:line="240" w:lineRule="auto"/>
    </w:pPr>
    <w:rPr>
      <w:rFonts w:ascii="Arial" w:hAnsi="Arial"/>
      <w:color w:val="7F7F7F" w:themeColor="text1" w:themeTint="80"/>
      <w:sz w:val="20"/>
    </w:rPr>
  </w:style>
  <w:style w:type="paragraph" w:customStyle="1" w:styleId="FigureCaption">
    <w:name w:val="Figure Caption"/>
    <w:basedOn w:val="Normal"/>
    <w:autoRedefine/>
    <w:qFormat/>
    <w:rsid w:val="00594231"/>
    <w:rPr>
      <w:b/>
      <w:sz w:val="16"/>
    </w:rPr>
  </w:style>
  <w:style w:type="paragraph" w:customStyle="1" w:styleId="SidebarNofrmal">
    <w:name w:val="Sidebar Nofrmal"/>
    <w:basedOn w:val="Normal"/>
    <w:autoRedefine/>
    <w:qFormat/>
    <w:rsid w:val="00594231"/>
    <w:rPr>
      <w:color w:val="004A85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59423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231"/>
    <w:rPr>
      <w:rFonts w:ascii="Arial" w:hAnsi="Arial"/>
      <w:i/>
      <w:iCs/>
      <w:color w:val="404040" w:themeColor="text1" w:themeTint="BF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594231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594231"/>
    <w:rPr>
      <w:color w:val="61136D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594231"/>
    <w:rPr>
      <w:rFonts w:ascii="Courier New" w:hAnsi="Courier New"/>
      <w:b w:val="0"/>
      <w:bCs w:val="0"/>
      <w:i w:val="0"/>
      <w:iCs w:val="0"/>
      <w:color w:val="7F7F7F" w:themeColor="text1" w:themeTint="80"/>
      <w:sz w:val="20"/>
      <w:szCs w:val="20"/>
    </w:rPr>
  </w:style>
  <w:style w:type="paragraph" w:styleId="ListBullet">
    <w:name w:val="List Bullet"/>
    <w:basedOn w:val="Normal"/>
    <w:autoRedefine/>
    <w:uiPriority w:val="99"/>
    <w:semiHidden/>
    <w:unhideWhenUsed/>
    <w:qFormat/>
    <w:rsid w:val="00594231"/>
    <w:pPr>
      <w:numPr>
        <w:numId w:val="2"/>
      </w:numPr>
      <w:contextualSpacing/>
    </w:pPr>
  </w:style>
  <w:style w:type="character" w:customStyle="1" w:styleId="SmartHyperlink">
    <w:name w:val="Smart Hyperlink"/>
    <w:basedOn w:val="DefaultParagraphFont"/>
    <w:uiPriority w:val="99"/>
    <w:semiHidden/>
    <w:unhideWhenUsed/>
    <w:qFormat/>
    <w:rsid w:val="00594231"/>
    <w:rPr>
      <w:rFonts w:ascii="Arial" w:hAnsi="Arial"/>
      <w:b w:val="0"/>
      <w:bCs w:val="0"/>
      <w:i w:val="0"/>
      <w:iCs w:val="0"/>
      <w:color w:val="0099FF"/>
      <w:u w:val="dotted"/>
    </w:rPr>
  </w:style>
  <w:style w:type="character" w:customStyle="1" w:styleId="NoSpacingChar">
    <w:name w:val="No Spacing Char"/>
    <w:basedOn w:val="DefaultParagraphFont"/>
    <w:link w:val="NoSpacing"/>
    <w:uiPriority w:val="1"/>
    <w:rsid w:val="00594231"/>
    <w:rPr>
      <w:rFonts w:ascii="Arial" w:hAnsi="Arial"/>
      <w:color w:val="7F7F7F" w:themeColor="text1" w:themeTint="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4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xt"/><Relationship Id="rId5" Type="http://schemas.openxmlformats.org/officeDocument/2006/relationships/hyperlink" Target="https://github.com/beagleboard/bb.org-overlays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orah.ray\AppData\Roaming\Microsoft\Templates\Mouser%20Technincal%20Content%20Template.dotx" TargetMode="External"/></Relationships>
</file>

<file path=word/media/image1.txt>&#65533;PNG

   IHDR  &#65533;  &#65533;   G&#65533;)&#65533;   sRGB &#65533;&#65533;&#65533;   gAMA  &#65533;&#65533;&#65533;a   	pHYs  t  t&#65533;fx  &#65533;&#65533;IDATx^&#65533;&#65533;g&#65533;\&#373;&#65533;&#65533;O&#65533;&#65533;&#65533;&#65533;&#65533;&#65533;&#65533;@&#65533; &#65533;&#65533;Gq&#65533;#Adlr&#65533; &#65533;&#608;@A&#65533;&#65533;	"&#65533; r4"0&#65533;&#65533;lp&#65533;q&#65533;6&#65533;&#65533;{&#65533;&#65533;&#65533;w&#65533;&#65533;&#65533;{&#1000;%$X&#65533;&#65533;&#65533;UU+&#1386;&#65533;5&#1901;Y&#65533;w&#65533;&#65533;:&#65533;cAAAAAAA&#707;&#65533;&#65533;&#65533;&#65533;&#65533;&#65533;&#65533;&#2031;&#65533;&#65533;&#65533;&#65533;+&#65533;&#65533;5&#65533;nk&#65533;n3&#65533;&#65533;#u&#65533;#6&#65533;_&#1636;&#65533;>&#65533;	?&#65533;&#65533;&#65533;_&#65533;[&#65533;&#65533;
&#65533;&#65533;&#65533;&#65533;VZ&#65533;~&#65533;&#65533;&#65533;,x&#65533;&#65533;k&#65533;-&#65533;&#65533;&#65533;&#65533;&#43759;n&#65533;&#52363;m&#65533;&#65533;&#65533;I}AAAAAA_LF&#65533;a&#198;&#65533;&#65533;-C&#65533;o&#65533;A&#1453;W?[w&#65533;&#65533;&#65533;&#65533;z&#65533;j&#65533;&#65533;o&#65533;&#65533;`&#65533;v<&#582;&#65533;&#65533;S&#65533;k6&#4607;&#65533;q&#65533;&#65533;&#65533;&#65533;\&#65533;Q&#65533;&#65533;&#65533;&#65533;&#65533;&#65533;]&#65533;}&#583;6r&#65533;&#65533;l&#65533;&#65533;oZ&#761;&#65533;Wx-c&#65533;yo&#1576;&#65533;&#65533;ZkE&#65533;r&#65533;:'&#65533;&#65533;m&#65533;&#65533;&#65533;c&#65533;&#65533;&#65533;&#65533;&#65533;&#1255;&#1732;	&#65533;&#65533; &#65533; V<|N&#65533; &#65533; &#65533; &#65533; &#65533; &#65533;&#600;1cl&#65533;&#65533;&#65533;6j&#1320;&#65533; &#65533;&#65533;&#65533;b&#65533;&#65533;&#65533;&#65533;&#65533;&#65533;7&#65533;&#65533;7&#65533;&#65533;&#65533;&#1840;&#65533;&#65533;&#1147;&#65533;6&#65533;v&#65533;<&#65533;j}&#65533;s6&#65533;&#65533;&#1752;|hc.&#65533;&#65533;Fg|&#65533;&#1685;Hv&#65533;&#65533;6j&#65533;&#65533;&#65533;:&#65533;M&#65533;r&#65533;k&#65533;&#65533;&#65533;&#65533;&#65533;&#65533;&#65533;&#2034;&#65533;~&#65533;&#65533;&#65533;&#65533;&#65533;{v&#65533;&#65533;&#65533;&#65533;&#65533;w&#65533;m{-|&#230;U&#65533;&#65533;&#65533;2&#65533;}&#65533;&#65533;&#65533;q&#65533;&#65533;(!s&#65533;&#65533;_&#65533;&#65533;&#65533;~&#65533;&#65533;&#65533;&#65533;g7&#65533;&#65533; &#65533;`&#65533;&#65533;&#65533;&#65533;.&#65533; &#65533; &#65533; &#65533; &#65533; ~&#65533;8e&#660;&#65533;&#65533;&#65533;&#65533;n&#65533;&#65533;n&#1914;&#65533;&#65533;W_&#1278;&#65533;Ao&#65533;t&#65533;6&#65533;&#65533;{m&#65533;y/&#65533;&#65533;&#1969;&#1419;&#1973;&#1419;&#2027;&#65533;&#65533;_dF^&#65533;M&#65533;&#65533;&#65533;&#65533;z&#65533;/&#65533;&#65533;&#1971;&#65533;>&#65533;&#65533;}&#65533;&#65533;&#65533;&#65533;>&#65533;&#65533;}&#65533;&#65533;&#65533;&#65533;&#65533;&#65533;&#65533;~&#65533;&#615;&#65533;&#65533;&#65533;+&#65533;&#65533; &#65533;&#65533;x&#65533;&#65533;6j&#65533;[6j&#65533;&#65533;&#65533;6oJv&#65533;kQ &#65533; &#65533;/+Q &#65533; &#65533; &#65533; &#65533; &#65533;&#65533;&#65533;,&#65533;&#65533;&#65533;bp&#990;=&#65533;k&#65533;e_Y&#65533;&#65533;&#65533;&#65533;s&#65533;&#65533;>&#65533;}&#65533;6j&#65533;&#65533;m&#65533;c&#65533;.|&#65533;&#65533;~&#60599;m&#316;&#1516;&#65533;&#65533;g&#65533;&#65533;&#65533;&#1968;W&#65533;Wk&#65533;&#65533;&#65533;&#65533;&#65533;&#65533;&#65533;&#65533;&#65533;&#65533;l&#1437;o&#65533;&#65533;s&#65533;&#65533;&#65533;&#65533;&#65533;&#65533;3&#65533;&#65533;&#65533;&#65533;})
&#65533;AA&#65533;e%
&#65533;AAAAAt&#65533;&#65533;&#65533;G&#65533;D&#1754;&#65533;&#65533;o&#65533;&#529;u6
tC&#65533;&#65533;&#65533;z&#65533;W&#65533;&#65533;&#65533;&#65533;7f7z&#65533;&#65533;6f&#65533;[6&#65533;_Vx#kGH&#65533;&#65533;'{&#1862;&#65533;{&#65533;Zf=e&#65533;&#65533;m&#65533;&#65533;&#65533;?&#65533;_&#65533;&#65533;&#65533;&#65533;&#65533;[&#65533;E&#65533;?|&#65533;]&#65533;&#65533;&#65533;6&#65533;&#65533;&#65533;l&#1593;/&#65533;&#65533;&#65533;I&#65533;9/F8&#65533; &#65533;&#65533;Dx&#65533; f&#65533;'&#65533;*h	&#65533;&#689;&#65533;pAAAA&#65533;&#65533;c&#65533;&#65533;w&#65533;&#65533;&#65533;&#65533;&#65533;]) &#65533;fC&#65533;&#65533;&#65533;=&#65533;=&#65533;&#65533;&#65533;&#65533; &#65533;2&#1798;&#65533;M&#65533;&#65533;~&#65533;'0`&#65533;&#65533;&#65533;I[&#65533;&#65533;xp&#65533;U6&#65533;&#65533;&#65533;l&#65533;y&#65533;&#1736;&#65533;^&#65533;&#65533;V&#65533;+N6&#65533;&#65533;Wl&#65533;&#65533;&#65533;&#65533;&#65533;7&#65533;b&#65533;&#65533;&#65533;o&#65533;&#65533;f&#65533;}&#65533;&#65533;&#65533;&#65533;&#65533;&#1787;&#65533;&#65533;{&#65533;}&#65533;&#65533;&#65533;7&#65533;&#65533;G&#2032;&#65533;&#65533;z&#65533;^x&#65533;&#65533;&#511;&#65533;&#65533;b&#65533;&#65533;&#65533;&#65533;&#65533;&#65533;&#65533;G&#65533;&#65533;s&#65533;&#65533;6&#65533;&#65533;g&#65533;xe&#65533;-&#65533;&#65533;&#65533;4
&#65533;AA&#65533;e%
&#65533;&#65533;7#m&#65533;&#65533;V&#65533;&#65533;&#65533;d&#65533;&#65533;&#65533;&#1719;g&#65533;l{?&#254;s&#65533;.&#65533;&#65533;&#65533;&#65533;&#65533;&#65533;;V>DOm#+vi&#65533; &#65533; &#65533; &#65533; &#65533;&#65533;&#708;o&#65533;\c-&#65533;`&#65533;&#65533;vN&#65533;ul&#65533;W&#1448;&#65533;)Ev&#65533;9&#65533;&#1064; &#65533;&#173;&#65533;&#65533;a&#296;V;&#65533;&#65533;&#65533;&#65533;/&#65533;\&#65533;%&#65533;&#65533;&#65533;&#65533;&#65533;&#65533;&#65533;&#65533;b?2d&#65533;&#1780;Go[&#65533;&#65533;&#65533;&#65533;6&#65533;&#65533;6r&#65533;+6b&#1963;&#65533;(&#65533;&#65533;n&#65533;-&#65533;{&#65533;^x&#65533;O&#65533;&#65533;O&#65533;c&#65533;&#65533;&#65533;&#65533;&#65533;&#65533;&#65533;=&#65533;&#1159;v&#65533;Co&#1593;&#65533;&#65533;f&#65533;&#65533;x&#65533;&#952;&#65533;&#65533;Si&#1023;&#65533;5&#65533;&#65533;&#631;&#65533;&#65533;&#65533;&#65533;X&#65533;&#65533;wV&#447;&#65533;&#65533;&#65533;&#65533;}&#65533;G&#65533;[&#65533;&#1829;&#633;:&#345;&#65533;}&#65533;
&#65533;&#65533;&#65533;&#65533;&#65533;n&#65533;WXz&#209;	}&#65533;9&#65533;&#65533;|&#65533;&#65533;~&#65533;]&#65533;&#1071;L\&#65533;&#65533;&#65533;&#65533;7&#1617;	&#65533;&#65533;D&#65533;&#65533;&#65533;@&#65533;&#65533;%&#65533;&#65533;&#65533;&uA&#65533;EbUy&#65533;YV&#65533;(?&#65533;Q &#65533;|&#65533;&#65533;&#65533;&#65533;c[m&#150;&#65533;l&#65533;;&#65533;q&#65533;k&#65533;&#65533;u&#65533;&#65533;y&#65533;x;&#65533;&#65533;&#65533;&#1799;&#65533;&#65533;3&#65533;9&#65533;N&#65533;&#65533;{&#65533;&#65533;&#65533;3l&#65533;&#65533;&#65533;&#65533;b&#65533;&#65533;AAAA|y&#65533;&#65533;&#65533;y&#65533;&#1459;&#65533;&#65533;lW&#65533;&#65533;&#65533;&#65533;Zs&#65533;:&#65533;Rd&#65533;&#65533;&#65533;E`<&#65533;n&#65533;&#65533;&#65533;6a&#65533;T5zlv&#65533;&#65533;a&#65533;m&#65533;&#65533;&#65533;v&#65533;&#65533;&#65533;&#65533;o&#65533;&#1740;&#65533;/&#65533;&#65533;&#65533;7&#65533;&#65533;&#65533;&#1652;&#65533;o&#65533;'M&#65533;&#65533;c&#65533;>.&#65533;&#65533;&#65533;z&#65533;&#65533;o_[&#65533;&#65533;&#65533;&#65533;&#65533;b1&#65533;&#65533;6&#65533;&#1815;m&#65533;&#65533;j16&#65533;&#65533;ym&#65533;&#65533;^&#65533;a&#65533;dC&#65533;z&#1094;&#65533;&#65533;BV&#65533;u&#65533;6&#65533;&#65533;&#65533;m&#65533;&#65533;&#65533;&#65533;&#65533;&#65533;j&#65533;&#65533;&#65533;Z&#65533;&#65533;&#65533;'&#65533;&#65533;&#65533;&#65533;&#65533;gg&#65533;&#65533;&#65533;&#894;&#65533;M;&#65533;o&#65533;&#65533;?}'&#65533;&#65533;&#1974;&#65533;&#65533;}&#65533;N&#65533;&#65533;u&#65533;&#65533;#&#65533;&#65533;&#65533;?&#65533;Kv&#65533;0&#65533;}&#65533;&#65533;&#65533;?}&#1222;&#65533;~&#65533;2&#65533;&#65533;&#65533;}.&#65533;e&#65533;\8&#65533;&#65533;{[&#65533;&#65533;&#65533;&#65533;B&#65533;|) &#65533;&#65533;wyp&#65533;&#1015;&#23672;&#65533; &#65533;!&#65533;&#65533;R$8&#65533;nz&#65533;&#867;&#65533;&#892;&#598;V&#65533;&#65533;&#1007;&#65533;W&#65533;2&#65533;V`Q&#65533; &#65533;&#65533;&#65533;y&#65533;&#65533;&#65533;&#1261;a&#65533;Q&#65533;&#65533;&#65533;&#65533;&#65533;Z&#65533;_&#65533;"&#65533;X4?&#65533;&#65533;<m{&#65533;s&#65533;&#65533;&#65533;?&#65533;u&#65533;&#65533;?&#65533;X:&#65533;l/&#65533;&#65533;f&#65533;mW.&#65533;gg&#65533;&#65533;&#65533;&#65533;&#65533;q&#65533;=&#65533;&#65533;&#65533;&#65533;ZS;&#65533;*o&#65533;&&#65533;&#65533;C^OV&#65533;&#65533;&#65533;&#975;( N&#65533;&#65533;&#65533;-v&#65533;bG&#65533;&#65533;`;&#65533;&#65533;&#65533;&#65533;G&#65533;&#65533;pt&#65533;&#65533;g&#65533;.<&#294;&#65533;2&#65533;F&#65533;&#65533;?&#65533;AAAA_&#65533;x;&#65533;&#65533;&#65533;v&#65533;}&#65533;&#65533;sz&#65533;&#65533;&#65533;&#1669;c6Hr&#65533;&#65533;&#1741;&#65533;&#65533;&#65533;Yv7&#65533;&#65533;H&#65533;Q&#65533;&#65533;&#65533;&#65533;&#1142;&#65533;{&#65533;7.&#65533;&#65533;N=&#65533;&#65533;O&#65533;fS&#65533;nn&#65533;&#65533;&#65533;-&#65533;&#65533;S&#65533;&#65533;&#65533;g<&#65533;&#65533;&#65533;&#65533;=&#65533;&#65533;)&#65533;6&#65533;&#65533;S&#65533;&#65533;3&#65533;e&#65533;]&#65533;&#65533;4cw9*&#65533;f&#65533;&#65533;&#65533;&#65533;o_[&#65533;&#65533;8&#65533;G6&#65533;&#65533;&#65533;m
&#65533; &#65533;&#65533;s^&#65533;B&#65533;$v&#65533;/l8&#65533;&#65533;&#65533;&#65533;&#65533;&#65533;&#65533;&#65533;?&#65533;	&#65533;&#65533;?&#65533;&#65533;.{&#950;&#65533;&#65533;g&#65533;&#65533;?&#65533;_&#65533;&#65533;>&#65533;&#65533;&#65533;&#65533;9?&#65533;&#65533;&#65533;&#1733;&#65533;eg>&#65533;&#65533;&#65533;{g?&#65533;~&#412;G&#1971;&#65533;&#65533;wm&#65533;o&#65533;5?{&#65533;&#65533;&#65533;&#65533;Y[&#65533;~&#65533;&#65533;G6&#22303;&#65533;&#65533;3&#65533;&#65533;&#65533;P`&#65533;E6&#65533;&#65533;&#65533;&#65533;W:&#65533;&#65533;l&#65533;&#65533;W&#65533;&#65533;Y&#65533;]d3&#461;&#65533;1&#65533;&#345;&#65533;Z&#65533;Z
&#65533;&#65533;&#65533;&#65533;&#65533;?&#65533;6n&#65533;qGeE&#65533;&#65533;7S&#65533;e&#65533;&#65533;&#65533;&#65533;]&#65533;n&#65533;&#1711;&#546;L&#65533;&#65533;&#65533;&#397;&#65533;&#1444;&#65533;+ &#1517;ay3&#65533;gg&#65533;E>&#65533;&#65533;&#1827;+/2&#65533;&#65533;&#65533;\&#65533;&#65533;&#65533;Z&#65533;&#65533;q&#65533;R&#65533;&#65533;}&#65533;qf&#65533;?&#65533;&#65533;XC&#65533;&#65533;&#65533;&#65533;&#65533;&#65533;&#45803;?/&#65533;?7&#65533;
&#65533;&#65533;&#65533;l4"qv&#65533;^&#65533;V&#65533;"0&#65533;z&#65533;&#65533;&#65533;l1&#65533;&#65533;&#65533;&#65533;s&#65533;&#65533;&#65533;&#65533;^,+&#65533;&#65533;sP&#65533;8&#65533;&#65533;&#2015;~&#861;&#65533;&#65533;&#65533;&#65533;c&#65533;+&#65533;&#65533;&#65533;&#65533;G&#65533;W<x&#65533;&#65533;'&#1777;WV&#65533;&#65533;&#65533;V&#65533;}&#65533;&#65533;&#35548;&#65533;&#65533;v&#65533;]&#65533;&#65533;&#65533;O&#65533;q;&#65533;&#65533;Qc&#65533;q&#65533;AAAA_V&#65533;x&#65533;H&#65533;K&#65533;&#65533;&#65533;&#65533;xs&#65533;&#65533;&#65533;&#65533;&#65533;InZ<&#65533;&#65533;I&#65533;Q&#65533;&#65533;&#65533;&#65533;&#1457;v&#65533;&#65533;o~&#65533;&#65533;&#65533;&#65533;&#65533;%?&#65533;k~r&#65533;=&#65533;&#65533;&#65533;&#65533;&#65533;29x&#65533;&#65533;&#65533;&#65533;&#65533;&#65533;&#65533;k&#65533;&#65533;&#65533;&#65533;&#65533;&#65533;3&#65533;&#65533;&#65533;&#623;&#65533;&#65533;&<&#65533;>&#65533;E&#65533;~&#65533;&#65533;76&#65533;k}&#65533;&#65533;&#65533;F&#875;&#1953;&#65533;&#65533;&#65533;&#65533;&#65533;&#65533; z&#65533;&#65533;6p&#65533;&#65533;m&#65533;YO&#65533;&#65533;oz&#65533;{&#65533;&#65533;&#65533;&#1791;&#65533;&#65533;&#65533;&#65533;&#65533;e&#65533;&#65533;o&#65533;&#65533;?&#65533;&#65533;&#65533;&#65533;&#65533;&#65533;&#65533;|f&#65533;&#1535;jw&#65533;&#65533;;&#65533;&#65533;&#65533;'?&#65533;&#65533;+&#65533;&#65533;&#65533;C&#65533;&#65533;&#65533;&#65533;#&#65533;&#65533;&#65533;&#65533;&#65533;&#65533;v&#65533;&#65533;&#65533;&#65533;+<&#65533;&#65533;]&#65533;&#65533;{&#65533;&#431;&#65533;&#65533;&#65533;&#65533;&#65533;&#65533;=Fz&#65533;&#65533;O&#65533;&#65533;&#65533;&#65533;&#65533;&#65533;s&#65533;&#1576;Y&#65533;&#65533;&#65533;S&#65533;&#65533;&#65533;-&#65533;!s&#65533;v&#65533;S&#65533;"C&#65533;z( &#46948;&#65533;m&#65533;&#65533;15]&#65533;s&#65533;"&#65533;?+&#65533;~&#65533;&#65533;&#65533;#&#65533;&#65533;&#65533;E&#460;&#65533;lZ&#65533;YT-pUhnA&#65533;&#65533;&#65533;Zr&#65533;&#65533;[&#65533;&#65533;&#1506;&#65533; \G&#65533;&#65533;.&#65533;k[&#65533;&#65533;<vM/]=Wr&#906;_&#65533;&#65533;MG&#65533;
&#65533;
m&#65533;&#1646;\&#65533;&#65533;&#65533;&#65533;e&#65533;&#651;&#65533;&#65533;&&#65533;&#65533;l4"qvZg&#65533;"&#65533;k&#65533;~<&#65533;&#65533;&#1779;&#65533;Z&#65533;&#65533;9&#65533;^&#65533;Xl&#65533;&#65533;&#65533;&#65533;&#47670;&#65533;&#65533;&#65533;&#830;&#65533;U{&#65533;&#65533;w&#65533;&#65533;z&#65533;&#65533;Os&#65533;&#1174;T&#65533;X&#65533;0&#65533;[&#65533;he#&#460;&#65533;&#65533;?>&#65533;N&#65533;&#65533;&#65533;&#65533;&#65533;;&#46169;v&#65533;}&#2037;N&#65533;f&#65533;,: &#1482;&#65533;&#2037;&#65533;&#1973;&#65533;&#65533;}&#65533;&#65533;&#65533;ucl&#65533;'&#1640;)&#65533;&#65533;	<&#65533;&#65533;\{&#65533;&#65533;v[&#65533;&#65533;&#65533;T&#65533; &#65533; &#65533; &#65533; &#65533;`U&#65533;pW&#65533;&#65533;&#65533;&#65533;av&#65533;&#65533;&#65533;&#65533;/
&#65533;&#65533;&#65533;&#65533;&#65533;&#65533;W&#65533;f-&#65533;JU&#65533;&#65533;:&#65533;3&#985;g&#65533;t&#65533;&#65533;A&#65533;O&#65533;A&#65533;N&#65533;q6&#33311;d&#65533;&#65533;&#65533;a&#65533;;f&#65533;&#65533;6&#65533; z&#65533;6t&#65533;&#65533;&#65533;&#65533;>k&#65533;&#65533;&#65533;}&#65533;&#65533;&#65533;&#65533;'&#65533;&#65533;&#65533;&#65533;&#65533;?(&#65533;&#65533;&#65533;]&#65533;&#65533;&#65533;&#65533;/&#65533;&#65533;&#65533;&#65533;&#65533;&#65533;&#65533;;&#65533;g&#65533;&#65533;s&#65533;|h?z&#65533;&#65533;&#65533;&#65533;&#479;&#65533;&#65533;&#65533;&#65533;&#65533;&#65533;&#65533;&#473;l&#65533;&#1577;&#65533;&#65533;os}&#65533;~&#65533;c&#65533;&#511;&#65533;&#65533;&#65533;&#65533;&#65533;o&#65533;&#1707;&#65533;&#65533;^|&#65533;O&#65533;&#65533;&#65533;&#65533;&#65533;&#65533;&#65533;&#65533;&#65533;&#65533;&#65533;&#65533;&#65533;&#65533;_&#65533;-&#65533;[b&#65533;O_b-g.&#65533;axu&#65533;:f?&#65533;
&#65533;y&#65533; &#65533;7&#65533;&#65533;x&#65533;&#65533;&#65533;&#65533;p&#65533;4:&#65533;&#351;&#65533;&#65533;)(&#65533;Z&#65533;v'o&#65533;-&#65533;,&#65533;@&#65533; &#65533;&#65533;1
pm>&#65533;&#65533;&#65533;&#65533;[jP`&#65533;&#477;b&#1825;(&#65533;&#65533;&#65533;&#65533;bU&#65533;&#65533;&#65533;c&#65533;R n_C&#65533;q&#65533;&#65533;&#65533;&#65533;&#65533;DO&#65533;\l&#65533;l&#65533;&#65533;&#65533;&#1895;&#65533;? K+&#47796;&#65533;,&#65533;&#940;&#65533;&#65533;[{&#65533;+&#65533;&#65533;&#65533;&#629;`&#65533;x&#65533;tf&#65533;&#65533;}o&#65533;&#65533;&#65533;/&#65533;?&#65533;P&#65533;&#65533;~G&#65533;?&#803;&#65533;l&#65533;&#65533;4&#65533;&#65533;&#65533;im&#65533;&#65533;&#65533;gFm&#65533;Mv^`_w}&#65533;G&#65533;&#65533;&#65533; &#65533;x&#65533;&#65533;&#65533;w&#65533;&#65533;&#65533;k&#65533;&#65533;m&#65533;&#65533;&#65533;^_&#65533;&#65533;&#65533;}&#65533;&#65533;&#65533;G-&#65533;&#65533;&#65533;zg&#65533;r&#65533;&#65533;&#65533;&#65533;e.&#65533;&#65533;?K&#65533;&#65533;&#65533;+&#65533;&#65533;&#65533;_&#65533;&#65533;f{&#1900;{&#65533;&#65533;U&#65533;@&#65533;&#65533;3~&#65533;&#65533;p&#65533;6v&#65533;G&#65533;yQ&#65533;=&#65533;&#65533;&#237;&#65533;&#65533;&#65533;6f&#65533;;&#65533;&#65533;=&#65533;&#65533;&#65533;&#65533;&#65533;{&#65533;&#65533;&#65533;&&#65533;wnh&#65533;0&#65533;&#65533;&#65533;~&#65533;mqp&#65533;&#65533;x&#65533;(&#65533;j&#65533;&#65533;&#65533;3&#65533;&#65533;&#145;G8&#65533; &#65533; &#65533; &#65533;&#65533;&#65533;/&#2956;&#65533;a&#65533;Gd&#65533;&#65533;&#65533;#&#65533;Q&#65533;&#65533;&#65533;&#65533;R&#65533;&#65533;~&#318;&#65533;&#65533;n&#65533;&#65533;&#65533;&#65533;)&#65533;W&#65533;z&#65533;d&#65533;liC&#65533;&#65533;&#1222;&#65533;&#65533;&#65533;;&#65533;&#65533;*&#65533;&#65533;&#65533;J&#65533;&#65533;&#65533;s&#65533;&#65533;Qg>c{^&#65533;&#65533;-y&#65533;w&#65533;&#65533;&#65533;&#65533;z?k&#65533;&#65533;&#65533;&#65533;w&#65533;v)
&#65533;&#65533;&#65533;/&#65533;&#65533;&#65533;&#65533;&#65533;>&#65533;&#65533;&#65533;&#65533;_&#65533;&#65533;&#65533;&#65533;&#65533;&#65533;&#65533;c&#65533;&#65533;&#65533;&#65533;&#65533;|&#65533;/m&#65533;[^&#65533;&#65533;&#65533;z&#65533;&#65533;&#65533;O&#65533;&#65533;c&#65533;n}&#65533;Qt~&#65533;&#65533;&#65533;&#65533;&#65533;&#65533;&#65533;&#65533;}&#65533;&#65533;l&#65533;&#65533;'m&#65533;&#65533;gl&#1561;/&#65533;c&#65533;S+X&#65533;~&#65533;&#65533;&#65533;&#65533;k&#65533;&#65533;&#65533;&#65533;F&#65533;/&#65533;&#65533;&#65533;&#65533;&#65533;&#65533;T&#65533;&#771;&#65533;&#65533;&#65533;o&#65533;&#65533;,&#65533;&#65533;^,(&#65533;&#65533;&#65533;-:&#65533;&#65533;&#65533;&#1305;&#65533;&#65533;G!+( K&#65533;&#65533;&#65533;-V-&#65533;V&#65533;'+"&#65533;;&#65533;&#65533;2&#65533;Z&#65533;'&#65533;/&#65533;&#65533;&#65533;l4&#65533;6mE&#65533;'&#65533;&#65533;|&#65533;g&#65533;Z&#65533;u&#65533;d&#65533;&#65533;=&#65533;&#65533;&#65533;F&#65533;_&#65533;No>f&#65533;&#65533;K&#65533;&#65533;c&#65533;&#65533;&#65533;&#65533;[+&#65533;T&#1004;&#65533;&#61610;OS&#65533;k&#65533;1&#65533;mE&#374;"s&#65533;?&#65533;9&#1533;u~&#65533;&#65533;&#65533;?&#65533;Q&#65533;&#65533;&#65533;&#65533;&#65533;&#65533;&#1214;O;\]&#65533;>&z&#65533;&#65533;Enyg&#65533;&#65533;'5GW&#65533;&#65533;q&#65533;&#65533;&#65533;&#65533;6&#65533;&#1510;&#65533;i&#65533;3R&#65533;wy&#65533;L*&#65533;l&#65533;&#65533;x&#2026;&#65533;sr&#65533;&#65533;&#65533;&#65533;&#65533;&#65533;&#65533;&#65533;u&#65533;G6/&#65533;&#65533;&#65533;o&#65533;'&#65533;_&#65533;>&#707;r&#65533;1I&#65533;{H&#65533;&#65533;&#65533;z}-&#65533;&#43759;um?&#65533;R&#65533;&#65533;&#65533;!&#65533;&#827;&#65533;&#1994;d&#65533;&#65533;+\&#65533;&#65533;]{w&#597;&#65533;_&F&#65533;i&#14734;&#65533;C&#65533;m&#65533;?P&#65533;&#65533;&#65533;&#65533;&#65533;&#65533;=&#65533;6&#65533;&#65533;&#65533;&#65533;9lu&#65533;}/&#65533;&#65533;&#65533;&#65533;&#65533;a&#65533;~&#65533;&#65533;&#65533;q\{&#65533;w&#65533;&#65533;T&#65533;&#65533;m&#65533;&#65533;&#65533;l&#65533;V#&#65533;x&#65533;&#65533;&#65533;
G]r&#65533;&#65533;v&#65533;&#65533;y&#65533; &#65533; &#65533; &#65533; V5|W&#65533;&#65533;>&#65533;&#65533;O&#65533;&#65533;&#65533;5&#65533;&#65533;&#65533;;5l&#65533;&#65533;&#65533;&#65533;&#65533;S&#65533;&#65533;n&#65533;&#65533;&#65533;	&#65533;&#65533;&#65533;=&#65533;&#65533;&#1743;&#65533;&#65533;&#65533;N<&#65533;4;&#65533;&#65533;&#65533;&#65533;&#645;W&#65533;3&#65533;>&#65533;&#65533;L&#65533;+&#65533;&#65533;&#65533;&L&#65533;Z&#65533; &#65533;j&#65533;&#65533;lN&#65533;&#710;&#65533;&#65533;&#65533;;&#65533;&#65533;&#65533;&#1915;u&#65533;&#65533;)Y&#732;&#65533;&#65533;V&#65533;-&#65533;&#65533;^&#65533;&#65533;&#65533;&#65533;&#40947;;|&#65533;&#65533;&#1119;&#65533;n?y&#65533;7&#65533;&#65533;?/&#65533;&#65533;&#65533;>&#65533;&#65533;&#65533;;&#65533;&#65533;&#1791;&#65533;?&#65533;&#65533;Yw&#65533;k_&#65533;1W&#65533;l&#65533;W&#65533;l[]&#65533;&#65533;]&#65533;&#65533;W&#65533;&#65533;|j&#65533;&#65533;&#65533;
&#65533;G%&#65533;_&#65533;&#65533;/v&#65533;&#165;6j&#915;6d&#65533;su9+&#65533;. |&#65533;&#65533;&#65533;]&#65533;&#65533;)}&#65533;V n+&#65533;&#65533;&#65533;&#65533;u&#65533;&#994;&#65533;&#65533;&#65533;&#65533;&#65533;&#65533;&#65533;ba&#65533;&#65533;&#65533;}?g&#65533;/&#65533;K&#65533;5&#1410;&#65533;&#65533;&#620;&#65533;V-$&#65533;.`&#65533;
&#65533;&#65533;Z&#65533;&#65533;Q N}&#65533;nvGtn&#65533;&#65533;&#65533;uY+&#65533;&#65533;(&#65533;Zk&#65533;&#65533;T&#65533;&#65533;V(&#65533;`&#65533;&#65533;
V&#864;;&#65533;&#65533;&#65533;&#65533;R&#354;&#65533;&#65533;&#65533;&#65533;&#65533;O&#65533;&#348;j!&#65533;&#65533;nu&#65533;&#65533;y&#65533;+&#65533;k\-&#65533;&#65533;&#65533;u&#65533;]&#65533;&#65533;&#65533;=&#65533;-&#65533;/&#65533;&#65533;EYR&#65533;P&#65533;&#65533;&#65533;&#65533;&#65533;&#65533;k&#65533;&#65533;Vr&&#65533;&#65533;,\&#65533;c&#65533;G&#65533;}&#65533;=O&#65533;&#65533;&#65533;>m&#65533;e&#65533;:w&#65533;5&#65533;&#65533;^,l&#65533;&#65533;&#65533;6>&#65533;l/*&#65533;&#65533;(&#65533;&#65533;&#65533;3&#65533;$&#65533;4&#1847;&#65533;&#65533;&#65533;;G&#65533;c&#65533;&#32493;&#65533;&#65533;]&#246;&#65533;a&#65533;k4&#65533;&#65533;}3&#65533;x&#65533;&#65533;&#65533;m&#65533;&#65533;B/&#65533;&#65533;lfr]&#65533;&#65533;+&#65533;&#65533;&#65533;LW&#65533;&#65533;&#65533;x&#65533;&#65533;&#65533;&#65533;&#65533;&#65533;~Y&#65533;,(&#65533;&#65533;y[t&#65533;&#65533;&#65533;k&#65533;&#65533;H>&#65533;0&#65533;&#65533;&#65533;sO&#65533;&#65533;f|&#65533;k&#65533;3x&#65533;&#65533;z&#65533;&#65533;&#65533;&#65533;&#65533;&#303;&#65533;=&#65533;j&#65533;&#65533;3&#65533;&#65533;X&#65533;&#65533;K&#65533;J&#65533;G&#886;{^m&#65533;c&#65533;&#65533;H&#65533;q[&#65533;&#65533;&#65533;n?&#65533;f=\{&#65533;s&#65533; &#65533;&#65533;}}&#65533;&#65533;&#65533;&#65533;&#65533;n&#65533;^&#65533;&&#65533;&#65533;&#65533;v&#65533;r&#65533;}&#65533;'&#65533;&#65533;&#65533;&#2045;n&#65533;h&#2041;|&#65533;M&#65533;mt&#65533;&#65533;&#65533; &#65533;&#65533;xh&#65533;w&#65533;c&#65533;&#65533;v&#65533;&#65533;&#65533;Ul&#65533;&#65533;&#65533;&#22756;&#65533;&#65533;c3hAAAA|.&#65533;&#65533;&#65533;Q&#65533;U&#65533;c6&#65533;[&#65533;&#65533;B&#65533;c&#461;&#65533;	&#65533;&&#65533;{&#65533;k<&#65533;PV&#65533;(&#65533;&#65533;t&#65533;&#65533;6r&#65533;8&#65533;7`&#65533;&#65533;8&#65533;Z&#462;&#65533;Ys&#948;&#65533;K&#65533;o&#65533;&#65533;&#65533;&#65533;&#65533;m&#65533;o&#65533;a+1&#398;W&#65533;&#65533;&#65533;&#65533;&#65533;&#65533;&#65533;F&#1900;&#65533;n&#65533;m&#65533;&#65533;O&#65533;0BQngi&#65533;r&#65533;&#65533;&#65533;&#65533;[&#65533;%6&#65533;&#65533;W&#65533;&#65533;&#65533;w&#65533;]&#65533;e&#65533;&#65533;'&#65533;&#65533;&#65533;^&#65533;(&#65533;&#65533;&#65533;Y&#65533;~&#65533;]&#65533;q&#65533;&#65533;v&#65533;&#65533;&#65533;&#65533;&#65533;`W=&#65533;M&#65533;&#65533;Eu&#65533;K6&#65533;&#663;m&#47100;j7<&#65533;&#65533;&#65533;&#65533;&#65533;&#65533;&#65533;O&#65533;&#65533;&#65533;R&#65533;&#65533;&#65533;&#65533;&#65533;+&#65533;&#65533;A&#65533;=&#1630;&#65533;_&#496;3&#65533;,_ f&#65533;&#65533;&#65533;&#65533;&#65533;&#65533;L&#65533;s) &#65533;&#65533;&#65533;&#65533;_&#65533;ka&#65533;&#65533;&#65533;xe
&#65533;9&#65533;j&#65533;&#65533;&#65533;&#65533;&#65533;&#65533;&#65533;&#65533;&#820;X}&#65533;&#65533;&#65533;&#65533;&#332;T~&#65533;&#65533;H3h&#65533;I&#65533;&#65533;&#65533;&#65533;&#65533;&#995; &#65533;w&#65533;R&#354;z[&#65533;-;+&#65533;&#65533;7&#65533;&#65533;f&#65533;&#65533;c&#65533;&#1739;m&#65533;E$&#1907;F&#1533;&#65533;&#65533;&#65533;^+&#65533;-^0&#65533;*&#65533;&#65533;W&#65533;&#65533;y&#65533;b&#65533;&#65533;V&#638;&#65533;&#65533;w&#65533;&#65533;4+&#65533;&#65533;&#65533;&#65533;;&#65533;&#65533;&#65533;>*_&#65533;s&#65533;&#65533;gv&#65533;&#65533;9&#65533;&#65533;&#696;&#65533;&#1847;&#65533;&#1695;&#65533;&#65533;q&#65533;@&#65533;}k?&#2026;&#65533;V&#65533;&#65533;Z{&#65533;q#w&#65533;6&#65533;&#65533;u&#65533;;&#735;?g^.&#65533;j&#65533;&#65533;t&#65533;&#966;}&#65533;{&#65533;C.&#65533;!K&#65533;"Y!&#65533;b,&#65533;&#65533;Y&#65533;&#65533;t&#65533;&#65533;&#65533;E&#65533;j&#65533;&#65533;Z&#65533;&#65533;d&#65533;&#65533; &#65533;Bn}Q&#65533;8V&#507;&#65533;;&#65533;Sp^V&#65533;8&#65533;&#65533;[&#65533;&#1708;&#65533;&#65533;&#65533;__ &#65533;p&#65533;z&#65533;&#65533;&#65533;e|}`&#65533;&#65533;_&#65533;Q&#65533;w&#65533;&#65533;.&#65533;^&#65533;&#65533;g&#65533;&#65533;&#65533;&#65533;m&#65533;>&#65533;&#65533;x&#65533;&#65533;&#65533;-&#2034;&#65533;&#65533;FeW&#65533;ywAAAA+m&#65533;&#65533;&#65533;k&#65533;&#1839;&#65533;isW&#65533; &#65533;+g&#65533;&#65533;3W_&#65533;&#65533;&#65533;6&#65533;[&#65533;o&#65533;&#65533;&#65533;&#65533;&#65533;&#65533;&#65533;&#65533;ag~&#65533;&#44284;
&#65533;&#65533;x&#65533;-&#65533;&#65533;&#65533;&#65533;Q&#943;&#65533;&#65533;&#65533;&#65533;&#65533;&#65533;&#65533;/&#65533;&#65533;&#65533;&#65533;0&#582;&#65533;&#65533;&#1280;&#65533;oM&#65533;<-&#65533;+&#65533;v&#65533;]2
&#65533;^t&#65533;&#65533;&#65533;&#65533;Au&#65533;&#65533;&#65533;&#65533;&#65533;Z&#65533;&#65533;&#65533;7&#65533;m&#65533;&#65533;&#65533;&#1414;&#65533;}6{&#65533;s&#65533;\t&#65533;&#65533;&#65533;&#65533;&#65533;&#65533;&#65533;&#65533;t&#65533;&#65533;&#65533;&#65533;7g&#65533;&#65533;&#65533;&#65533;&#65533;&#65533;&#65533;&#65533;&#65533;&#65533;&#65533;&#65533;&#65533;O&#65533;&#65533;_&#65533;&#1934;]&#65533;&#65533;&#65533;t&#65533;6&#65533;&#65533;Wl&#789;/&#65533;&#65533;K&#65533;&#65533;~&#65533;m&#65533;&#65533;'&#65533;&#65533;&#65533;&#65533;&#65533;&#65533;&#65533;&#1535;b&#65533;&#65533;k&#65533;&#65533;&#65533;&#65533;a&#65533;&#65533;?K&#65533;&#1535;&#65533;&#1262;_&#65533;+;&#65533;1<&#65533;&#65533;&#954;u&#65533;&#65533;&#65533;\X&#65533;&#65533;&#65533;&#65533;&#65533;&#65533;&#65533;)/KX&#65533;&#65533;w&#65533;Ua_&#65533;;&#65533;&#65533;I&#65533;&#65533;+&#65533;&#65533;X&#65533;"&#65533;R&#65533;AX&#65533; e!+&#65533;&#65533;&#65533;&#65533;{v&#65533; \][&#65533;n&#65533;&#65533;>V&#65533;Q8Uti&#65533;&#1270;&#65533;Q&#65533;&#65533; #&#65533;&#65533;!&#65533;&#65533;T&#65533;(&#761;c&#65533;&#65533;V,&#65533;&#65533;/&#65533;r&#65533;a&#65533;U&#65533;&#65533;&#65533;Y&#65533;_x&#1907;&#1841;N&#65533;j&#65533;1&#65533;U&#65533;gE&#65533;&&#2017;&#65533;&#65533;h&#65533;&#65533;&#65533;L&#65533;&#226;$&#65533;T&#65533;Y&#65533;7&#65533;Q&#65533;&#65533;P&#65533;&#65533;|,|&#65533;|&#18329;&#65533;8&#65533;o&#65533;&#65533;k6&#65533;4&#1847;&#65533;&#65533;j&#65533;&#65533;z&#65533;&#65533;8&#65533;&#65533;|U&#65533;|Ws&#65533;B&#65533;&#65533;s&#65533;&#65533;&#65533;M&#65533;&#65533;&#65533;&#65533;&#65533;?&#65533;{&#65533;&#65533;&#65533;&#19257;&#65533;3&#65533;&#717885;&#65533;&#1071;z&#65533;0rD&#65533;&#65533;&#65533;KMV&#891;yw&#65533;w&#65533;&#65533;&#65533;&#2029;&#65533;q&#65533;&#65533;;n&#65533;&#65533;k]&#65533;&#65533;Z&#2939;+&#34681;&#65533;.&#1914;&#65533;&#65533;;&#65533;K&#65533;J&#65533;,&#65533;&#636;,d&#65533;-Z&#65533;&#65533;&#65533;&#65533;&#65533;&#65533;&#1459;&#65533;&#65533;[-c&#65533;&#65533;_&#65533;o&#65533;&#65533;&#65533;&#65533;&#65533; &#65533;&#65533;&#65533;&#1675;&#65533;&#65533;&#1906;&#65533;&#65533;{&#65533;&#65533;6m&#65533;1&#65533;p&#65533;&#1914;u{S&#65533;&#65533; &#65533;&#65533;&#65533;&#65533;&#65533;HAAAA|&#65533;&#65533;h{&#65533;&#65533;&#65533;m&#65533;&#195;&#65533;&#65533;&#65533;&#65533;&#65533;&#65533;&#65533;&#65533;&#65533;&#65533;&#65533;&#65533;&#65533;&#65533;p&#65533;&#65533;&#65533;#&#65533;0&#65533;&#65533;?&#65533;&#65533;&v&#65533;sC&#65533;&#65533;37[n`<&#65533;&#65533;&#65533;&#65533;^&#65533;W_}&#65533;&#65533;x&#65533;v&#65533;&#65533;&#65533;@6\&#65533;&#1196;&#65533;&#65533;v&#65533;a&#2027;&#65533;&#65533;&#65533;K/&#65533;dO?&#65533;&#65533;&#65533;E&#65533;&#1847;&#65533; [w&#65533;6&#65533;&#65533;;lXv7/y&#949;&#65533;&#65533;&#65533;&#65533;>i&#65533;\&#65533;&#65533;}&#65533;&#65533;O&#65533;&#65533;&#65533;W&#65533;O&#65533;&#65533;&#65533;~jK&#65533;&#65533;&#65533;|&#65533;&#65533;6&#65533;&#65533;m&#65533;&#65533;
WU&#65533;&#65533;E&#65533;&#65533;6&#65533;&#65533;&#65533;+&#13802;&#65533;J&#65533;&#65533;&#853;}&#65533;&#65533;&#65533;&#65533;&#65533;&#65533;&#65533;&#65533;>&#65533;&#65533;?J&#65533;wo{&#65533;&#65533;&#65533;6&#65533;&#65533;%&#65533;2&#65533;&#65533;&#65533;&#65533;]&#65533;&#65533;&#65533;&#65533;og&#65533;&#65533;&#65533;T &#65533;]&#65533;y&#65533;&#65533;&#65533;7&#65533;&#65533;Ya&#65533;&#65533;Kx&#65533;e&#65533;&#65533;W?&#65533;&#15357; &#65533;&#65533;&#65533;&#65533;&#65533;Bd&#65533;_&#65533;&#65533;X&#65533;&#65533;&#426; &#65533;/&#65533;dwv&#65533;&#65533;4&#65533;&#65533;]- &#1263;&#65533;&#65533;&#65533;M&#65533; &#65533;&#65533;<&#65533;
Puk&#65533;&#65533;&#65533;&#65533;7&#65533;&#65533;N&#65533;*&#65533;&#65533;&#65533;V,&#65533;&#65533;/3&#1827;&#65533;&#65533;&#65533;&#65533;@&#65533;&#65533;&#65533;ug&#65533;&#65533;&#486;&#65533;&#65533;*?7&#65533;&#65533;&#65533;&#65533;;&#65533;3*&#1997;&#1678;^&#65533;&#65533;NJ&#65533;3&#386;7&#1446;&#65533;l&#65533;7&#65533;Q&#65533;&#65533;&#65533;&#65533;&#65533;q&#65533;G&#65533;&#65533;&#65533;&#65533;lD&#412;&#65533;&#65533;}&#65533;&#65533;&#65533;$&#65533;4&#1719;&#65533;&#65533;&#65533;v>j&#65533;5&#65533;&#65533;&#65533;ml&#65533;/&#65533;9&#65533;&#65533;~&#65533;&#65533;?*&#65533;&#65533;)&#65533;&#65533;&#1823;&#65533;&#65533;2&#65533;&#65533;W&#65533;h{&#1903;&#65533;a_&#65533;&#65533;&#65533;Z&#65533;5Y}~+&#65533;&#65533;&#65533;KN&#65533;&#65533;,&#65533;
&#65533;&#65533;"&#65533;&#65533;&#65533;&#65533;&#65533;&#65533;&#65533;&#65533;&#65533;&#65533;&#1918;&#65533;E&#65533;&#65533;&#65533;&#1615;xd3
&#65533;'&#65533;&#65533;&#1900;&#65533;&#65533;&#65533;e&#2047;&#65533; [o&#65533;:&#65533;&#65533;}&#65533;j_&#65533;&#65533;&#65533;&#65533;&#65533;Icm&#65533;&#65533;le{&#65533;8&#65533;&#65533;&#65533;{&#65533;&#65533;[&#65533;>WoeS&#65533;H&#65533;&#65533;&#65533;&#65533;&#65533;&#65533;&#65533;&#1403;x&#65533;([ v&#65533;&#65533;( AAAA|&#65533;&#65533;h&#65533;G;&#65533;&#65533;&#65533;&#65533;p&#65533;v&#65533;=&#65533;&#65533;&#65533;&#65533;&#65533;&#842;&#65533;&#65533;&#65533;&#65533;&#65533;]&#65533;&#65533;&#65533;N&#65533;&#65533;&#65533;y&#65533;g&#65533;{.+&#65533;&#65533;&#65533;ku&#65533;&#65533;~6|D}0b&#65533;h;&#65533;&#65533;v&#65533;G<6&#65533;&#65533;7&#65533;&#65533;&#65533;&#65533;g&#65533;m&#65533;&#65533;Lz&#65533;c&#65533;2&#65533;j&#65533;&#65533;&#65533;;&#65533;&#65533;{&#65533;+&#65533;&#65533;N&#1813;&#65533;&#65533;&#65533;&#65533;>&#65533;&#65533;&#65533;&#65533;/&#65533;&#65533;&#65533;&#65533;&#65533;&#65533;&#65533;&#65533;>&#65533;o&#65533;&#65533;M&#65533;&#65533;U&#65533;+6&#65533;&#65533;&#65533;
c&#65533;&#65533;&#1534;l'&#65533;&#65533;&#65533;&#65533;&#65533;O&#65533;?&#65533;&#65533;&#65533;&#65533;'&#65533;y&#65533;&#65533;?&#1605;&#65533;&#65533;f}Ox&#1542;&#65533;~&#65533;&#65533;&#65533;&#65533;&#65533;&#65533;&#65533;Lx&#65533;
&#65533;(S-d&#65533;T-e&#65533;W&#65533;"F&#65533;&#65533;&#65533;&#65533;&#65533;~&#65533;/&#65533;m&#65533;;&#65533;{&#65533;&#65533;&#65533;U&#65533;&#65533;/&#65533;kE[&#65533;&#65533;&#65533;9&#65533;&#65533;&#65533;+&#1204;&#65533;&#65533;&#1826;c&#65533;&#65533;&#65533;&#65533;]/ &#65533;&#65533;&#65533;&#65533;&#65533;q&#65533;&#1887;*&#65533;u&#65533;F&#65533;V&#65533;{&#65533;M&#65533;&#65533;b&#65533;n&#65533;x&#65533;}|/IxH&#65533;&#65533;Emw&#65533;&#65533;9m?O&#739; &#65533;&#65533;\&#65533;h^e&#65533;{[&#65533;&#65533;&#1699;&#65533;k&#65533;&#65533;&#2017;(?&#65533;&#65533;&#65533;&#40303;&#65533;&#65533;&#65533;&#65533;&#65533;|Q-&#65533;U&#65533;g7q6&#65533;&#65533;&#65533;-3&#65533;C&#65533;&#65533;&#65533;&#65533;"&#65533;&#1007;&#65533;&#65533;&#65533;&#65533;&#65533;&#65533;&#65533; &#65533;p&#65533;x&#65533;&#65533;6&#65533;;wA&#65533;&#65533;&#437;&#1498;j&#65533;&#61241;&#65533;&#65533;m&#65533;GM&#65533;
&#65533;^&#65533;s6&#65533;g&#65533;&#65533;eZ&#65533;g&#65533;\&#65533;7&#65533;&#65533;L&#65533;&#65533;&#65533;R&#65533;&#65533;&#65533;,+E8{&#65533;r&#65533;]G&#65533;O
&#65533;&#65533;N
&#65533;&#65533;b&#1406;&#65533;9W&#65533;&#65533;&#65533;&#65533;&#65533;&#65533;&#65533;<&#65533;&#65533;c&#65533;&#65533;&#65533;#.&#65533;&#65533;&#65533;x&#167355;&#65533;&#65533;S<&#65533;Y&#65533;&#65533;&#65533;3jM&#65533;&#65533;oX&#65533;&#65533;7&#65533;o&#65533;9&#65533;&#65533;k&#65533;g&#65533;&#65533;&#65533;m&#65533;&#65533;&#65533;-m&#65533;&#65533;Y&#65533;Z&#65533;&#65533;#&#65533;g&#830;&#65533;c8
&#65533;AAAA&#65533;,Z &#65533;&#65533;&#65533;&#65533;&#65533;w&#65533;=&#65533;&#65533;&#65533;&#65533;&#65533;&#65533;&#65533;&#65533;6&#65533;&#2042;&#65533;\&#65533;&#65533;&#65533;v&#65533;+-&#65533;g&#65533;&#65533;c&#65533;&#65533;&#65533;&#65533;&#65533;&#65533;&#65533;&#65533;&#1189;&#65533;&#65533;&#65533;/g&#65533;w&#65533;|=n&#65533;:&#65533;&#65533;&#65533;l7a&#65533;&#65533;&#65533;&#65533;&#65533;&#65533;&#1761;&#65533;|&#1021;&#65533;&#1669;.&#65533;&#65533;&#65533;<&#65533;.vY&#65533;bc&#65533;&#1798;&#65533;y&#65533;Z&#65533;)&#1695;K?_&#65533;&#65533;&#65533;&#65533;&#1851;_&#65533;&#65533;&#65533;&#65533;?&#65533;&#65533;&#65533;&#65533;&#65533;&#65533;&#65533;&#65533;o&#65533;?&#65533;&#65533;&#65533;&#223;&#65533;&#65533;&#955;&#65533;&#65533;&#65533;&#65533;&#65533;&#65533;o&#65533;&#65533;&#65533;o&#65533;w&#65533;{&#766;s&#65533;6&#65533;&#65533;Wm&#65533;&#65533;&#65533;&#65533;&#65533;&#888;&#65533;5&#65533;&#65533;&#65533;&#65533;&#65533;&#65533;7&#65533;&#65533;&#65533;&#65533;&#65533;&#65533;;&#65533;&#65533;&#65533;&#65533;6$[C&#65533;:&#65533;&#65533;&#65533;x~&#65533;L&#65533;4*/[&#65533;B&#65533;&#65533;&#65533;&#65533;^&#65533;&#65533;&#65533;6:+LTaY{Q&#65533;&#65533;G0&#65533;&#65533;7cc&#65533;&#65533;
\&#65533;&#65533;&#65533;&#65533;.&#65533;aQ&#65533;&#65533;&#65533;&#65533;b&#65533;&#65533;&#65533;G&#65533;&#65533;&#65533;&#65533;&#65533;K&#65533;YH&#1058;p&#65533;.&#65533;&#65533;&#65533;&#65533;U&#65533;&#857;M&#65533;&#65533;j&#65533;2&#65533;&#1623;&#65533;&#65533;
8&#865;&#65533;&#65533;&#65533;&#65533;&#65533;V<&#65533;{Z&#65533;o~vG\&#65533; &#65533;&#65533;@P&#65533;L&#65533; T&#65533;s&#65533;"- &#65533;&#65533;xAu&#65533;&#739; &#65533;^|&#185;&#65533;&#65533;&#65533;&#65533;&#65533;\&#65533;j,>&#65533;&#65533;
&#65533;h&#65533;&#65533;&#65533;&#65533;g&#65533;?",&#65533;&#65533;&#65533;o&#65533;&#65533;&#65533;&#65533;&#65533;&#65533;h&#65533;&#65533;6&#65533;&#65533;&#65533;&#23155;&#65533;&#551;Y&#65533;&#65533;C%&#65533;&#65533;&#65533;^CP&#65533;&#65533;Ud&#65533;T&#65533;&#65533;6+M&#65533;&#318;&#65533;{&#65533;g&#65533;&#65533;V m&#65533;&#65533;&#65533;x&#65533;&#65533;_k&#65533;,]S&#65533;&#65533;T&#1977;&#65533;&#65533;|&#65533;y&#65533;&#65533;+&#65533;e&#65533;&#65533;&#65533;&#65533;>S}oj&#65533;&#65533;Z&#65533;Y&#65533;:&#65533;~|}~+&#65533;&#65533;&#65533; &#65533;V&#65533;mx&#65533;m&#1763;&#65533;&#65533;&#65533;&#65533;y&#65533; \2V5&#65533;%&#65533;&#65533;&#65533;Z&#65533;y-Y&#65533;&#65533;&#65533;n>c'&#65533;&#65533;]&#65533;&#65533;&#65533;N&#65533;&#65533;{&#65533;]&#65533;&#65533;>t&#65533;v&#462;&#65533;&#65533;&#65533;&#1142;&#65533;&#1589;&#65533;&#1014;&#65533;m&#65533;K&#65533;&#1761;wmc{&#65533;4&#65533;C&#65533;&#65533;&#65533;&#1782;&#65533;N&#65533;l&#65533;&#65533;&#65533;&#65533;r&#65533;&#65533;&#65533;&#65533;&#65533;&#65533;v&#65533;R`&#65533;=&#65533;Q &#65533; &#65533; &#65533; &#65533; X9&#65533;&#65533;Y&#65533;5&#65533;&#65533;&#65533;+:&#65533;GC&#65533;`o&#65533;<&#65533;&#65533;&#65533;#F&#65533;w&#65533;&#65533;&#65533;&#65533;&#65533;&#65533;&#65533;&#65533;&#65533;_&#65533;"c&#65533;&#65533;A&#65533;n&#65533;c&#65533;&#1624;&#65533;&#65533;*~&#65533;lT&#65533;&#65533;&#65533;#&#65533;&#65533;&#65533;~&#65533;&#65533;&#65533;&#65533;{&#65533;]v&#65533;#&#65533;&#65533;X&#65533;3&#65533;&#65533;?&#65533;&#65533;&#65533;?&#65533;&#65533;&#65533;&#65533;&#65533;&#65533;&#65533;~:+&#65533;&#65533;N&#65533;jK &#65533;(&#65533;]&#65533;g&#65533;&#65533;&#65533;&#65533;&#65533;o&#65533;&#65533;n=&#65533;&#65533;K&#65533;s&#65533;w&#65533;&#65533;}&#65533;&#65533;?u&#65533;~_&#65533;&#65533;&#65533;O&#65533;E&#1023;o&#65533;/z&#65533;&-z=cJ&#65533;&#65533;~&#65533;^&#65533;&#65533;I&#65533;F&#65533;&#65533;&#65533;&#65533;;&#65533;&#65533;&#65533;&#65533;:&#65533;6x&#65533;S&#65533;&#65533;r&#65533;&#65533;&#65533;&#1981;{w&#65533;T&#65533;&#65533;&#65533;6Px&#65533;&#65533;&#65533;&#65533;
Z&#65533;m&#65533;&#65533;&#65533;&#1213;Z<V&#65533;:}&#65533;M&#65533;&#65533;&#26870;&#65533;&#65533;&#65533;8&#65533;Y_
Q|&#65533;)&#65533;&#802;&#65533;R&#65533;&#65533;&#65533;ZH&#1786;Y&#65533;&#65533;r&#65533;\R&#65533;&#65533;&#65533;"ub/&#1705;/&&#65533;&#65533;+&#65533;&#65533;&#65533;&#65533;&#65533;<&#65533;&#65533;snf&#65533;zvr&#1487;&#65533;&#65533;&#65533;K&#1654;&#65533;&#1711;&#65533;[{&#65533;f&#65533;l?&#65533;M&&#65533;O&#65533;'>&#65533;
&#65533;&#65533;{&#65533;&#65533;&#65533;B&#359;&#65533;]SI&#65533;&#65533;G&#65533;&#65533;]&#65533;&#65533;&#65533;h&#65533;&#65533;&#65533;&#65533;NU&#1982;&#65533;&#65533;&#65533; s&#65533;F&#65533;=&#65533;;w&#65533;&q6&#65533;)&#65533;omg&#65533;&#65533;&#65533;&#65533;^k&#65533;&#65533;N&#65533;&#65533;&#65533;&#65533;0&#65533;&#65533;&#65533;g&#65533;&#65533;&#189;M]C&#65533;?%~&#65533;&#65533;Z&#65533;~&#65533;sl&#65533;&#65533;&#65533;[&#65533;&#65533;&#65533;6_w&#65533;mfW&#65533;z&#65533;.&#65533;\_&#65533;&#65533;p&#65533;Xmw
k&#65533;&#65533;&#65533;&#65533;1&#65533;&#65533;&#65533;:&#65533;FOe&#65533;&#65533;|&#65533;&#65533;&#65533;&#65533;&#65533;v&#65533;&#65533;;&#65533;wnm&#65533;/mSg&#65533;&#65533;&#65533;&#65533;&#65533;&#65533;us&#65533;{Q&#65533;&#65533;{&#65533;&#65533;&#65533;&#1656;mG&#1672;Q#\&#65533;p&#65533;&#65533;&#2810;&#65533;&#65533;b|7p{1&#65533;E&#65533;( AAAA&#65533;&#65533;d&#65533;Q&#65533;&#65533;&#65533;O&#958;&#65533;&#65533;{~&#65533;&#65533;dd&#65533;R&#65533;&#65533;&#65533;T&#65533;&#65533;&#65533;"&#65533;&#65533;&#65533;&#719;[~&#65533;&#65533;&#65533;&#65533;'gw?&#65533;&#65533;&#65533;/&#65533;&#65533;&#65533;=&#65533;&#65533;&#65533;v&#65533;&#65533;&#65533;m&#65533;}&#65533;}&#65533;;&#65533;\r&#65533;=&#65533;&#547;&#65533;&#65533;vg&#65533;s&#65533;&#65533;?&#65533;=&#65533;&#65533;&#65533;>&#65533;zfM=&#518;&#65533;&#65533;$&#65533;+v&#556;&#65533;+&#65533;&#65533;&#65533;&#65533;~&#65533;&#65533;&#65533;	&#65533;I7&#65533;`&#65533;&#65533;/&#65533;&#511;&#65533;&#65533;#&#65533;&#65533;&#65533;&#65533;o~&#65533;&#65533;&#65533;w&#65533;&#65533;~&#65533;&#65533;|*&#65533;&#65533;~&#65533;&#65533;&#65533;{&#65533;5&#65533;v&#65533;&#65533;6&#54199;2v&#65533;&#65533;&#65533;&#65533;&#65533;&#65533;&#65533;&#65533;&#65533;&#65533;;&#65533;&#65533;&#65533;&#65533;&#65533;&#65533;&#65533;>&#65533;K&#65533;u&#65533;&#65533;6&#65533;&#65533;&#65533;&#65533;&#65533;&#65533;&#198;&#65533;&#65533;&#65533;&#65533;e&#65533;m*hV8&#65533; &#65533;&#27762;&#65533;A{&#65533;$b&#65533;&#65533;&#65533;&#65533; \&#65533;+&#65533;&#65533;VL&#65533;<J>&#65533;zY&#65533;:&#166;&#65533;7&#65533;&#65533;&#65533;b&#65533;&#65533;u&#15916; &#65533;&#65533;&#65533;&#65533;&#1782;&#65533;}n&#65533;b&#65533;&#1804;&#65533;&#65533;u&#65533;&#65533;&#1783;&#65533;o&#65533;&#1974;<t&#65533;&#65533;?&#65533;F&#65533;*{p&#65533;&#65533;x&#65533;&#65533;&#65533;n+
C&#65533;~&#65533;&#65533;G@AAAA&#65533;
&#65533;h{N&#65533;u&#49811;z&#65533;&#65533;&#65533;&#65533;5?&#65533;c7-dw<&#65533;n~bp&#&#65533;&#65533;&#65533;&#65533;&#65533;|o&#65533;&#65533;&#65533;&#65533;&#65533;:&#65533;E&#65533;7Z&#65533;&#65533;&#65533;CZl&#65533;&#65533;v&#65533;;&#65533;&#1758;{&#65533;v&#65533;y&#65533;{&#43623;&#65533;g?&#65533;Y&#65533;SO?&#65533;&#65533;&#65533;&#65533;[o&#65533;&#65533;&#65533;&#65533;&#65533;Z&#65533;&#65533;&#65533;3&#65533;&#65533;<d&#65533;p[o&#65533;&#1635;&#65533;&#65533;&#65533;&#65533;h[q&#65533;&#65533;&#65533;"i&#65533;_/p&#65533;&#65533;&#65533;O&#65533;&#1207;?N>~w&#65533;~&#65533;?&#65533;&#65533;}l&#65533;&#65533;&#65533;B~U&#65533;&#65533;&#1970;&#65533;&#65533;x&#1142;&#65533;&#65533;M&#65533;&#65533;wl&#65533;&#65533;o&#1660;&#65533;&#65533;c/&#65533;&#65533;&#65533;O&#65533;&#65533;C;e&#65533;&#65533;Y&#65533;z&#65533;?&#48654;S)&#65533;&#65533;f&#65533; &#65533; X&#65533;hf8(O&#45329;6y&#65533;&#65533;&#65533;&#65533;#&#65533;&#65533;?m{&#65533;8&#65533;&#65533;&#65533;y&#65533;&#65533;&#65533;hr&#65533;&#65533;&#65533;&#65533;&#65533;ng&#65533;^&#65533;&#65533;m&#65533;&#65533;	6b&#65533;&#65533;&#65533;.&#65533;T&#65533; &#65533; &#65533; &#65533; &#65533;&#65533;&#65533;&#65533;&#65533;s&#65533;&#65533;&#65533;&#65533;&#65533;&#65533;Zv&#65533;&#65533;kg&#65533;&#65533;&#718;&#65533;nw&#65533;j&#65533;]uf&#65533;LFP&#65533;&#65533;&#65533;&#65533;&#65533;&#65533;&#65533;u&#65533;_[s&#65533;&#65533;&#65533;i'&#65533;z&#65533;=&#65533;&#65533;Y&#65533;&#65533;3<&#65533;&#65533;&#65533;v&#65533;	'Y&#65533;0&#65533;&#65533;&#65533;3b&#264;&#65533;1&#65533;&#65533;&#65533;&#65533;{&#65533;&#65533;&#65533;3|&#65533;SUf&#65533;&#65533;J&#65533;l&#65533;iO&#65533;&#65533;9&#65533;&#65533;&#65533;&#65533;n&#65533;&#65533;&#14323;G9&#65533;&#65533;&#65533;&#65533;&#65533;&#65533;&#65533;&#1975;?&#65533;&#65533;&#65533;&#65533;&#65533;&#65533;&#65533;&#65533;&#65533;&#65533;&#65533;&#65533;&#65533;v&#1995;&#65533;&#65533;&#65533;&#65533;Zj;&#65533;&#65533;&#65533;m&#65533;&#1083;&#65533;&#65533;&#65533;&#65533;&#65533;QO&#65533;c&#65533;&#65533;&#65533;AE&#65533;&#65533;k&#65533;[&#65533;&#65533;&#65533;}&#65533;-&#65533;f&#1955;&#65533;&#65533;&#65533;&#466;&#65533;r&#65533;&#65533;Q &#65533; &#65533;/+Q &#65533;|&#65533;_ &#65533;7&#65533;&#65533;&#65533;:&#310;?s&#65533;&#65533;&#65533;&#65533;&#65533;&#65533;&#65533;l&#65533;&#65533;'&#1790;7mn&#65533;&#1908;&#65533;&#65533;w&#65533;t&#65533;g&#65533;t&#65533;&#65533;&#65533;[&#65533;&#65533;&#65533;&#65533;K&#65533;&#65533;AAAA|&#65533;`&#65533;&#65533;&#65533;&#65533;k&#65533;&#65533;-&#65533;&#65533;eGt&#65533;&#65533;oP&#65533;;g&#65533;&#65533;v&#65533;K&#65533;&#1844;N&#65533;&#65533;&#65533;(CQ&#65533;g&#65533;Av&#65533;&#65533;&#65533;&#65533;&#65533;'&#65533;&#65533;c&#65533;=f&#65533;]&#65533;&#65533;w&#65533;|&#65533;&#65533;&#65533;[&#65533;&#65533;&#65533;O?&#65533;&#65533;hEw&#1250;&#65533;3&#65533;7&#1940;&#65533;|&#65533;I;g&#65533;&#65533;&#1459;&#65533;&#65533;q&#65533;&#136;&#65533;#m&#65533;&#65533;zY&#989;O&#65533;!'=&#65533;&#65533;%&#65533;;f&#65533;&#65533;&#309;&#65533;?&#65533;&#65533;&#65533;&#65533;&#65533;&#1310;&#65533;#&#65533;&#65533;w&#65533;&#65533;&#65533;&#65533;&#65533;&#65533;>&#65533;&#65533;&#65533;&#65533;&#65533;&#1975;&#65533;~&#65533;^C~&#65533;&#65533;&#65533;&#65533;&#65533;&#65533;m&#65533;&#2032;&#65533;{&#65533;f<&#65533;&#65533;&#65533;&#65533;=&#65533;&#65533;&#65533;&#65533;&#49527;&#65533;>ex&#65533;&#65533;wm&#65533;Km&#1577;&#1568;&#1247;&#65533;&#1021;&#65533;&#65533; &#65533; &#65533;&#65533;&#975;&#65533;<r&#65533;&#65533;&#65533;b&#65533;vm&#65533;&#65533;&#501;&#65533;&#65533;&#65533;&&#65533;&#65533;L&#65533;&#65533;.&#65533;j;&#65533;:&#65533;&&#65533;&#65533;j&#65533;SGdv&#65533;&#65533;&#65533;'AAAA&#65533;&#65533;O&#65533;&#65533;&#65533;,&#65533;&#65533;(CQx&#65533;&#65533;&#65533;&#65533;&#65533;{&#65533;U&#65533;&#65533;y&#65533;_`&#1270;&#65533;&#65533;Z&#462;&#65533;&#65533;&#65533;a&#65533;&#65533;vG&#65533;#&#65533;Q&#65533;q&#65533;]+&#65533;	&#65533;&#65533;6;&#65533;.&#65533;+&#65533;&#65533;&#65533;v&#65533;u&#65533;,&#65533;&#65533;&#65533;U&#65533;&#65533;&#65533;&#65533;j&#65533;>&#65533;,&#65533;&#65533;&#65533;&#65533;&#65533;&#65533;&#65533;'&#65533;_/x&#65533;&#65533;6&#65533;&#65533;&#47025;&#65533;&#65533;&#65533;&#65533;&#65533;&#65533;&#65533;w&#65533;&#65533;_d&#65533;&#65533;&#65533;]{&#65533;wJ&#65533;&#65533;&#65533;&#1554;_&#65533;k&#65533;&#65533;&#65533;&#65533;v&#1587;&#65533;&#65533;/&#65533;g/&#65533;&#65533;&#65533;&#65533;}&#65533;&#65533;'^&#65533;&#65533;&#65533;}&#65533;&#65533;&#65533;&#65533;p]&#65533;&#656;&#65533;&#65533;pA|Y&#65533;&#65533;JBk&#65533;<tx&#65533;&#65533;&#65533;&#65533;&#65533;&#14211; &#65533; &#65533; &#65533; %U&#65533;]Rs&#65533;&#65533;&#65533; <|&#65533;8&#65533;&#65533;&#65533;&#65533;>&#65533;Y&#65533;&#65533;a&#65533;&#65533;&#460;&#65533;&#65533;&#65533;&#1915;d&#594;&#65533;&#65533;g&#1013;Qc&#65533;e7>&#65533;;{&#65533;h&#65533;&#65533;&#65533;&#65533;[2{wY&#65533;7`&#65533;m<zr&#65533;&#65533;]&#65533;&#65533;N&#65533;&#146;&#65533;&#65533;4&#65533;=i&#65533;&#65533;'&#65533;o&#65533;&#65533;&#65533;{&#65533;&#65533;&#65533;&#65533;w&#1971;&#65533;&#65533;x&#726;&#65533;&#65533;fi&#65533;C&#65533;&#65533;&#51831;&#2039;&#65533;&#65533;&#65533;&#65533;=&#65533;&#65533;&#1782;&#65533;&#65533;yg&#1480;l&#1930;&#65533;MO&#65533;f[&#65533;&#65533;&#65533;&#65533;&#65533;&#65533;<&#65533;q&#65533;sm&#65533;O&#65533;pA|i&#65533;&#65533;&#65533;>&#65533;zRvAAAAA&#65533;yST #&#65533;&#65533;&#65533;&#65533;(:|&#65533;&#65533;&#65533;&#65533;&#65533;&#65533;Od&#65533;&#65533;w&#65533;e&#65533;p&#65533;&#65533;&#65533;&#298;}&#65533;4&#65533;&#65533;&#199;[&#65533;&#65533;&#65533;m&#65533;I{&#1776;3&#65533;&#65533;(&#65533;&#65533;&#65533;D&#65533;&#65533;&#65533;&#65533;&#65533;&#65533;&#65533;Z&#65533;Gm&#297;&#65533;N&#65533;?lW<&#65533;=&#65533;&#65533;YA&#65533;&#65533;W&#2032;g^}&#65533;&#1022;&#65533;F&#65533;_&#65533;3h;&#65533;&#65533;&#65533;&#811;&#65533;&#65533;&#65533;_x&#65533;&#957;c&#65533;M&#65533;}V&#65533;E^&#65533;&#65533;)|&#65533;Q &#65533; &#65533;/+Q &#65533; &#65533; &#65533; &#65533; &#65533;&#65533;&#65533;4* &#65533;:l&#65533;&#65533;8&#65533;v&#65533;so&#65533;&#65533;;{&#65533;&#65533;#l&#65533;&#65533;&#65533;&#65533;&#65533;[&#272;&#65533;&#65533;&#65533;a&#65533;!&#65533;c&#65533;6&#65533;&#65533;&#65533;m&#65533;&#65533;(&#65533;6&#65533;qp&#65533;Y&#65533;u&#65533;&#65533;&#65533;+&#65533;&#65533;w/&#65533;[&#65533;|&#65533;x&#65533;U{&#65533;&#65533;&#65533;&#65533;g/&#65533;nO&#65533;&#65533;&#65533;&#65533;&#65533;Z&#65533;&#65533;&#46456;&#65533;&#65533;&#65533;J&#65533;[&#65533;|&#65533;&#959;&#65533;9;&#65533;GO&#1592;YX&#65533;Q&#65533;},&#65533;g=&#65533;O\&#65533; &#65533; &#65533;&#65533;&#65533; &#65533; &#65533; &#65533; &#65533; :KW
&#65533;x44&#65533;&#65533;&#65533;&#65533;>&#65533;F&#65533;&#65533;&#65533;&#65533;&#65533;&#65533;AC&#65533;&#65533;&#65533;&#65533;&#65533;&#65533;&#65533;^aCNy&#65533;&#65533;`z&#65533;&#65533;&#65533;:&#65533;p&#65533;m&#65533;&#65533;&#65533;&#2047;&#1990;&#65533;t&#65533;ms&#65533;v&#277;O&#1721;&#65533;?g&#65533;?&#65533;]&#65533;&#65533;/&#65533;&#65533;~&#65533;e&#65533;u&#65533;/&#65533;&#1655;=&#65533;&#65533;&#65533;:k&#65533;&#65533;8&#65533;>&#65533;&#65533;&#65533;&#65533;6&#65533;G&#65533;r&#46623;&#65533;E8&#65533; &#65533;&#65533;D8&#65533; &#65533; &#65533; &#65533; &#65533;&#65533;&#1173;&#65533;&#65533; &#65533;[&#65533;o&#65533;&#65533;&#65533;nCl&#65533;&#65533;&#65533;&#65533;P|g&#65533;(&#65533;V&#65533;&#65533;&#65533;j&#65533;&#65533;&#65533;e&#65533;fw&#65533;;&#65533;A&#65533;}&#65533;O&#65533;&#65533;&#827;&#65533;&#65533;QwV&#1723;&#65533;&#1774;&#65533;&#65533;&#65533;&#65533;d&#65533;&#65533;&#65533;&#65533;PV&#65533;M&#65533;/t&#65533;&#65533;Q &#65533; &#65533;/+Q &#65533; &#65533; &#65533; &#65533; &#65533;&#65533;&#65533;&#65533;&#65533;`&#65533;"p&#65533;^&#65533;&#65533;&#65533;[&#65533;&#65533;~&#65533;&#1544;9O&#65533;&#65533;&#65533;n&#65533;&#65533;&#65533;V&#65533;eN~$+Wa&#65533;&#65533;&#65533;&#65533;&#65533;xY&#65533;&#65533; &#65533;&#65533;KL&#65533;&#65533; &#65533; &#65533; &#65533; &#65533; &#65533;,&#65533;r&#65533;&#65533;6l&#65533;&#65533;&#65533;&#65533;&#65533;V&#65533;>&#65533;z&#65533;~&#65533;&#65533;&#65533;&#65533;&#65533;&#65533;&#65533;&#65533;&#65533;&#65533;YL]&#65533;t&#65533;O&#65533; A_V&#65533; AAAAAgY&#65533;&#65533;d&#65533;&#1057;&#65533;Y&#65533;&#65533;&#65533;&#65533;&#65533;}l&#65533;i&#1760;#o&#65533;a&#65533;=f-g,&#65533;&#65533;x&#65533;2&#65533;&#65533;=&#65533;&#65533;j?&#65533;c^&#65533;e&#65533;&#65533;&#65533;&#65533;&#65533;:&#65533;cAAAAAAA_&#65533;Zk-&#65533;&#65533;7W&#65533;&#65533;&#65533;&#65533;&#65533;&#65533;7z&#65533;&#65533;~&#65533;&#951;&#65533;&#65533;&#64801;&#65533;<l-&#65533;?nCN{<+BQ&#65533;&#65533;&#1546;"+&#1671;k&#65533;L6&#65533;&#65533;{&#65533;&#65533;&#65533;&#65533;o&#65533;&#65533;{&#65533;&#65533;v&#65533;!&#65533;/0x&#65533;&#65533;i&#65533;&#65533;&#65533;;&#65533;0m&#1716;&#65533;&#65533;@&#65533;&#65533;FB;u&#65533;&#65533;&#65533;&#65533;x&#65533;&#65533;&#65533;&#65533;&#65533;&M&#672;&#65533;&#65533;a\w&#65533;E&#65533;(&#65533;&#65533;1&#65533;c_m4FWs&#65533;&#65533;&#65533;&#65533;:&#65533;r&#845;&#65533;j&#65533;>&#65533;&#65533;&#65533;&#65533;&#65533;U?@_&#65533;]&#65533;&#65533;&#65533;&#65533;&#65533;2&#65533;&#65533;>x9@&#65533;&#45792;_J&#65533;c~&#65533;Y&#65533;1&#65533;&#65533;^~>&#65533;&#65533;&#65533;57&#65533;&#65533;&#65533;e&#65533;G&#65533;&#65533;&#65533;&#65533;&#65533;&#65533;j&#65533;&#65533;|&#65533;&#65533;&#65533;&#65533;&#65533;&#65533;&#65533;^_&#65533;R: &#65533;c&#65533;j&#65533;q&#65533;&#65533;*&#65533;&#65533;UGT&#65533;&#65533;&#65533;_m&#65533;/{>Rt&#65533;&#65533;mW&#65533;p}&#65533;&#65533;L,&#65533;^&#65533;&#65533;&#65533;"&#65533;&#65533;&#65533;sV{&#65533;&#65533;W&#65533;&#65533;&#65533;&#65533;:&#65533;r&#845;&#65533;j&#65533;~&#65533;&#858283;~&#65533;&#65533;h&#65533;&#65533;&#65533;<eb&#65533;}&#65533;r&#65533;&#65533;&#65533;A&#65533;&#65533;@&#65533;&#65533;&#65533;&#65533;&#65533;cg&#65533;
&#65533;|l&#65533;&#65533;kn&#65533;W&#65533;&#734;&#65533;]&#65533;&#65533;E&#65533;&#65533;8\&#65533;&#65533;(&#65533;&#61655;&#65533;&#65533;&#65533;&#65533;&#65533;t :&#65533;&#476;&#65533;&#65533;8&#65533;U&#65533;&#65533;c&#65533;&#65533;&#65533;\s&#65533;&#65533;&#1696;_&#65533;|&#65533;&#65533;&#65533;/&#1710;&#65533;&#65533;&#65533; &#65533;G&#65533;X~&#65533;&#65533;&#65533;&#65533;E&#65533;/&#65533;&#65533;1?&#65533;&#65533;&#65533;Y&#65533;?[uD&#65533;&#65533;&#65533;&#65533;&#65533;&#65533;#EW&#65533; }&#65533;v5&#65533;x>&#65533;&#65533;&#65533;&#65533;&#65533;&#65533; }&#65533;/&#65533;~)&#65533;&#65533;&#65533;1g&#65533;&#65533;8&#65533;z&#65533;&#65533;&#1578;#*&#65533;&#65533;&#65533;6&#65533;=)&#65533;&#65533;&#33526;&#65533;q&#65533;>&#65533;&#65533;Q&&#65533;&#65533;/&#65533;{}&#65533;K&#65533; t&#783;9&#65533;=&#427;&#65533;Y&#65533;&#65533;&#65533;&#65533;&#65533;{&#65533;&#65533;&#65533;&#65533;o&#65533;i&#65533;&#65533;&#65533;h&#65533;&#65533;}&#65533;&#65533;<&#65533;!9&#65533;I^a&#65533;O&#1680;&#65533;&#65533;&#65533;&#65533;>&#65533;&#65533;&#65533;&#65533;G&#65533;&#65533;&#65533;o&#65533;&#65533;&#65533;&#65533;&#690;&#65533;6&#65533;mc&#65533;&#65533;&#65533;&#1570;r&#65533; &#65533;&#130;&#65533;&#65533;&#65533;&#1267;&#65533;G&#65533;e&#792;1)&#65533;&#65533;v&#65533;=&#65533;Z[[3&#65533;&#65533;&#65533;8&#65533;&#65533;}&#65533;&#65533;q&#65533;L&#5900;cR&#65533;&#65533;
t&#65533;&#65533;c&#65533;&#65533;&#65533;&#65533;&#65533; O&#65533;&#65533;e>|\F&#65533;\&#65533;c&#65533;!e&#65533;&#65533;&#65533;i^&#65533;v:&#65533;&#65533;@&#65533;8*&#65533;h&#65533;<x&#65533;&#1310;&#65533;W&#65533;XJ&#65533;&#65533;&#65533;&#472;S&#65533;Gg&#65533;J&#65533;&#65533;e>q&#65533;&#65533;^&#65533;k&#420;^&#65533;&#65533;87&#65533;&#65533;K&#65533;]&#65533;&#65533;<&#65533;&#65533;|&#65533;&#65533;g&#65533;&#65533;&#1484;I&#65533;&#65533;+&#65533;qn&#65533;&#1367;2&#65533;&#65533;&#65533;=y6&#65533;&#65533;&#65533;&#65533;Y&#65533;'&#65533;zm&#65533;&#65533;z&#65533;W&#65533;&#65533;&#65533;&#65533;/e&#65533;w&#65533;{&#65533;l0/&#826590;O&#65533;&#65533;&#65533;^3&&#65533;j&#65533;@&#505;9V_&#65533;&#65533;&#65533;
&#65533;&#65533;&#65533;&#65533;`^&#65533;g=&#65533;8&#48509;fL&#65533;&#65533;^&#65533;&#65533;ss&#65533;&#65533;&#65533;&#65533;&#65533;&#65533;&#65533;&#627;&#65533;&#65533;&#65533;'&#65533;z>q&#65533;k{&#856;&#1323;&#65533;&#65533;&#65533;X})c&#65533;+&#65533;&#2003;g&#65533;y&#65533;O&#65533;&#65533;|&#65533;&#65533;&#65533;&#65533;1&#65533;W{:&#65533;&#881;&#65533;&#65533;&#65533;&#65533;a&#65533;m&#65533;M&#65533;&#65533;W&#65533;&#65533;&#65533;&#65533;&#65533;&#65533;&#65533;gk&#65533;lc&#65533;v<&#65533;&#65533;&#65533;#z&#65533;&#65533;&#65533;:&#65533;	7&#65533;E&#65533;&#65533;^&#65533;&#65533;&#65533;R&#65533;&#65533;&#65533;&#65533;&#65533;~&#65533;&#65533;qg?c&#65533;5y&#65533;d[&#65533;3vLR&#65533;&#65533;&#65533;&#65533;|&#65533;&#65533;&#65533;K&#65533;A&#65533;l&#264;&#65533;}&#65533;&#65533;-&#65533;&#65533;&#65533;&#65533;&#65533;&#65533;3T&#65533;>&#65533;5&#65533;L&#65533;&#65533;&#65533;&#65533;&#65533;B&#65533;ci_}&#65533;&#1532; &#65533;jW&#65533;?V&#65533;a.h&#65533;&#65533;i_&#65533;&#65533;&#65533;kH&#65533;t$&#65533;W`&#65533;<&#65533;{&#65533;&#65533;0>s&#65533;/&#65533;@}&#65533;&#65533;&#65533;x&#65533;^/&#65533;i&#65533;&#65533;F&#65533;rPY&#65533;\&#65533;^&#474;#&#65533;&#65533;&#65533;^&#65533;&#65533;&#1706;]&#65533;&#65533;&#1690;&#65533;&#65533;#)&#65533;&#24696;&#1811;&#65533;/u&#65533;&#65533;})&#65533;&#65533;&#65533;&#65533;&#65533;S&#65533;zaL[&#65533;5"&#65533;&#65533;&#65533;&#65533;&#65533;&#65533;&#65533;:&#65533;)g&#65533;&#65533;&#65533;P&#65533;&#65533;V&#65533;&#65533;&#65533;&#65533;TdI&#65533;&#65533;0&#65533;&#22436;|&#65533;&#65533;&#65533;\&#65533;K9P_@=&#65533;5&#65533;&#65533;&#65533;c&#1706;&#65533;&#65533;TV&&#65533;&#1521;&#65533;H9&#65533;&#65533;&#65533;8&#65533;2&#65533;&#65533;jg&#65533;&#65533;&#65533;"{&#65533;HJ&#65533;&#65533;&#65533;y .&#65533;$&#65533;K`|&#65533;B_&#641;&#65533;&#65533;&#65533;&#65533;&#65533;^&#65533;Ve&#65533;H&#22578;2&#65533;x&#65533;&#65533;5G&#65533;&#1639;&#65533;&#65533;!&#65533;)&#65533;U&#65533;8&#65533;5&#65533;CGRz6&#65533;q&#65533;')_&#65533; &#65533;3&#65533;R&#65533;PO&#65533;&#65533;&#65533;&#65533;&#152;&#65533;*kD*&#65533;&#65533;&#65533;&#65533;&#65533;u&#65533;9R&#65533;>&#65533;5&#65533;L&#65533;&#65533;&#65533;&#65533;Y&#65533;&#65533;&#65533;&#65533;:&#65533;&#65533;+&#65533;a&#65533;&#65533;=I&#65533;R&#65533;&#65533;&#1047;r&#65533;&#65533;&#65533;z&#65533;k<E&#65533;&#436;UY#R9&#65533;&#65533;L.^&#65533;c&#849;r&#65533;i&#65533;qe
m&#65533;.&#65533;zmME&#65533;&#1041;&#65533;^&#65533;&#65533;@\&#65533;I&#663;:&#65533;&#65533;&#773;&#65533;&#65533;&#65533;&#65533;&#65533;_&#65533;)z&#65533;0&#65533;&#65533;&#65533;&#65533;&#65533;Aeer&#65533;zk&#65533;&#65533;&#65533;O{&#65533;C(Sh&#65533;vq&#65533;kk*&#65533;&#65533;&#65533;&#65533;&#65533;
l&#65533;&#65533;rOR&#65533;&#65533;&#65533;g.&#65533;&#65533;&#65533;/&#65533;&#65533;&#65533;O&#65533;&#65533;1mU&#1416;T*+&#65533;&#65533;&#65533;&#65533;Xs&#65533;&#65533;}&#65533;kB&#65533;B[&#65533;[&#65533;gc&#65533;0`&#65533;&#65533;&#65533;&#65533;&#65533;&#65533;&#1896;&#65533;}m&#65533;&#65533;&#65533;&#65533;&#318;&#65533;Ao&#65533;&#65533;&#65533;&#65533;&#65533;&#65533;&#65533;~?&#65533;&#65533;&#65533;&#65533;l&#65533;&#65533;&#65533;+&#65533;&#65533;p+E`&#65533; &#65533;rJ&#65533;/&#65533;&#65533;&#65533;&#65533;&#404;&#65533;}&#65533;&#65533;&#65533;^&#65533;8>6&#2016;8V&#65533;|&#65533;6,&#65533;&#65533;S&#65533;&#65533;r&#65533;x &#65533;}&#65533;x&#1331;&#65533;y1&#65533;&#65533;&#65533;C&#65533;^m&#65533;&#65533;&#65533;&#65533;q&#65533;}&#65533;&#65533;.&#65533;T&#65533;F&#65533;~&#65533;&#65533;[3t&#65533;E&#65533;&#65533;&#65533;&#65533;c&#65533;g&#65533;&#65533;-&#65533; 5&#65533;&#65533;&#65533;&#865;x_&#65533;&#65533;:Ug&#65533;&#65533;&#65533;Q&#65533;&#65533;&#65533;G&#65533;:&#65533;=P]&#65533;&#65533;&#65533;&#65533;&#65533;B&#65533;&#65533;f&#34315;&#65533;&#65533;&#65533;;&#65533;.&#65533;&#65533;X)[&#65533;AjL&#65533;&#731;C&#65533;^&#65533;u&#65533;,&#65533;z}&#2019;6&#65533;&#65533;9&#65533;&#65533;&#65533;u{&#65533;&#65533;<Rq&#65533;&#65533;&#65533;6o&#65533;&#65533;1&#65533;&#65533;&#65533;w&#65533;]&#65533;&#65533;R&#65533;&#65533;&#65533;&#1304;2&#65533;7&#65533;&#65533;}&#65533;&#65533;&#65533;TY&#65533;&#65533;&#65533;&#65533;Gm&#65533;sx&#65533;&#65533;&#65533;@uy&#65533;&#65533;6B&#65533;m&#1946;&#65533;c.:&#65533;&#65533;&#65533;<&#65533;(>c&#65533;l)&#65533;1e&#65533;/o&#65533;&#65533;z&#1513;&#65533;8&#65533;&#65533;}&#65533;&#65533; &#65533;&#65533;>&#65533;&#65533;1&#65533;&#65533;&#65533;H&#65533;m&#65533;&#65533;&#1724;5C&#65533;\t&#65533;&#65533;y0vQ|&#65533;J&#65533;RRc&#656;_&#65533;&#65533;&#65533;&#65533;:&#65533;Seq&#65533;&#65533;&#65533;&#65533;A<&#65533;&#65533;}&#65533;&#65533;c&#65533;&#65533;&#21578;&#65533;&#65533;/&#65533;yk&#65533;&#65533;&#65533;&#65533;~&#65533;&#65533;`&#65533;&#65533;&#65533;&#65533;&#65533;&#65533;&#65533;&#404;!&#65533;&#65533;9&#65533;&#65533;u\&#65533;&#65533;&#65533;&#65533;&#65533;=j&#65533;x&#65533;&#65533;&#65533;h_&#496;&#65533;&#65533;#&#65533;&#65533;_h&#65533;&#65533;s&#65533;9&#65533;~&#65533;&#65533;&#65533;E&#65533;+eK9H&#65533;)C~ys(&#65533;&#65533;&#65533;N&#65533;&#65533;Y&#65533;&#65533;{&#65533;&#65533;8&#65533;&#65533;&#1150;&#65533;aT&#65533;G*n#t&#65533;&#65533;&#65533;:&#65533;s&#65533;&#65533;&#899;&#65533;&#65533;&#65533;3V&#662;r&#65533;S&#65533;&#65533;&#65533;&#65533;P&#65533;&#65533;&#65533;q&#65533;*[Qg&#65533;---6`&#65533;&#65533;&#65533;f&#1127;O&#65533;`&#65533;l&#65533;u&#65533;&#65533;&#65533;+3&#65533;n&#65533;( A&#65533;&#1153;(&#65533;&#65533;"&#65533;bR&#65533;&#65533;&#65533;Fo*&#65533;k&#65533;&#65533;xyh^&#65533;&#54079;_&#65533;&#65533;x]&#1934;k&#65533;m&#41170;&#65533;&#65533;&#65533;q&#65533;&#65533;s&#65533;5B&#65533;&#65533;&#65533;&#65533;7&#476;;e&#65533;Up&#65533;1&#65533;5>&#65533;&#65533;Z&#65533;&#65533;&#65533;&#65533;&#65533;&#252;<&#65533;&#65533;&#65533;&#65533;5FQ&#65533;<4/&#65533;v&#65533;&#2031;c&#65533; &#65533;.o&#65533;5Q&#65533;6&#65533;z9p&#65533;1&#65533;5>&#65533;&#65533;Y&#65533;&#65533;&#65533;&#65533;<&#65533;&#65533;D9&#65533;8&#65533;&#65533;`\&#65533;&#65533;&#65533;\&#65533;&#65533;&#65533;g&#65533;6F&#65533;&#65533;&#65533;&#65533;v\&#65533;h&#15127;&#65533;q&#65533;sY&#65533;#n&#65533;&#65533;&#65533;9 &#65533;&#65533;&#65533;&#65533;qM&#65533;&#65533;&#65533;&#65533;^&#65533;k&#65533;e&#65533;&#65533;&#65533;q&#65533;kc&#65533; &#65533;.o&#65533;5Q&#65533;6&#65533;z9p&#65533;1&#65533;5>&#65533;&#65533;Y&#65533;&#65533;&#65533;&#65533;<&#65533;&#65533;D9&#65533;8&#65533;&#65533;`\&#65533;&#65533;&#65533;\&#65533;&#65533;&#65533;g&#65533;6F&#65533;&#65533;&#65533;&#65533;v\&#65533;h&#15127;&#65533;q&#65533;sY&#65533;#n&#65533;&#65533;&#65533;9 &#65533;&#65533;&#65533;&#65533;qM&#65533;&#65533;&#65533;g}&#65533;&#65533;6+|j&#65533;&#65533;&#416;A&#65533;&#65533; &#65533;&#65533;&#65533;|&#65533;&#139;&#65533;&#65533;&#65533;&#65533;E&#65533;&#65533;&#65533;&#65533;&#65533;y&#65533;&#65533;[&#65533;&#65533;&#65533;}&#65533;&#65533;&#65533;&#65533;&#65533;Pd&#65533;&#65533;N[&#65533;&#65533;&#65533;&#65533;y{C&#65533;%`^&#65533;xT&#65533;&#928;&#65533;&#65533;&#65533;&#65533;v&#65533;o)}J&#65533;S?&#65533;/X&#65533;&#65533;&#65533;&#65533;6&#65533;&#65533;]#?&#65533;u&#65533;&#65533;=r&#65533;^&#65533;&#65533;&#1235;&#65533;Wl5&#65533;&#65533;9&#65533;S4&#65533;_C&#65533;&#65533;B;m}~&#65533;s&#65533;&#65533;m&#65533;&#65533;Y&#65533;\&#65533;&#65533;&#65533;@8O&#65533;\~E&#65533;
&#65533;&#65533;&#65533;&#65533;y&#785;&#65533;7&#65533;&#65533;&#65533;g]s&#65533;z&#65533;&#65533;<Es&#65533;5&#65533;*&#65533;&#65533;&#65533;&#65533;&#65533;m0G&#65533;&#65533;&#65533;&&#65533;z&#65533;u&#65533;&#65533;&#65533;}&#65533;&#65533;&#65533;&#65533;&#65533;Pd&#65533;&#65533;N[&#65533;&#65533;&#65533;&#65533;y{C&#65533;8&#65533;q&#65533;5&#65533;&#65533;9&#65533;S4&#65533;_C&#65533;&#65533;B;m}~&#65533;s&#65533;&#65533;m&#65533;&#65533;Y&#65533;\&#65533;&#65533;&#65533;@8O&#65533;\~E&#65533;
&#65533;&#65533;&#65533;&#65533;y&#785;&#65533;7&#65533;&#65533;&#65533;g]s&#65533;z&#65533;&#65533;<Es&#65533;5&#65533;*&#65533;&#65533;&#65533;&#65533;&#65533;m0G&#65533;&#65533;&#65533;&&#65533;z&#65533;u&#65533;&#65533;&#65533;}&#65533;&#65533;&#65533;&#65533;&#65533;Pd&#65533;&#65533;N[&#65533;_&#65533;W Q &#65533;&#996;)&#65533;&#65533;&#65533;&M&#65533;&#65533;-&#65533;m&#65533;&#65533;&#1461;&#65533;&#1915;&#1752;q&#65533;&#65533;I&#1577;mW&#65533;+ &#65533;&#65533;&#65533;t;&#65533;`K&#65533;=d&#65533;&&#65533;7l&#65533;r&#65533;`&#65533;I&#670;&#1622;&#65533;W`&#65533;&#65533;#e&#65533;Wy&#65533;v&#65533;J4f*>&#65533;&#65533;u{&#65533;&#65533;*&#65533;&#763;&#65533;&#65533;&#65533;ke>:&#65533;~&#65533;&#65533;`/&#65533;#&#65533;&#65533;e&#65533;/B}Sz&#65533;C87&#65533;I&#65533;@[&#65533;&#65533;&#65533;&#65533;B=&#65533;>&#65533;&#65533;=)&#65533;-&#65533;&#65533;6/G&#65533;t&#65533;&#65533;-&#65533;@&#65533;&#65533;Z&#65533;8&#65533;&#65533;z&#65533;}"){Rd[&#65533;_&#65533;m^&#65533;&#65533;&#65533;^&#65533;[&#1537;8&#65533;xq&#65533;&#65533;&#65533;&#65533;&#65533;DR&#65533;&#65533;&#566;&#65533;&#65533;&#1788;)&#1277;&#65533;&#65533;&#65533;q&#65533;k&#65533;&#65533;&#65533;&#65533;&#65533;&#65533;&#65533;&#65533;I&#65533;m&#65533;y9R&#65533;{&#65533;la&#65533;&#65533;&#65533;&#65533;Y&#65533;&#65533;&#65533;I&#1619;"&#65533;2&#65533;
l&#65533;r&#65533;L&#65533;*&#65533;&#65533;&#65533;Y&#65533;&#331;&#65533;^&#65533;&#65533;'&#65533;&#65533;'E&#65533;e&#65533;&#65533;&#65533;&#65533;H&#65533;&#65533;U&#65533;&#65533;&#65533;&#65533;^&#65533;g&#65533;^&#65533;O$eO&#65533;l&#65533;&#65533;+&#65533;&#65533;&#721;2&#1899;<`;g&#65533;/&#65533;z&#65533;p&#65533;H&#670;&#1622;&#65533;W`&#65533;s&#65533;&#65533;
 
&#65533;A&#65533;&#65533;8ybV&#65533;>r&#65533;&#65533;;&#65533;&#65533;Oo#F&#65533;&#65533;M&#65533;mj&#65533;&#65533;&#65533;&#65533;m&#65533;&#65533;&#65533;:&#65533;&#65533;&N&#65533;h&#65533;&&#65533;&#65533;&#65533;&#65533;F&#1680;&#65533;C2&#65533;e)k/&#65533;|&#65533;&#65533;/&#65533;C&#65533;&#65533;^&#65533;&#65533;b!&_&#65533;&#65533;&#65533;\&#65533;u&#65533;f&#47991;^&#65533;&#65533;&#65533;F&#65533;m&#1927;l&#65533;&#65533;&#1459;g&#65533;y0SF&#65533;&#65533;&#65533;I&#65533;l&#65533;&#65533;&#65533;//&#65533;&#65533;&#65533;h&#65533;&#65533;(&#65533;&#65533;&#65533;&#1616;<&#65533;&#65533;&#65533;3.&#65533;_&#65533;&#65533;&#65533;&#65533;&#65533;^&#65533;&#755;&#65533;&#65533;&#65533;{4G&#65533;&#65533;&#65533;&#65533;
t&#65533;&#65533;&#65533;uP&#65533;8y&#65533;h&#65533;P&#65533;&#65533;&#65533;&#65533;p>&#65533;&#65533;&#65533;&#65533;&#65533;&#65533;&#65533;9"&#65533;&#65533;2&#65533;uL&#65533;&#65533;l&#65533;_#4^^,/&#65533;y&#65533;&#65533;Y&#65533;&#65533;&#65533;1&#65533;&#65533;\&#65533;&#65533;p&#65533;8&#65533;q&#65533;)G&#65533;qI&#65533;&#65533;&#65533;&#65533;&#65533;v&#65533;k&#65533;Cg&#65533;~&#65533;&#65533;wDs&#65533;~^&#65533;@G8&#65533;&#65533;8&#46371;&#1016;$&#65533;z&#65533;&#65533;R;&#65533;5&#65533;&#65533;&#922483;^&#65533;&#65533;q&#65533;;&#65533;9r?/W&#65533;#&#65533;?&#65533;z&#65533;u&#65533;&#65533;g\g&#65533;&#65533;~&#65533;&#65533;&#65533;&#65533;&#65533;&#65533;&#65533;Y&#65533;&#65533;&#65533;8&#65533;&#65533;9&#65533;&#65533;&#65533;+&#65533;&#65533;g&#65533;&#65533;&#65533;Gx&#65533; Xq&#65533;&#65533;;`&#65533; &#65533;d&#65533;M&#65533;G&#65533;&#1463;__&#65533;Y&#65533;&#65533;@&#65533;&#65533;&#65533;&#65533;&#65533;ol&#65533;&#65533;C[&#65533;&#65533;}l&#65533;&#65533;7&#65533;u&#65533;]&#65533;&#65533;&#65533;S1&#720;* &#65533;&#65533;&#65533;&#65533;&#65533;&#65533;[la{&#65533;&#65533;&#65533;&#65533;&#65533;&#65533;>&#65533;b b&#65533;B&#65533;(0/&#65533;f.(&#65533;n&#65533;&#65533;FY&#65533;;&#65533;&#65533;&#65533;&#2019;G&#65533;&#65533;Q&#65533;%&#65533;z&#65533;j&#65533;w&#65533;&#65533;uPN&#65533;Cl&#65533;Q&#65533;|&#65533;s*C&#65533;?&#65533;|&#65533;*&#65533;-c&#65533;&#65533;&#65533;&#65533;C&#65533;&#65533;>&#65533;\7u&#65533;&#65533;2~(!j&#65533;X&#1811;2&#444;&#65533;&#65533;&#65533;&#65533;&#65533; QY&#1148;&#1927;&#65533;&#65533;&#436;E&#65533;u&#65533;&#65533;&#65533;>j&#65533;c&#65533;&#65533;&#65533;&#65533;&#65533;B?&#65533;K&#1084;&#65533;&#65533;&#65533;|&#65533;&#65533;&#695;&#65533;&#65533;2&#65533;j9&#65533;&#65533;&#65533;&#65533;&#65533;p&#65533;&#65533;&#65533;}&#65533;&#65533;Y&#65533;&#1698;&#1294;:&#65533;^@&#65533;&#1265;&#65533;}I&#65533;V&#65533;&#65533;&#65533;&#65533;h&#65533;&#65533;&#65533;e>&#65533;&#65533;?&#65533;[&#65533;Vc5&#65533;&#65533;&#65533;_&#65533;}&#65533;&#65533;&#65533;&#65533;&#65533;&#65533;&#65533;&#65533;Wm&#65533;jG&#65533;&#65533;&#65533;&#65533;&#65533;&#65533;X&#65533;$e&#65533;&#65533;&#65533;&#65533;R4o&#65533;&#65533;2&#65533;c&#65533;&#65533;-c&#65533;&#65533;&#65533;&#65533;C&#65533;&#65533;>&#65533;&#65533;o&#65533;|_eq&#1451;&#65533;&#65533;&#65533;&#65533;&#65533;&#65533;&#65533;&#65533;&#65533;G&#65533;t&#65533;x_&#65533;&#65533;U&#65533;&#65533;}&#65533;&#65533;&#65533;&#65533;y&#65533;&#65533;&#241;&#65533;O&#65533;&#65533;&#65533;&#65533;U&#65533;X&#65533;&#65533;!&#65533;W{&#65533;&#65533;&#65533;7u&#65533;&#65533;&#65533;8&#65533;U[&#65533;&#65533;QG&#65533;&#65533;&#65533;v:V&#65533;/I&#65533;*&#65533;&#65533;&#65533;&#65533;[&#65533;&#65533;&#65533;&#65533;&#65533;&#65533;&#65533;&#65533;|&#65533;&#65533;&#65533;*c&#65533;F&#65533;&#65533;&#65533;&#65533;&#65533;&#65533;|&#65533;&#65533;:&#65533;WY&#65533;&#65533;&#65533;-&#65533;@&#65533;&#65533;&#65533;?&#65533;&#65533; &#65533;Q;+&#1943;&#65533;l&#65533;y_&#65533;&#65533;~^&#65533;&#65533;p&#65533;&#65533;S&#65533;e`l&#65533;1V&#65533;x&#65533;A&#65533;&#65533;&#65533;&#65533;`&#65533;&#65533;&#65533;M&#65533;&#65533;,&#65533;z&#65533;}&#65533;v&#65533;&#65533;&#65533;z &#65533;&#65533;&#65533;&#65533;&#65533;KR&#65533;
&#65533;&#65533;/u@&#65533;V?/&#65533;q8&#65533;&#65533;)&#65533;20&#65533;&#65533;&#65533;Q<&#65533;&#65533;j&#65533;c0_&#65533;&#65533;&#65533;&#65533;&#65533;Ug&#65533;j&#65533;>P;&#65533;&#65533;x= }&#65533;N&#458;&#65533;%)[&#65533;~&#1943;:&#65533;y&#65533;&#65533;&#65533;&#65533;8&#65533;?
&#65533;+&#65533;( &#65533;&#65533;w&#65533;&#65533;je&#65533;&#65533;&#65533;&#65533;&#65533;Xc[{&#65533;&#65533;&#65533;&#65533;U&#1134;&#65533;&#65533;Y&#65533;%&#65533;&#65533;,&#65533;&#65533;`&#65533;2&#65533;&#358;n>&#1382;L&#65533;&#65533;&#65533;&#65533;&#65533;h&#65533;&#65533;u&#65533;&#65533;f&#65533;m&#65533;&#65533;l&#65533;&#65533;vj
&#65533;&#65533;&#65533;&#65533;&#65533;_&#65533;&#65533;&#142;7l&#65533;&#462;&#65533;^&#65533;e&#65533;O&#65533;>&#65533;&#65533;&#65533;&#65533;&#65533;&#65533;&#65533;&#46581;&#65533;&#65533;&#65533;HB=&#65533;&#65533;&#65533;&#5112;(c&#65533;QF>G&#65533;oH&#65533;&#65533;k &#65533;&#65533;&#65533;F&#841;8&#65533;/&#65533;%&#65533;a&#65533; 1&#65533;&#960;:&#65533;&#65533;&#1230;2&#65533;&#1039;2&#65533;AF4u&#65533;s&#65533;/&#65533;&#65533;&#65533;&#1255;&#65533;y0^J&#65533;A&#65533;&#65533;#&#65533;]4&#65533; &#65533;&#65533;&#65533;&#65533;Z&#65533;,&#65533;4g&#65533;1~&#773;9xsBK=&#65533;j&#65533;&#65533;&#65533;y&#1038;&#65533;h|?nD&#1116;&#65533;&#65533;&#65533;"[&#65533;_&#65533;&#65533;&#1313;&#65533;&#65533;v&#65533;&#1095;~&#65533;&#65533;2&#65533;&#65533;&#65533;C&#65533;&#65533;4^&#65533;>&#65533;&#963;&#65533;R:r&#65533;1&#65533;9&#65533;&#65533;&#65533;&#65533;&#65533;_e)&#65533;9&#207;&#65533;`.&#65533;&#65533;&#65533;Z&#65533;1V;v&#771;v&#65533;E&#65533;&#65533;q#&#65533;&#65533;D&#65533;&#65533;&#65533;&#65533;&#65533;&#65533;u&#65533;-&#19747;&#65533;>&#65533;&#65533;&#65533;~&#65533;&#65533;E&#65533;&#65533;G&#65533;&#736;&#65533;&#65533;&#65533;&#65533;~&#65533;&#65533;&#65533;y&#65533;+&#65533;&#65533;y&#65533;A=&#65533;=e&#65533;&#65533;&#65533;&#65533;*K?&#65533;~&#65533;_sa^&#476;&#65533;R&#65533;&#65533;&#65533;)&#65533;c&#65533;c.&#1999;Q4'&#10814;&#534;&#65533;&#65533;&#65533;&#65533;#uh!&#65533;e&#65533;&#65533;e&#65533;h,&#65533;&#65533;&#65533;<&#65533;_&#65533;&#65533;&#65533;O&#65533;&#65533;`&#65533;&#65533;&#899;\&#65533;G&#827;h&#65533;&#65533;)C?&#65533;&#65533;WY
&#65533;i&#65533;&#65533;c&#65533;"&#65533;s&#65533;:&#24854;z&#65533;&#65533;N&#65533;&#65533;s&#65533;&#65533;~&#1800;&#65533;9G&#65533;E&#65533;6~&#65533;x&#65533;C9&#65533;(&#65533;&#65533;(&#65533;dDcQ&#65533;>&#65533;Q&#65533;2h&#65533;<}&#65533;&#65533;&#65533;t&#65533;&#65533;=b&#65533;EsP`O&#65533;&#65533;50&#65533;&#65533;R&#65533;Os&#65533;&#65533;&#65533;\&#65533;&#65533;&#65533;1'&#65533;&#65533;c&#65533;v
&#65533;&#54795;&#65533;&#65533;&#65533;F&#841;8&#65533;/&#65533;%&#65533;&#65533;&#65533;&#65533;&#65533;HZ&#65533;iG}&#65533;G&#65533; #&#65533;:&#65533;9&#65533;&#65533;&#65533;A&#65533;&#65533;&#65533;S&#65533;</&#65533;&#65533; W&#65533;&#65533;.&#65533;&#65533;z {&#65533;&#65533;O&#65533;&#65533;&#65533;U&#65533;~&#65533;3&#65533;&#65533;&#65533;&#65533;&#65533;&#65533;9&#65533;&#65533;c&#65533;S`&#65533;<h&#65533;\4&#65533;7&#65533;hN&#65533;Q}&#65533;-&#65533;&#65533;&#65533;/^G&#65533;&#65533;BN;&#65533;&#65533;C?&#65533;&#65533;&#65533;X&#1313;&#65533;y&#1343;/O&#65533;&#65533;&#65533;&#65533;x)&#65533;&#65533;r&#65533;&#65533;w&#65533;&#65533;&#65533;S&#65533;~j&#65533;&#65533;&#65533;&#65533;&#1244;&#65533;&#65533;&#65533;E0&#65533;&#65533;u&#65533;	-&#65533;&#65533;&#65533;;&#65533;A;&#65533;&#65533;&#65533;&#65533;Es"&#65533;&#65533;l	l&#65533;~&#65533;:R&#65533;r&#65533;QF&#65533;QF?&#520;&#418;}&#931;&#65533;e&#65533;xy&#65533;T?&#65533;K&#65533;<&#533;{&#316;&#65533;&#65533;&#65533;&#65533;2&#65533;Sk`|&#65533;&#65533;&#65533;&#65533;&#65533;?&#65533;/&#65533;&#65533;0&#65533;cNh&#65533;&#65533;X&#65533;&#65533;1&#65533;1&#65533;( &#65533; &#65533; +&#65533;&#65533;&#65533;&#65533;fw&#65533;&#65533;&#1595;&#65533;&#65533;&#65533;&#2001;&#65533;&#65533;7&#65533;&#65533;&#876;&#65533;w&#65533;&#65533;&#65533;&#65533;7&#65533;&#65533;&#65533;&#634;&#65533;v&#65533;&#65533;&#65533;m&#65533;w, O&#65533;}Op&#65533;#&#65533;Q &#65533;6mZ&#1867;1&#65533;x&#65533;&#65533;e&#65533;]l&#65533;m&#65533;&#65533;&#65533;n&#65533;&#65533;&#65533;&#65533;&#65533;2FL&#65533;&#65533;x1&#65533;h&#65533;&#65533;g&#1188;IY&#65533;EY- &#65533;&#65533;E\_&#65533;&#65533;1&#65533;&#65533;&#65533;0b&#65533;&#65533;&#65533;"0&#65533;&#65533;	&#65533;T&#65533;I&#65533;&#65533;0&#65533;r&#65533;o&#65533;E &#65533;&#65533;7&#65533;"&#65533;&#65533;&#65533;&#65533;&#65533;&#65533;&#65533;&#696;7&#65533;c&#65533;]&#65533;/1&#1311;k&#65533;2&#65533;g&#65533;&#65533;)&#65533;&#65533;S6
&#65533;&#523;&#65533;&#65533;&#65533;&#65533;&#65533;&#65533;&#65533;Z&#65533;u&#65533;&#65533;&#65533;&#65533;z&#65533;&#65533;&#65533;&#65533;&#65533;&#65533;&#65533;&#65533;)&#65533;]&#65533;v&#65533;sg&#65533;|q&#65533;k&#65533;\&#65533;&#65533;&#65533;<&#65533;M&#65533;T&#65533;&#65533;Q&#65533;G^&#65533;&#65533;&#65533;&#65533;&#65533;&#65533;&#65533;B&#65533;cF&#65533;&#65533;&#65533;&#1270;&#58871;G,&#65533;O&#65533;&#65533;&#693;&#1244;;&#25331;^&#65533;&#65533;&#65533;&#65533;&#65533;&#1640;mJ&#65533;&#65533;=&#65533;&#65533;5&#65533;&#65533; ooh&#65533;z&#65533;3&#65533;=&#65533;&#65533;&#65533;Ep&#65533;&#65533;=b&#65533;|&#65533;&#65533;oW&#65533;&#65533;&#65533;&#65533;Y0_&#65533;&#65533;&#65533;?&#65533;&#65533;e$&#65533;FmS2&#65533;&#65533;l&#65533;&#65533;&#65533;&#65533;y{C;&#65533;&#65533;&#65533;&#1567;&#65533;!&#65533;&#65533;-&#65533;&#65533;&#65533;&#65533;&#65533;&#65533;S|&#65533;r&#65533;4&#65533;&#898;&#65533;&#65533;&#65533;&#65533;&#65533;F/#y6j&#65533;&#65533;&#65533;<e&#65533;@&#65533;&#65533;xM&#65533;?&#65533;&#65533;&#1697;&#65533;^&#65533;&#65533;&#65533;p&#65533;&#65533;m&#65533;/o&#65533;X>&#65533;"&#65533;&#1749;k&#65533;9w&#65533;g&#65533;&#65533;&#65533;5z&#627;Q&#1748;L&#65533;)z&#65533;&#65533;k&#65533;&#65533;A&#65533;&#65533;&#65533;-&#65533;:&#65533;g&#65533;{H=m&#65533;&#65533;~y{&#65533;&#65533;&#65533;&#2030;\;&#889;&#65533;`&#65533;8&#65533;5&#65533;&#65533;&#65533;H&#65533;&#65533;&#1702;d*O&#65533;(&#65533;#/^S&#65533;&#65533;&#65533;&#65533;vh&#65533;&#1521;?#&#65533;C&#65533;i[&#65533;&#65533;&#65533;#&#65533;&#999;&#65533;v&#65533;&#65533;i&#925;&#65533;&#65533;Y&#65533;&#65533;s&#65533;^F&#65533;l&#65533;6%Sy&#65533;F&#65533;y&#65533;z&#65533;&#65533;7&#65533;C&#65533;&#65533;&#65533;&#65533;RO&#65533;"&#65533;_&#65533;&#65533;|>E&#65533;&#65533;+&#65533;sDx&#65533; Xq&#65533;&#65533;8&#65533;&#65533;dQ&#65533;m$&#65533;&#65533;eo&#65533;&#65533;G&#970;&#65533;x&#65533;l`k&#65533;&#65533;f&#65533;&#65533;&#65533;&#65533;&#65533;e[m&#65533;U{{e&#65533;&#65533;e|op&#65533;&#65533;;&#65533;&#65533;1^&#65533;X&#65533;&#65533;z&#47987;&#65533;&#50737;cm&#65533;&#65533;1&#65533;&#65533;]&#65533;S&#65533;L&#65533;PFl&#65533;&#65533;&#65533;0&#65533;&#65533;&#65533;&#65533;W&#65533;P&#65533;GA&#65533;w&#65533;&#65533;&#65533;&#706;-&#65533;,&#65533;"&#65533;&#65533;&#65533;G&#65533;w&#65533;&#65533;&#65533;&#65533;&#65533;&#65533;x&#65533;M6&#65533;&#65533;E> oz&#821;&#65533;&#65533;&#65533;&#65533;k+&#65533;&#65533;&#65533;&#65533;&#65533;&#65533;o&#1065;X&#65533;CeEp&#65533;&#65533;&#65533;&#65533;&#65533;&#65533;&#65533;T&#65533;I&#65533;&#65533;O_&#697;F&#1387;=u&#65533;&#1701;&#65533;&#65533;&#65533;1u^B&#65533;&#1704;&#65533;h&#65533;&#65533;q '&#65533;&#65533;&#65533;&#65533;&#65533;&#65533;BN[&#65533;&#65533;r&#65533;s&#65533;o&#65533;3&#65533;&#65533;&#65533;&#65533;5&#65533;0/&#65533;&#65533;2&#34311;&#65533;&#65533;9TV&#65533;&#65533;&#715;&#65533;@&#65533;&#65533;8&#65533;e&#65533;_&#65533;9 &#65533;R|!&#65533;&#65533;y&#65533;X&#65533;CeEp&#65533;&#65533;&#65533;&#65533;Y&#65533;&#65533;^&#65533;5&#65533;0/&#65533;&#65533;2&#34311;&#65533;&#65533;9TV&#65533;&#65533;&#715;&#65533;@&#65533;&#65533;8&#65533;e&#65533;_&#65533;9 &#65533;R|!&#65533;&#65533;y&#65533;X&#65533;CeEp&#65533;&#65533;&#65533;&#65533;Y&#65533;&#65533;^&#65533;5&#65533;0/&#65533;&#65533;2&#34311;&#65533;&#65533;9TV&#65533;&#65533;&#715;&#65533;@&#65533;&#65533;8&#65533;e&#65533;_&#65533;9 &#65533;R|!&#65533;&#65533;y&#65533;X&#65533;CeEp&#65533;&#65533;&#65533;&#65533;Y&#65533;&#65533;^&#65533;5&#65533;0/&#65533;&#65533;2&#34311;&#65533;&#65533;9TV&#65533;&#65533;&#715;&#65533;@&#65533;&#65533;/&#65533;Y&#65533;&#65533;
`Y
&#65533;&N&#65533;&#65533;cF'7#&#65533;,&#65533;g ?&#65533;&#65533;6(&#65533;&#65533;&#65533;k&#65533;&#65533;Vv*&#65533;&#65533;&#65533;z&#65533;&#65533;&#887;&#65533;&#65533;f&#65533;:&#65533;v&#65533;&#65533;KvW/&#65533;w &#65533;&#65533;&#65533;&#65533;&#65533;'&#65533;&#970;&#65533;&#65533;x&#164;	Y!O&#65533;-&#65533;&#65533;&#65533;&#65533;&#65533;k&#65533;&#65533;&#65533;]<.Z&#65533;Fx&#65533;&#1321;&#65533;&#65533;&#65533;5&#65533;&#65533;'&#65533;&#793;3&#65533;&#65533;&#65533;.&#65533;\zii&#65533;w&#65533;&#65533;&#65533;&#65533;&#65533;E`&#65533;Cl&#65533;&#65533;7 &#65533;&#65533;M`&#65533;&#65533;&#65533;Y&#65533;&#65533;F&#65533;_&#65533;&#65533;~a&#65533;1
&#65533;&#65533;&#61183;&#65533;|&#65533;)v&#65533;&#65533;&#65533;V&#65533;&#65533;G{hc.\&#1945;s-zC#&#65533;&#65533;1&#65533;~&#65533;U&#65533;`&#65533;A&#65533;t0&>&#65533;&#65533;@&#65533;Fe&#65533;C&#65533;&#483;&#65533;&#65533;UO0&#65533;&#65533;&#65533;&#1278;BOJ&#920;&#65533;&#65533;&#1956;&#523;Qf~&#65533;-&#65533;@&#65533;5&#65533;&#65533;q&#65533;@&#65533;>&#65533;&#65533;&#65533;&#65533;<&#65533;&#65533;Os&#65533;0o&#65533;&#65533;&#65533;&#65533;&#65533;&#65533;'e&#65533;&#65533;&#65533;&#51932;h|&#65533;&#65533;}&#65533;&#65533;&#65533;<&#65533;7)&#65533;b&#65533;&#65533;&#65533;&#65533;F&#65533;A&#65533;1P&#65533;&#65533;>t+&#1065;&#65533;(&#65533;.&#65533;"&#65533;&#65533;&#65533;&#65533;8&#795;r&#65533;q&#65533;ks&#65533;\&#65533;c&#65533;qL?&#65533;+&#65533;&#65533;&#65533;I&#65533;&#65533;M&#65533;&#65533;e&#65533;'&#65533;&#65533;y&#65533;b&#65533;_&#65533;&#65533;
t&#65533;C;&#681;&#739;H&#65533;&#65533;47&#65533;&#65533;\&#65533;}&#65533;&#65533;&#65533;\*W=&#65533;v&#65533;O&#65533;
}<)9cR&#65533;{&#65533;"/F&#65533;&#65533;	lt&#65533;&#65533;&#65533;8&#65533;C&#497;&#65533;&#65533;&#1038;r&#65533;&#65533;(&#65533;k<&#845;c&#65533;&#65533;)W`g&#65533;6&#65533;&#65533;UO0&#65533;&#65533;&#65533;&#1278;BOJ&#920;&#65533;&#65533;&#1956;&#523;Qf~&#65533;-&#65533;@&#65533;5&#65533;&#65533;q&#65533;@&#65533;>&#65533;&#65533;&#65533;&#65533;<&#65533;&#65533;Os&#65533;0o&#65533;&#65533;&#65533;Y&#65533;&#869;r&#65533;&#65533;a&#65533;1&#65533;&#65533;&#65533;&#65533;&#467;&#65533;3&u&#65533;7)&#65533;b&#65533;&#65533;&#65533;&#65533;F&#65533;A&#65533;1P&#65533;&#65533;>t+&#1065;&#65533;(&#65533;.&#65533;"&#65533;&#65533;&#65533;&#65533;8&#795;r&#65533;q&#65533;ks&#65533;\&#65533;c&#65533;qL?&#65533;+&#65533;&#65533;&#65533;I&#65533;&#65533;M&#65533;&#65533;e&#65533;'&#65533;&#65533;y&#65533;b&#65533;_&#65533;&#65533;
t&#65533;C;&#681;&#739;H&#65533;&#65533;47&#65533;&#65533;\&#65533;}&#65533;&#65533;&#65533;\*W=&#65533;v&#65533;O&#65533;
}<)9cR&#65533;{&#65533;"/F&#65533;&#65533;	lt&#65533;&#65533;&#65533;8&#65533;C&#497;&#65533;&#65533;&#1038;r&#65533;&#65533;(&#65533;k<&#845;c&#65533;&#65533;)W`&#65533;&#1395;&#65533;@W&#65533;(f&#65533;6!&#65533;&#65533;4*28&#65533;~&#2037;&#65533;Y;+ &#65533;<q&#65533;D&#65533;a&#65533;&#65533;G<&#65533;.&#2025;&#1254;&#1664;&#65533;&#65533;&#65533;/&#65533;&#65533;&#1453;[V&#65533;&#1469;[f&#65533;I&#65533;'&#1616;&#65533;C&#65533;;&#65533;&#65533;&#65533;&#65533;&#65533;&#65533;&#65533;&#65533;&#65533;&#65533;&#65533;=.wo&#65533;&#65533;&#65533;6m&#65533;ius&#65533; &#65533;_&#65533;&#65533;&#322;-&#65533;&#65533;w&#65533;&#65533;v&#65533;O&#65533;&#65533;&#65533;n&#65533;&#65533;&#65533;E7&#65533;R&#65533;&#65533;>&#65533;&#65533;&#65533;&#65533;&#65533;X, &#65533;&#65533;/&#65533;&#65533;&#65533;&#65533;&#65533;&#65533;m&#65533;&#65533;xl3`w&#65533;r&#65533;av&#953;&#65533;&#65533;)&#65533;&#65533;f&#1915;o&#65533;n&#65533;V&#65533;&#65533;E`&#65533;1&#65533;&#65533;9&#65533;&#65533;7-&#851;z&#2023;/Z&#65533;-&#65533;H=&#65533;&#65533;&#65533; &#65533;&#65533;&#54944;e1h<&#65533;1&#65533;&#65533;S[&#65533;&#1639;&#65533;&#65533;s&#65533;"&#65533;&#65533;&#65533;&#65533;&#65533;| d&#65533;&#65533;y&#65533;&#65533;~})&#65533;&#65533;&#779;&#65533;*&#65533;&#65533;&#1111;&#65533;C&#65533;&#65533;Qu&#65533;+mb&#65533;&#65533;B&#65533;&#65533;&#65533;&#65533;&#65533;&#65533;&#65533;&#46688;\I&#65533;P&#65533;&#65533;5&#65533;&#65533;&#65533;@&#65533;&#65533;D&#65533;&#65533;/&#65533;&#65533;&#65533;1.&#65533;&#65533;K&#65533;&#65533;g^\W&#1934;&#65533;&#65533;&#65533;T&#65533;&#65533;&#65533;\iC}&#1700;d&#65533;&#65533;O&#65533;D?&#65533;zU&#65533;>}&#65533;&#65533;&#65533;&#65533;&#65533;U=&#65533;&#65533;V&#65533; &#65533;&#65533;&#65533;&#979;&#65533;&#65533;&#65533;K&#65533;&#65533;g^\W&#1934;&#65533;&#65533;&#65533;T&#65533;&#65533;&#65533;\iC}&#1700;d&#65533;&#65533;O&#65533;D?&#65533;zU&#65533;>}&#65533;&#65533;&#65533;&#65533;&#65533;U=&#65533;&#65533;V&#65533; &#65533;&#65533;&#65533;&#979;&#65533;&#65533;&#65533;K&#65533;&#65533;g^\W&#1934;&#65533;&#65533;&#65533;T&#65533;&#65533;&#65533;\iC}&#1700;d&#65533;&#65533;O&#65533;D?&#65533;zU&#65533;>}&#65533;&#65533;&#65533;&#65533;&#65533;U=&#65533;&#65533;V&#65533; &#65533;&#65533;&#65533;&#979;&#65533;&#65533;&#65533;K&#65533;&#65533;g^\W&#1934;&#65533;&#65533;&#65533;T&#65533;&#65533;&#65533;\iC}&#1700;d&#65533;&#65533;O&#65533;D?&#65533;zU&#65533;>}&#65533;&#65533;&#65533;&#65533;&#65533;U=&#65533;&#65533;V&#65533; &#65533;&#65533;&#65533;&#979;&#65533;&#65533;&#65533;K&#65533;&#65533;g^\W&#1934;&#65533;&#65533;&#65533;T&#65533;&#65533;&#65533;\iC}&#1700;d&#65533;&#65533;O&#65533;D?&#65533;zU&#65533;>}&#65533;&#65533;&#65533;&#65533;&#65533;U=&#65533;&#65533;V&#65533; &#65533;&#65533;&#65533;&#979;&#65533;&#65533;&#65533;K&#65533;&#65533;g^\W&#1934;&#65533;&#65533;&#65533;T&#65533;&#65533;&#65533;\iC}&#1700;d&#65533;&#65533;O&#65533;D?&#65533;zU&#65533;>}&#65533;&#65533;&#65533;&#65533;&#65533;U=&#65533;&#65533;V&#65533; &#65533;&#65533;&#65533;&#979;&#65533;&#65533;&#65533;K&#65533;&#65533;g^\W&#1934;&#65533;&#65533;&#65533;T&#65533;&#65533;&#65533;\iC}&#1700;d&#65533;&#65533;O&#65533;Dy&#65533;&#65533;( Wx&#65533;&#65533;g&#65533;&#65533;>&#760;&#65533;&#61171;&#65533;&#65533;l3&#65533;&#65533;&#65533;&#65533;&#65533;,]- &#477;&#65533;AP~&R?+&#65533;&#65533;f&#65533;m&#65533;5&#65533;h&#65533;&#65533;_&#65533;&#65533;m&#65533;&#65533;&#1462;&#886;&#1780;&#65533;M&#65533;<1+o&#65533;Q&#65533;&#65533;(&#65533;&#65533;&#65533;j&#65533;w&#65533;&#65533;&#65533;&#65533;&#65533;gw&#65533;&#65533;&#65533;d&#65533;'&#65533;&#65533;&#65533;V&#65533;#G&#65533;&#65533;&#65533;!&#65533; &#65533;S&#65533;&#65533;&#65533;-&#1793;&#65533;&#65533;-&#65533;|&#65533;A&#1625;g&#65533;e&#65533;;&#65533;&#185;v&#65533;9&#65533;&#1685;W-&#65533;]l&#65533;&#65533;;/&#65533;%?&#65533;]&#65533;&#65533;gq&#65533;&#65533;&#1791;&#65533;}&#65533;y&#65533;&#65533;r&#748;&#65533;&#65533;b,
&#65533;&#65533;&#65533;&#65533;B.&#65533;&#65533; 2&#65533;&#65533;F&#65533;&#65533;&#65533;&#65533;&#65533;&#65533;q&#65533;?+&#65533;C&#65533;;&#65533;Y(f-&#65533;&#65533;&#65533;&#65533;&#65533;&#65533;oN&#65533;&#65533;oH&#65533;&#65533;&#65533;&#65533;&#65533;&#65533;u&#65533;P?&#65533;&#65533;&#65533;&#65533;&#65533;/&#65533;&#65533;5&#65533;&#65533;(&#65533;&#65533;#^&#65533;&#65533;9&#65533;`&#65533;&#65533;&#65533;y`&#65533;&#65533;&#65533;&#65533;&#65533;#&#65533;&#1340;&#65533;d&#65533;&#65533;&#65533;&#65533;}Q~j&#65533;&#65533;jG&#65533;&#65533;}&#65533;#&#65533;&#65533;k&#65533;&#65533;t&#65533;&#65533;x }&#65533;&#65533;&#65533;&#65533;e&#65533;}&#65533;A&#65533;&#65533;&#65533;6&#65533;&#65533;1}&#65533;G&#757;a&#65533;A&#65533;0f
&#65533;&#65533;8&#65533;z&#65533;u&#65533;>H&#65533;&#65533;&#769;2o&#65533;&#65533;&#416;&#65533;&#65533;k&#65533;&#280;&#65533;&#1059;&#65533;&#65533;0&#65533;&#65533;&#65533; S3&#65533;&#65533;qg=&#65533;:@&#65533;&#65533;Fl&#65533;@&#65533;&#65533;C_cP&#65533;&#7488;bbL_&#65533;&#65533;rmC&#65533;x&#65533;)&#65533;&#65533;B&#65533;8&#65533;&#65533;g&#65533;Ry#6s&#65533;&#65533;&#1761;&#65533;1(&#65533;&#65533;Z&#65533;11&#65533;/&#65533;h&#65533;6&#65533;&#65533;c<&#65533;&#65533;L&#65533;~&#65533;Y&#65533;&#65533;&#65533;&#65533;&#65533;&#65533;9P&#65533;&#65533;&#65533;&#65533;&#65533;{x-`&#65533;&#65533;&#65533;z&#65533;\&#65533;&#65533;1d
c&#65533;P?&#65533;&#65533;&#65533;Y&#65533;T&#1928;&#65533;(&#65533;v&#65533;k&#65533;=&#65533;&#65533;AL&#65533;&#65533;=Z&#65533;c&#65533;2&#65533;1S&#65533;&#65533;q&#65533;&#65533;&#65533;A*o&#65533;f&#65533;y;&#65533;5&#65533;^&#65533; &&#65533;&#65533;-&#1478;1t&#65533;&#65533;&#152;)&#1295;&#65533;8&#65533;q&#65533;&#65533; &#65533;7b3&#700;&#65533;&#65533;r&#65533;lc&#65533;B&#65533;&#65533;k&#65533;&#65533;f&#65533;&#65533;&#65533;&#65533;/&#65533;&#65533;.\&#65533;&#400;&#65533;&#65533;;&#65533;
M- &#65533;&#65533;&#65533;&#65533;Y&#65533;&#65533;&#65533;K.&#65533;O>&#65533;$+ &#65533;&#65533;t)&#65533;&#65533;&#65533;&#65533;pj&#65533;&#65533;&#65533;N&#65533;g&#65533;&#65533;&#65533;&#65533;/&#65533;&#65533;&#65533;M7&#65533;4+R&#65533;&#65533;&#1016;{u&#749;&#65533;&#65533;&#65533;&#65533;&#1534;&#65533;&#65533;&#65533;&#65533;@&#65533;&#65533;&#65533;&#65533;(&#65533;&#65533;w&#65533;&#1545;&#65533;&#65533;q&#65533;&#65533;0l&#65533;x&#65533;4&#65533;>&#65533;u&#65533;]m&#65533;&#65533;&#65533;&#65533;P&#65533;, &#65533;|&#401730;-&#65533;>}z&#65533;&#65533;&#65533;&#65533;&#65533;&#65533;/&#65533;(&#65533;.Xp&#65533;M&#65533;<&#65533;6&#65533;&#65533;b&#65533;]fd&#65533;b&#65533;h3@l&#65533;&#65533;o(&#65533;&#65533;V&#65533; P &#65533;N&#65533;&#65533;(
&#65533;p&#65533;&#65533;oKKK6F&#65533;&#65533;&#65533;&#65533;>n&#65533;&#4534;&#65533;~d&#65533;c&#65533;&#65533;&#65533;m&#65533;&#65533;F&#65533;&#65533;&#65533;&#65533;E&#65533;&#65533;"0&#60678;Ls&#65533;rTy&#65533;&#65533;<&#65533;>5&#65533;&#65533;AFT&#65533;G&#65533;&#65533;h1&#2000;&#65533;]Y:&#65533;7&#65533;3ome&#65533;&#65533;U&#65533;&#65533;#l&#65533;~/&#65533;&#65533;}&#65533;F&#65533;z&#897;_$&#65533;Eg&#65533;&#421;s{9a&#65533;&#1195;&#65533;x&#65533;&#65533;&#1552;&#65533;Y&#65533;'&#65533;z&#65533;&#65533;&#65533;&#65533;x}j&#65533;&#655;&#65533;<&#65533;<;&#65533;&#65533;b&#65533;8&#65533;q&#65533;Ug=&#65533;8&#65533;q&#65533;S:&#65533;&#65533;&#65533;q*?&#65533;&#65533;<&#65533;&#65533;(G&#65533;9&#65533;&#65533;YWy&#65533;&#65533;|&#65533;&#65533;YO&#65533;&#1511;&#425;&#65533;&#65533;&#65533;&#65533;&#563;&#65533;-&#25139;g]&#65533;q&#65533;&#65533;&#65533;&#65533;:&#65533;&#65533;, &#65533;u&#65533;Y&#65533;b/&#65533;&#65533;&#1067;&#65533;+&#65533;&#65533;&#1076;&#65533;&#65533;3&#65533;}&#65533;Z&#65533;!&#65533;~&#65533;%
&#65533;A&#65533;<R?+&#65533;g1j&#65533;40{q&#65533;&#65533;Q&#65533;d&#65533;\t7&#65533;&#65533;iv&#65533;&#65533;7W&#65533;fv0&#65533;&#65533;&#65533;&#65533;[;&#65533;&#65533;3v&#906;&#65533;&#65533;&#65533;_~'0&#65533; &#65533;|&#65533;-7o/+E`~Q&#65533;&#65533;6m&#65533;m&#65533;&#65533;&#65533;&#65533;&#65533;n&#65533;&#65533;n&#65533;&#65533;&#65533;^&#65533;=&#65533;&#65533;&#65533;v&#65533;WU^(&#65533;L&#65533;&#65533;
s&#30613;&#65533;&#65533;&#65533;&#65533;&#65533;&#65533;z&#65533;&#65533;&#65533;&#65533;9L&#65533;4&#65533;&O&#65533;&#65533;|&#65533;3&#65533;&#65533;, &#65533;f&#65533;}&#65533;&#65533;y&#65533;&#943;p&#65533;&#65533;{&#65533;<&#65533;5kNV >&#65533;&#65533;&#1621;1d&#65533;ez|/0&#65533;&#65533;&#65533;&#65533;&#65533;&#200;&#65533;0
&#376;&#773; ?&#65533;Y&#65533;k&#26356;&#65533;A&#2004;&#65533;&#65533;(&#65533;>&#65533;*&#65533; G&#258;>D0o&#65533;&#1141;@N{B&#65533;&#65533;=&#65533;&#65533;&#65533;&#65533;&#65533;*&#65533;&#65533;&#961;&#1031;&#65533;h&#65533;9QGRq<&#65533;&#65533;>l)&#65533;&#65533;&#65533;?&#65533;#~&#65533;!&#65533;&#65533;&#65533;"&#65533;gO&#65533;&#65533;&#65533;&#65533;}&#65533;z/O&#65533;&#1500;UN0&#65533;^&#65533;2&#65533;7%&#1532;&#65533;d&#65533;k&#65533;c&#65533;{&#65533;#b&#65533;&&#65533;z&#65533;u&#65533;&#1500;UN0&#65533;^&#65533;2&#65533;7%&#1532;&#65533;d&#65533;k&#65533;c&#65533;{&#65533;#b&#65533;&&#65533;z&#65533;u&#65533;&#1500;UN0&#65533;^&#65533;2&#65533;7%&#1532;&#65533;d&#65533;k&#65533;c&#65533;{&#65533;#b&#65533;&&#65533;z&#65533;u&#65533;&#1500;UN0&#65533;^&#65533;2&#65533;7%&#1532;&#65533;d&#65533;k&#65533;c&#65533;{&#65533;#b&#65533;&&#65533;z&#65533;u&#65533;&#1500;UN0&#65533;^&#65533;2&#65533;7%&#1532;&#65533;d&#65533;k&#65533;c&#65533;{&#65533;#b&#65533;&&#65533;z&#65533;u&#65533;&#1500;UN0&#65533;^&#65533;2&#65533;7%&#1532;&#65533;d&#65533;k&#65533;c&#65533;{&#65533;#b&#65533;&&#65533;z&#65533;u&#65533;&#1500;UN0&#65533;^&#65533;2&#65533;7%&#1532;&#65533;d&#65533;k&#65533;c&#65533;{&#65533;#b&#65533;&&#65533;z&#65533;u&#65533;&#1500;U&#65533;U >&#65533;C&#65533;?&#65533;a&#65533;T&#1172;r&#65533;a&#65533;&#1175;%
&#65533;&#713;&#887;f&#65533;&#65533;1&#65533;v&#65533;w`&#65533;&#65533;5&#566;&#65533;y&#65533;&#65533;&#65533;>`A&#65533;&#65533;I&#65533;&#65533;kqw/&#65533;&#65533;w&#65533;&#65533;&#65533;&#65533;~&#2014;&#65533;zZ&#65533;&#1981;&#65533;&#65533;&#65533;Zk&#65533;e&#65533;&#65533;&#65533;z&#65533;&#65533;&#65533;(R&#65533;&#65533;xT4
&#65533;&#65533;&#65533;&#65533;yQ&#65533;&#65533;/hT [l&#65533;&#65533;M&#65533;zk;&#65533;&#65533;&#65533;m&#65533;&#65533;9&#65533;&#65533;V&#65533;mp&#65533;&#65533;&#65533;y&#65533;&#65533;>&#65533;&#65533;g&#65533;n&#65533;}&#65533;&#255;{&#65533;&#65533;1kv&#65533;&#65533;&#65533;X &#65533;&#65533;&#65533;&#65533;u&#939;oX w&#65533;h&#65533;"&#65533;&#65533;&#65533;&#65533;{&#65533;&#65533;i{&#61015;&#65533;}&#956;v&#65533;&#65533;93+ &#986;=&#65533;N~&#65533;q&#65533;&#65533;&#65533;H&#65533;K&#65533;&#65533;&#65533;&#1560;e&#65533;m&#65533;7V&#65533;G|&#1940;1&#65533;7f&#65533;&#65533;C&#65533;&#65533;&#65533;M&#65533;&#65533;&#65533;&#65533;l&#65533;e&#65533;V&#65533;&#65533;&#65533;6h&#65533;&#65533;Q9&#65533;&#65533;&#65533;&#65533;a&#65533;mi&#65533;-&#65533;
d:&#65533;&#65533;&#65533;&#65533;&#65533;M&#65533;h&#65533;[&#65533;&#65533;O&#65533;}&#65533;-&#65533;
&#65533;&#65533;&#1523;&#65533;9&#65533;&#65533;&#65533;j&#65533;&#65533;y6&#65533;R:&#65533;&#65533;	&#65533;&#65533;2&#65533;'&#65533;z&#65533;z&#65533;^[&#65533;&#65533;tN?fK{o&#65533;&#65533;&#1150;&#65533;z&#65533;&#65533;&#65533;N&#65533;&#65533;&#65533;1&#65533;&#65533;Y&#65533;&#65533;&#65533;&#65533;&#65533;&#65533;&ON_&#65533;S&#65533;&#1934;2o&#65533;v&#65533;&#65533;`&#65533;x&#65533;s&#65533;m|6&#1942;6&#1714;&#65533;@&#65533;s&#65533;1[&#65533;{&#1748;&#65533;&#65533;=&#65533;&#1395;&#65533;&#65533;uJ&#65533;>&#456;&#65533;6&#65533;z}<&#65533;&#1943;6yr&#65533;r&#65533;&#65533;&#65533;v&#65533;y[&#65533;C&#65533;&#65533;c&#65533;&#65533;&#65533;&#65533;&#65533;co&#65533;&#65533;&#65533;&#65533;&#1110;}2&#65533;&#1231;&#65533;&#65533;&#65533;&#1766;l&#65533;&#61549;&#65533;e&#65533;S2&#65533;9F&#65533;q&#65533;&#65533;&#65533;&#65533;&#65533;&#65533;&#595;&#1239;&#13613;&#65533;&#65533;&#65533;&#1770;&#65533;&#65533;.&#65533;&#65533;G&#65533;{&#1991;&#65533;&#65533;&#65533;&#65533;&#65533;&#65533;+&#65533;&#65533;~&#790;&#65533;&#65533;6e&#65533;}l&#65533;,&#65533;s&#65533;&#65533;&#65533;&#65533;1b&#65533;&#65533;&#65533;^&#65533;&#65533;&#65533;M&#65533;&#65533;&#65533;&#65533;l&#65533;e&#65533;V&#65533;&#65533;&#65533;u&#65533;-&#65533;>*&#65533;&#65533;&#65533;&#65533;>l&#65533;-m&#65533;e_&#65533;L&#65533;&#65533;c&#65533;&#65533;&#65533;&#65533;)&#65533;{`&#65533;g&#1631;&#65533;}&#65533;m&#65533;&#65533;&#65533;xh&#65533;/m&#65533;&#65533;&#65533;&#65533;8e&#65533;&#65533;(&#65533;j&#65533;>&#65533;&#65533;h&#65533;&#65533;Q9&#65533;&#65533;&#65533;&#65533;a&#65533;mi&#65533;-&#65533;
d:&#65533;&#65533;&#65533;&#65533;&#65533;M&#65533;h&#65533;[=&#65533;&#65533;\&#65533;d&#65533;s&#65533;h&#65533;&#65533;&#65533;C&#65533;}i&#65533;'&#65533;/&#65533;)[oG&#65533;&#65533;U;&#65533;y]0F&#65533;&#65533;&#65533;9&#65533;6&#65533;oKm&#65533;W &#65533;9&#65533;&#65533;-&#65533;&#65533;m&#65533;F&#65533;&#65533;&#65533;Y&#65533;&#65533;:%C&#65533;c&#65533;@&#65533;e;&#65533;&#65533;( &#14770;&#65533;&#65533;&#65533;&#1737;'&#65533;&#65533;&#65533;&#65533;a&#65533;&#65533;&#65533;M- ~&#2031;>&#65533;&#65533;`&#65533;R>&#65533;ee/ &#65533;&#65533;&#65533;&#65533;]&#65533;l&#65533;&#65533;7&#65533;.&#65533;vr&#65533;&#65533;&#65533;N&#65533;&#65533;/m&#65533;C&#65533;&#65533;c&#65533;&&#65533;&#65533; X&#65533;&#65533;~V&#65533;q&#65533;&#65533;e&#65533;w&#65533;&#65533;&#65533;&#65533;(&#65533;&#65533;#&#65533;&#65533;!&#65533;w&#65533;b&#65533;;Q&#65533;E&#65533;&#65533;&#65533;=&#65533;&#65533;&#65533;&#65533;&#65533;b&#65533;-&#65533;1&#704;&#65533;p&#65533;&#65533;&#65533;/Z[m&#65533;UV&#65533;E&#65533;&#65533;&#65533;[&#1548;3l&#65533;&#1919;m&#65533;&M&#65533;&#65533;&#65533;7&#65533;3&#65533;:&#65533;&#65533;&#65533;g_&#65533;f&#65533;&#65533;l&#65533;&#65533;&#65533;&#65533;&#65533;z&#65533;&#65533;v&#681;&#65533;goN&#65533;&#65533;&#65533;&#65533;&#65533;&#65533;x&#65533;&#65533; &#65533;:uj&#65533;}&#65533;&#65533;0&#65533;&#65533;w&#65533;&#1974;&#65533;;&#1681;G&#65533;&#65533;&#65533;&#1937;G&#65533;I'&#65533;&#65533;&#65533;O=&#65533;&#696;"&#65533;&#65533;g&#65533;^&#65533;&#65533;yw&#65533;&#65533;&#65533;&#65533;\&#65533;&#65533;!w&#65533;&#65533;&#65533;&#65533;6&#1313;&#65533;6&#65533;&#539;&#65533;&#65533;(&#65533;q!&#65533;<&#65533;N[B=m&#65533;i&#65533;&#65533;P}J&#65533;c&#65533;S&#65533;&#65533;&#65533;kIA&#65533;&#65533;&#65533;&#65533;|!cl&#1712;U #&#65533;W&#65533;&#65533;a&#65533;p&#65533;&#65533;YO&#65533;*&#65533;&#65533;O&#65533;>@&#65533;upL;&#65533;&#65533;&#65533;&#65533;I&#65533;&#65533;3&#65533;&#65533;}&#65533;iD&#65533;<^F&#65533;&#65533;&#65533;&#65533;&#65533;iK&#65533;&#65533;&#65533;&#65533;6&#65533;&#65533;s&#65533;&#65533;O&#65533;tL&#65533;&#65533;by&#65533;X&#65533;oj&#65533;S&#65533;&#65533;16m&#65533;*&#65533;&#65533;&#65533;}&#1712;O8&#65533;y&#65533;&#65533;z&#65533;&#65533;&#65533;2&#65533;}\&#65533;&#65533;&#65533;&#65533;N[B=m&#65533;i&#65533;&#65533;P}J&#65533;c&#65533;S&#65533;&#65533;&#571;&#65533;
}S&#65533;&#65533;&#545585;i&#65533;V&#65533;&#65533;`_&#65533;&#1222;}&#65533;y&#65533;&#65533;&#1491;7&#65533;&#65533;Q&#65533;&#65533;B&#65533;&#65533;&#65533;v&#65533;&#65533;i&#65533;&#65533;M#`&#65533;\8&#65533;&#65533;S2&#1247;2&#65533;XG&#65533;5V&#65533;&#65533;&#65533;&#65533;/d&#65533;M&#65533;
dc&#65533;j&#65533;6&#65533;&#931;@g&#65533;&#65533;&#65533;y&#65533;&#65533;r2&#65533;/&#65533;&#1238;PO[Em;&#65533;&#65533;9T&#65533;&#65533;&#65533;&#65533;&#65533;&#65533;&#65533;:&#65533;B&#65533;&#65533;&#65533;&#65533;|!cl&#1712;U #&#65533;W&#65533;&#65533;a&#65533;p&#65533;8&#65533;&#65533;&#65533;&#65533;&#65533;e&#65533;&#65533;&#65533;&#65533;&#65533;}&#65533;&#65533;&#65533;&#65533;z&#65533;*j&#65533;&#65533;1&#929;&#65533;&#65533;L&#65533;&#65533;&#65533;-&#1425;w&#65533;&#65533;&#65533;&#65533;?&#65533;c&#1222;&#65533;&#65533;&#65533;&#1703;&#65533;&#65533;&#65533;(&#65533;&#65533;Y&#65533;'o/&#65533;&#65533;&#453;&#65533;&#65533;&#65533;&#65533;%&#65533;&#65533;VQ&#65533;F&#65533;&#65533;&#65533;p&#1383;d:&#65533;?eh&#65533;&#65533;&#65533;k&#65533;&#65533;7&#65533;&#65533;)_&#65533;&#65533;6l&#65533;&#65533;&#65533;&#65533;>m&#65533;'&#65533;G&#65533;<&#65533;z=y&#65533;x&#65533;>.d~_h&#65533;-&#65533;&#65533;&#65533;&#65533;&#65533;4v&#773;s&#65533;>%&#65533;1&#65533;)C&#65533;u&#65533;]c&#65533;&#65533;&#65533;&#65533;O&#65533;B&#65533;&#1588;a&#65533;@F0&#65533;&#65533;&#65533;i&#65533;>&#65533;<
&#65533;_&#65533;&#65533;&#1932;p&#1659;{&#65533;%\&#65533;&#65533;&#65533;&#65533;&#65533;&#65533;}&#65533;Y&#65533;*&#65533;&#65533;&#65533;&#65533; <~&#65533;&#65533;&#65533;!v&#65533;&#65533;&#65533;&#65533;s&#65533;&#1014;g_&#65533;Um_=&#65533;&#65533;xp;&#65533;&#65533;>6m&#65533;a6&#65533;b&#65533;b&#65533;&#65533;6vl&#65533;&#65533;&#65533;&#65533;&#65533;l&#65533;&#65533;_&#65533;6&#65533;_&#65533;~&#65533;i&#65533;&#35023;&#65533;&#65533;CM&#65533;U&#65533;&#65533;&#65533;
&#65533;&#65533;&#65533;ZGew&#65533;&#65533;&#65533;W&#65533;7+&#65533;&#65533;&#65533;/&#65533;&#65533;&#65533;#&#65533;Q&#65533;&#349;&#65533;`&#65533;5&#1520;&#65533;}&#65533;k&#65533;&#65533;o|=&#65533;K}&#65533;oYX &#65533;/&#65533;, +(&#65533;&#65533;&#65533;/&#65533;f&#985;k&#65533;&#65533;&#65533;;/t'&#65533;tJ&#65533;&#65533;&#65533;q&#65533;&#65533;&#65533;&#988;&#398;&#65533;&#65533;&#65533;&#65533;T-A&#65533;&#65533;q&#65533;IlT&#1659;&#65533;&#65533;&#65533;}0&#65533;&#65533;{E=&#65533;+&#65533;X@&#65533;E`&#65533;&#65533; &#65533;5&#65533;&#65533;&#65533;&#65533;&#65533;r&#65533;>&#65533;$Sox/&#65533;M&#65533;&#65533;&#65533;&#65533;&#65533;&#65533;&#65533;&#65533;&#24782;&#65533;h&#65533;&#65533;m&#65533;&#771;}&#65533;&#65533;&#207;&#65533;&#65533;A&#65533;&#65533;&#65533;&#65533;z/&#65533;<&#65533;C&#65533;s&#65533;V&#65533;z&#65533;i&#65533;&#898;X&#65533;&#65533;N&#65533;&#65533;*&#561;&#65533;(&#65533;X~.&#65533;T&#65533;&#479;&#65533; &#65533;F&#65533; &#65533;C&#65533;2&#65533;x46|&#65533;&#65533;&#65533;<&#65533;z&#65533;&#65533;&#65533;m&#65533;&#65533;>&#65533;9&#65533;&#65533;q&#65533;;&#65533;&#53330;&#65533;&#65533;&#65533;BL&#65533;{&#65533;y&#65533;&#65533;h&#65533;R9&#65533;(&#65533;&#65533;Gc&#65533;7&#65533;z&#65533;&#65533;&#65533;&#65533;&#65533;YO&#65533;6&#50399;&#65533;y&#65533;g&#65533;#&#561;&#65533;(&#65533;X~.&#65533;T&#65533;&#479;&#65533; &#65533;F&#65533; &#65533;C&#65533;2&#65533;x46|&#65533;&#65533;&#65533;<&#65533;z&#65533;&#65533;&#65533;m&#65533;&#65533;>&#65533;9&#65533;&#65533;q&#65533;;&#65533;&#53330;&#65533;&#65533;&#65533;BL&#65533;{&#65533;y&#65533;&#65533;h&#65533;R9&#65533;(&#65533;&#65533;Gc&#65533;7&#65533;z&#65533;&#65533;&#65533;&#65533;w&#65533;&#65533;Gx&#65533;&#65533;&#65533;&#65533;&#65533;&#65533;@;&#65533;&#65533;[x&#65533;D&#65533;&#65533;&#65533;m&#65533;{&#65533;&#65533;&#65533;+&#65533;&#65533;&#65533;&#65533;-l&#65533;&#355;&#65533;&#65533;s{&#1777;&#65533;{&9&#65533;&#1974;&#65533;&#65533;&#65533;&#65533;&#65533;X&#65533;&#65533;&#65533;o&#65533;&#65533;&#65533;&#65533;&#65533;&#65533;&#65533;	VR?+&#65533;#G&#65533;&#411;l&#65533;&#65533;Q&#65533;&#65533;0aB&&#65533;&#65533;&#65533;x&#65533;u&#65533;&#65533;^&#65533;&#65533;H&#65533;&#1123;Gg&#65533;&#65533;&#1406;&#65533;Z&#65533;s&#65533;&#65533;&#65533;-s&#65533;&#65533;&#65533;&#65533;&#65533;&#65533;&#65533;&#395;&#1430;[n&#65533;l}&#65533;&#65533;&#65533;g&#810;&#65533;?6+&#65533;&#65533;&#1594;&#65533;&#65533;&#65533;N&#65533;l&#65533;&#65533;9&#65533;&#65533;s&#65533;&#65533;c&#65533;&#65533;&#65533;;&#65533;&#65533;&#65533;8(&#65533;&#65533;N_&#65533;&#65533;;&#65533;&#65533;&#65533;;}&#65533;C[&#65533;E&#65533;&#65533;B2&#65533;&#65533;&#65533;&#65533;c&#65533;&#805;l&#65533;x&#65533;&#65533;&#65533;&#65533;on&#65533;&#452;&#65533; &#65533;&#65533;N&#65533;&#65533;&#65533;*&#979;&#65533;&#65533;X&#65533;~&#65533;&#65533;^m:K3&#65533;&#65533;a%&#65533;_&#65533;(&#65533;+&#65533;&#65533;&#65533;d&#65533;&#65533;&#65533;&#65533;&#65533;&#65533;R&#65533;&#65533;&#65533;&#65533;>\k=o)&#65533;&#65533;R&#1422;&#65533;9&#65533;&#1833;}L&#65533;&#65533;&#65533;_&#65533;&#65533;Oh&#65533;&#65533;<&#65533;&#65533;&#65533;q&#1451;&#65533;&#65533;&#65533; ;&#65533;&#65533;>ea&#65533;&#65533;&#65533;+&#65533;&#65533;Z&#65533;[&#65533;&#65533;&#65533;&#65533;&#65533;&#65533;&#65533;BN:w*G6&#65533;&#65533;W;&#65533;&#1706;<O&#65533;>&#65533;a&#65533;&#65533;*&#65533;&#65533;>&#65533;&#65533;@&#65533;|&#65533;OY+&#65533;&#65533;
y&#65533;&#245;&#65533;&#65533;l.e&#65533;x&#65533;&#65533;&#65533;&#925;&#65533;&#65533;&#452;&#65533; &#65533;&#65533;N&#65533;&#65533;&#65533;*&#979;&#65533;&#65533;kg&#65533;
|&#65533;&#65533;#&#65533;1&#65533;S&#65533;J&#65533;B&#65533;&#65533;p&#65533;&#65533;&#65533;&#65533;(&#65533;KY;&#65533;/&#65533;s&#65533;r&#65533;1aC;@&#65533;&#65533;>&#65533;&#65533;&#65533;&#65533;d&#65533;&#65533;&#65533;Y&#65533;&#65533;&#65533;d&#65533;&#65533;&#65533;&#65533;&#65533;&#65533;R&#65533;&#65533;&#65533;&#65533;>\k=o)&#65533;&#65533;R&#1422;&#65533;9&#65533;&#1833;}L&#65533;&#65533;&#65533;_&#65533;&#65533;Oh&#65533;&#65533;<&#65533;&#65533;&#65533;q&#1451;&#65533;&#65533;&#65533; ;&#65533;&#65533;>ea&#65533;&#65533;&#65533;+&#65533;&#65533;Z&#65533;[&#65533;&#65533;&#65533;&#65533;&#65533;&#65533;&#65533;BN:w*G6&#65533;&#65533;W;&#65533;&#1706;<O&#65533;>&#65533;a&#65533;&#65533;*&#65533;&#65533;>&#65533;&#65533;@&#65533;|&#65533;OY+&#65533;&#65533;
y&#65533;&#245;&#65533;&#65533;l.e&#65533;x&#65533;&#65533;&#65533;&#925;&#65533;&#65533;&#452;&#65533; &#65533;&#65533;N&#65533;&#65533;&#65533;*&#979;&#65533;&#65533;kg&#65533;
|&#65533;&#65533;#&#65533;1&#65533;S&#65533;J&#65533;B&#65533;&#65533;p&#65533;&#65533;&#65533;&#65533;(&#65533;K#&#65533;/&#65533;#&#65533;g=3{4&#65533;&#65533;&#65533;&#65533;f&#65533;<&#65533;(nac,X&#65533;U&#65533;=g&#65533;u&#65533;&#65533;&#65533;&#65533;&#65533;I_0f&#65533;H;x&#65533; &#65533;&#65533;&#65533;av&#65533;&#50055;'&#65533;m&#65533;&#65533;&#65533;&#65533;&#65533;A&#65533;&#65533;|&#65533;&#65533;&#65533;&#65533;}&#65533;&#65533;&#65533;&#65533;&#65533;&#65533;&#65533;&#65533;cN&#65533;}&#63436;_&#266;* &#65533;&#65533;&#65533;&#39391;&#65533;&#963;&#65533;(&#65533;&#65533;&#65533;~V|0
&#65533;#G&#65533;&#65533;v&#65533;&#65533;v&#65533;}7&#65533;&#65533;&#65533;&#65533;&#65533;&#65533;&#65533;&#65533;&#65533;&#65533;&#65533;&#65533;V[&#65533;&N&#65533;h;&#65533;&#65533;&#65533;v&#65533;&#65533;&#65533;:&#65533;&#65533;&#398;k;&#65533;&#65533;&#65533;m&#65533;&#65533;6&#65533;T &#65533;]&#65533;&#65533;&#65533;`&#65533;.`&#65533;w>w&#65533;yv&#953;&#65533;&#65533;v&#65533;=&#65533;&#65533;&#65533;0@l&#903;7&#65533;&#65533;A4&#65533;&#65533;&#779;&#65533;&#65533;M&#65533;&#65533;a&#65533;&#65533;&#65533;&#65533;&#65533;&#65533;m&#65533;#&#65533;&#65533;\&#1127;?&#510; &#65533;&#65533;<&#65533;&#65533;&#65533;&#65533;K&#65533;&#65533;&#65533;&#65533;&#65533;&#65533;z&#65533;&#65533;&#65533;&#65533;x&#65533;&#65533;/m&#65533;s^,&#65533;&#969;&#65533;&#1265;&#185;&#65533;O&#65533;#&#65533;G&#65533;&#65533;&#65533;(v&#65533;&#65533;2&#65533;a]&#44025;a&#65533;&#65533;~&#65533;F&#65533;&#65533;G&#65533;&#65533;h&#65533;&#65533;z&#65533;&#65533;&#1935;&#65533;8&#65533;&#65533;&#65533;&#65533;N&#65533;&#65533; v &#65533;#&#41726;&#65533;G&#65533;&#65533;&#65533;&#65533;z&#65533;K{&#65533;q&#65533;_&#65533;&#65533;z`g&#65533;j&#65533;x{ ;&#65533;&#65533;&#65533;E_&#65533;&#65533;yQ&#65533;}=&#65533;&#65533;=&#65533;8&#65533;/&#65533;z=&#65533;&#65533;&#65533;^&#65533;S&#65533;=&#65533;H&#65533;&#65533;&#65533;&#65533;&#65533;&#65533;&#65533;&#65533;(&#65533;&#65533;&#65533;&#1182;`&#65533;&#65533;g&#65533;&#65533;&#65533;Y&#65533;&#65533;)&#65533;&#65533;&#65533;tD}&#65533;&#65533;&#65533;h}^&#65533;{_}iO0&#65533;&#65533;^&#65533;&#65533;W&#65533;o`R:&#65533;&#65533;&#65533;k|&#65533;>/&#701;&#65533;&#65533;&#65533;&#65533;'&#65533;&#65533;&#65533;Y&#65533;vq&#1451;v&#65533;&#65533;&#65533;)Q_&#65533;5>Z&#65533;&#65533;&#65533;&#65533;C_&#65533;&#65533;&#65533;&#65533;&#65533;&#65533;&#65533;8&#65533;U;&#65533;&#65533;&#1537;&#65533;&#65533;&#65533;/&#65533;&#65533;&#971;r&#65533;&#65533;/&#65533;	&#65533;y~q&#65533;&#65533;]&#65533;&#65533;&#65533;&#65533;&#65533;&#65533;&#65533;@JG&#65533;}&#65533;&#65533;&#65533;&#65533;E&#65533;&#65533;&#65533;&#1047;&#65533;c&#65533;&#1484;0htwo&#1659;&#65533;&#65533;ZBS&#65533;o&#65533;&#65533;vV&#65533;E&#5618;U&#65533;;&#65533;'M&#65533;ds&#65533;&#949;%K&#65533;&#65533;;&#65533;S&#65533;[o&#65533;e&#65533;&#65533;rK&#6543;7&#65533;;&#65533;&#65533;&#65533;hQ&#65533;&#1913;d&#65533;&#65533;&#65533;D&#65533;&#65533;&#65533;&#65533;&#65533;j[&#65533;&#65533;'F&#1757;ON&#65533;&#65533;&#1781;&#183;+&#51125;-&#65533;N&#65533;o&#65533;&#65533;gv&#65533;&#65533;0&#65533;&#65533;&#65533;^&#65533;d|&#65533;&#65533;&#65533;&#1921;&#65533;&#65533;/ &#65533;v&#65533;i&#1624;6&#543;&#65533;&#65533;&#65533;&#65533;]x'&#65533;X &#65533;&#65533; %VR?+
&#65533;S7&#65533;j[n&#65533;e&#65533;&#65533;&#65533;&#65533;&O&#65533;&#65533;&#65533;&#65533;f&#65533;&#65533;F1&#65533;&#7031;&#65533;:{&#65533;3la&#65533;&#65533;&#65533;[g&#65533;&#65533;&#65533;&#65533;&#65533;-|&#65533;E&#65533;|&#401787;nQ&#65533;&#65533;-
&#65533;x&#65533;>&#65533;m&#65533;&#65533;3&#65533;Bo
^&#65533;=&#65533;&#65533;&#65533;&#65533;&#65533;&#65533;u}&#65533;'&#65533;ov&#65533;&#508;(&#65533;&#65533;&#65533;&#65533;&#65533;"0&#65533;&#65533;&#65533;&#65533;&#65533;&#65533;&#65533;v&#65533;&#65533;[v&#65533;&#65533;&#65533;^{&#65533;c={v|&#65533;3&#65533;&#65533;&#65533;3&`s&#65533;q&#1808;!?}&#65533;&#1244;&#65533;&#988;iG&#65533;&#65533;B&#65533;~&#65533;/Z~&#65533;&#65533;&#1286;o&#65533;^F9&#65533;T&#65533;e)|>
d>/&#65533;~h&#65533;&#65533;&#65533;q?)&#65533;-e&#65533;&#65533;s7&#65533;&#65533;&#65533;~&#65533;&#65533;&#65533;&#41726;B&#65533;&#65533;&#65533;&#65533;8G_&#65533;#&#65533;Q`G[&#65533;&#65533;&#65533; &#65533;A&#65533;3&#65533;&#65533;W&#1303;&#65533;&#65533;>&#65533;&#65533;&#65533;&#65533;UF;&#65533;&#1075;_&#65533;6&#65533;z&#65533;&#1805;&#25459;&#65533;q&#65533;X&#65533;^Q_&#65533;&#65533;&#65533;6&#65533;&#65533;V&#65533;&#65533;B&#65533;~&#65533;/&#65533;8&#65533;&#65533;s7&#65533;7&#65533;z&#65533;1cy{E}&#65533;o&#65533;&#1712;[e&#65533;c=&#65533;E&#65533;h&#65533;&#65533;&#65533;&#65533;h&#65533;8&#65533;&#460;&#65533;&#65533;&#65533;&#24481;Oh&#65533;>`l&#65533;&#1102;-&#65533;&#65533;&#65533;&#65533;&#65533;&#65533;^?w&#65533;y&#65533;w3&#65533;&#65533;W&#1303;&#65533;&#65533;>&#65533;&#65533;&#65533;&#65533;UF;&#65533;&#1075;_&#65533;6&#65533;z&#65533;&#1805;&#25459;&#65533;q&#65533;X&#65533;^Q_&#65533;&#65533;&#65533;6&#65533;&#65533;V&#65533;&#65533;B&#65533;~&#65533;/&#65533;8&#65533;&#65533;s7&#65533;7&#65533;z&#65533;1cy{E}&#65533;o&#65533;&#1712;[e&#65533;c=&#65533;E&#65533;h&#65533;&#65533;&#65533;&#65533;h&#65533;8&#65533;&#460;&#65533;&#65533;&#65533;&#24481;Oh&#65533;U &#65533;&#65533;&#65533;&#65533;&#65533;/&#65533;=&#65533;&#1571;N&#65533;1&#65533;&#1067;&#65533;+&#65533;n&#1076;0&#65533;&#65533;`&#65533;&#65533;&#65533;&#65533;&#65533;&#65533;&#65533;, &#65533;Q&#65533;&#65533;&#65533;&#65533;p&#65533;&#65533;&#43759;&#65533;&#65533;&#65533;y&#65533;&#65533;={vV$N&#65533;&#65533;j&#65533;&#65533;]z&#65533;@&#65533;&#65533;&#65533;&#65533;v&#65533;c-v&#65533;-Y{&#65533;cC&#65533;&#455;&#1709;&#65533;&#65533;&#65533;&#455;e&#65533;&#65533;&#65533;*&#65533;m&#65533;&#65533;&#65533;&#65533;&#65533;_&#65533;&#65533;&#65533;?"&#65533; &#65533;"-&#65533;&#65533;(&#65533;b&#65533;&#65533;&#65533;&#30703;+ &#65533;&#65533;&#706;.&#65533;,&#65533;&#65533;&#65533;&#65533;&#65533;&#65533;/@&#65533;&#65533; &#65533;z&#65533;+?&#65533;&#65533;&#65533;(&#19608;;q&#65533;&#65533;&#65533;&#65533;&#65533;&#65533;o&#65533;&#65533;-&#65533;i&#65533;&#65533;&#65533;&#65533;=&#65533;-
&#65533;]-&#65533;&#65533;X_&#65533;&#401730;+a&#65533;N&#65533;&#65533;&#65533;&#65533;&#65533;v&#65533;m&#65533;&#65533;a{&#65533;!&#65533;&&#65533;w&#65533;&#65533;+~[e&#65533;&#65533;&#65533;~&#65533;@nxS&#65533;k@A&#65533;@&#65533;;&#65533;Y&#65533;e1o&#65533;(&#65533;&#65533;;&#65533;{&#65533;&#65533;&#65533;a&#65533;z&#65533;ZF&#65533;$, &#65533;Q&#1848;&#65533;&#65533;&#65533;&#65533;<u&#65533;&#65533;&#65533;or&#65533;&#65533;&#65533;G=&#31085;&#65533;&#65533;&#327;&#65533;A&#65533;&#65533;K&#65533;&#65533;O&#65533;&#65533;&#65533;&#65533;&#65533;H&#65533;&#65533;&#65533;&#65533;ycL&#1395;_&#65533;&#65533;-%&#65533;X&#65533;)&#65533;.&#65533;&#65533;&#1958;3&#65533;&#65533;&#65533;&#65533;y&#65533;-&#65533;&#65533;&#65533;F&#65533; 11Z&#1700;`.&#65533;r?&#65533;C&#65533;&#65533;&#65533;&#448;&#65533;9h&#65533;&#1342;&#65533;m&#65533;&#65533;\7&#65533;&#65533;&#65533;&#65533;cEc&#65533;P&#65533;&#65533;&#65533;z&#65533;&#65533; &#65533;&#31350;&#65533;{hK&#65533;&#65533;<hi&#65533;&#65533;&#65533;&#65533;&#65533;8&#65533;cr&#65533;1S&#65533;&#65533;2&#65533;q&#65533;kp&#65533;&#65533;&#65533;&#65533;R2&#65533;&#65533;&#65533;B&#65533;R{&#65533;m:||L&#65533;&#65533;&#1714;&#65533;-mt&#65533;M
&#65533;B(&#65533;&#65533;<t&#65533;}&#537;&#65533;&#65533;L&#65533;&#65533;&#65533;&#65533;&#65533;Y&#65533;&#65533;u&#223;kK&#65533;0V4F
&#65533;K&#65533;&#65533;&#65533;&#65533;&#65533;&#65533;1}&#65533;j&#766;&#65533;&#65533;&#65533;&#65533;1@L&#771;&#65533;6)&#65533;&#65533;&#1807;&#65533;&#65533;y0&#65533;1 g3&#65533;&#65533;*Cg&#65533;&#65533;&#65533;-%&#65533;X&#65533;)&#65533;.&#65533;&#65533;&#1958;3&#65533;&#65533;&#65533;&#65533;y&#65533;-&#65533;&#65533;&#65533;F&#65533; 11Z&#1700;`.&#65533;r?&#65533;C&#65533;&#65533;&#65533;&#448;&#65533;9h&#65533;&#1342;&#65533;m&#65533;&#65533;\7&#65533;&#65533;&#65533;&#65533;cEc&#65533;P&#65533;&#65533;&#65533;z&#65533;&#65533; &#65533;&#31350;&#65533;{hK&#65533;&#65533;<hi&#65533;&#65533;&#65533;&#65533;&#65533;8&#65533;cr&#65533;1S&#65533;&#65533;2&#65533;q&#65533;kp&#65533;&#65533;&#65533;&#65533;R2&#65533;&#65533;&#65533;B&#65533;R{&#65533;m:||L&#65533;&#65533;&#1714;&#65533;-mt&#65533;M
&#65533;B(&#65533;&#65533;<t&#65533;}&#537;&#65533;&#65533;L&#65533;&#65533;&#65533;&#65533;&#65533;Y&#65533;&#65533;u&#223;kK&#65533;0V4F
&#65533;K&#65533;&#65533;&#65533;&#65533;&#65533;&#65533;1}&#65533;j&#766;&#65533;&#65533;&#65533;&#65533;1@L&#771;&#65533;6)&#65533;&#65533;&#65533;&#65533;f&#65533;&#65533;&#65533;.l'U&#65533;*+&#65533; l&#65533;&#65533;&#65533;,&#65533;09&#65533;&#65533;&#65533;&#65533;&#65533;&#65533;&#65533;&#65533;&#65533;&#65533;|&#65533;;I{R- &#65533;&#65533;Kn&#65533;c&#65533;`7=&#65533;&#1006;&#65533;&#65533;&#65533;&#65533;P&#65533;l&#65533;&#65533;&#1089;vS&#65533;&#65533;&#65533;&#65533;&#65533;&#65533;&#65533;&#65533;[d&#65533;>1&#65533;&#65533;l&#65533;&#65533;[ fq6&#65533;&#65533;e- &#65533;
&#65533;&#65533;&#65533;&#65533;&#65533;b&#65533;S&#65533;*C_+
&#65533;&#65533;&&#65533;&#65533;&#65533;2&#65533;&#65533;&#65533;&#65533;&#65533;&#65533;o&#65533;&#65533;&#65533;&#65533;&#65533;&#65533;&#65533;'&#65533;&#65533;
&#65533;&#65533;&#65533;&#65533;(&#65533;&#65533;&#65533;-&#65533;&#65533;v&#65533;&#1585;&#1611;9> &#65533;&#65533;h&#65533;vD&#65533;&#65533;1&#65533;c&#65533;&#65533;&#65533;y&#65533;&#65533;o&#65533;&#65533;vQ&#65533;(&#65533;&#65533;2&#65533;&#65533;`&#65533;Y&#65533;e&#65533;&#65533;&#65533;&#65533;{9&#65533;&#65533;!&#65533;c&#65533;&#65533;h&#849;oh*k&#1475;4&#65533;&#65533;&#47326;&#65533;0&#65533;@&#65533;&#65533;&#707;>&#65533;&#65533;&#65533;)Y&#1653;&#65533;&#65533;v>om&#65533;I*&#65533;&#65533;1(&#65533;&#65533;^&#65533;s&#65533;&#65533;F&#65533;5F&#65533;&#65533;p&#65533;R&#65533;Ct-&#65533;&#65533;&#65533;&#65533;&#1749;q&#65533;g&#65533;<&#65533;\&#65533;&#65533;<&#65533;L&#1842;{U&#65533;ItO&#65533;&#65533;}&#65533;&#65533;&#65533;&#65533;&#65533;Qv-&#65533;&#65533;[&#65533;f&#65533;&#65533;uy&#65533;&#65533;&#65533;-&#65533;We&#65533;&#65533;D&#65533;&#65533;z&#65533;&#65533;&#65533;&#65533;8&#65533;&#65533;e&#65533;?&#65533;&#65533;&#65533;&#65533;m&&#65533;\&#65533;&#65533;<&#65533;L&#1842;{U&#65533;ItO&#65533;&#65533;}&#65533;&#65533;&#65533;&#65533;&#65533;Qv-&#65533;&#65533;[&#65533;f&#65533;&#65533;uy&#65533;&#65533;&#65533;-&#65533;We&#65533;&#65533;D&#65533;&#65533;z&#65533;&#65533;&#65533;&#65533;8&#65533;&#65533;e&#65533;?&#65533;&#65533;&#65533;&#65533;m&&#65533;\&#65533;&#65533;<&#65533;L&#1842;{U&#65533;ItO&#65533;&#65533;}&#65533;&#65533;&#65533;&#65533;&#65533;Qv-&#65533;&#65533;[&#65533;f&#65533;&#65533;uy&#65533;&#65533;&#65533;-&#65533;We&#65533;&#65533;D&#65533;&#65533;z&#65533;&#65533;&#65533;&#65533;8&#65533;&#65533;e&#65533;?&#65533;&#65533;&#65533;&#65533;m&&#65533;\&#65533;&#65533;<&#65533;L&#1842;{U&#65533;ItO&#65533;&#65533;}&#65533;[g&#65533;&#65533;&#65533;&#65533;MS&#65533;E&#65533;&#65533;&#1642;p0&#65533;&#65533;&#65533;^t&#65533;E&#65533;&#65533;od&#65533;M&#65533;&#65533;&#65533;&#65533;&#65533;q&#65533;&#65533;&#65533;&#65533;&#65533;o&#65533;i7>&#1191;Bo&#65533;&#65533;&#65533;^v&#65533;&#65533;=*&#65533;&#65533;&#65533;U&#65533;&#65533;-z&#65533;O&#65533;&#65533;&#65533;&#65533;&#65533;v&#65533;&#1405;r&#65533;Z&#65533;-&#65533;&#65533;/@&#65533;&#65533;&#65533;^&#65533;)__&#65533;X&#65533;&#65533;?&#65533;1
&#65533;&#65533;(&#65533;&#65533;&#65533;&#65533;&#65533;&#65533;0
&#65533;(&#65533;&#65533;&#60596;&#65533;&#65533;W&#1837;<&#1945;&#65533;&#65533;&#65533;-Z&#65533;&#1586;&#65533;&#65533;&#65533;^y!Cr&#65533;:&#65533;&#65533;o&#2046;}&#65533;&#65533;4F&#65533;&#65533;&#1915;g9&#65533;a&#65533;&#65533;&#65533;&#65533;A&#65533;3&#65533;r&#65533;&#65533;&#65533;Ro&#65533;
&#65533;R&#65533;&#65533;&#65533;&#65533;E~&#65533;&#65533;M
&#65533;&#65533;&#65533;&#1556;&#65533;&#65533;&#65533;x&#65533;F&#65533;)0'>&#65533;&#65533;t)0G&#65533;&#65533;^V;u&#1976;&#65533;h&#65533;&#65533;&#65533;&#65533;&#65533;	&#65533;1v&#1114;Ss&#65533;g&#65533;&#65533;&#65533;<&#769;>&#65533;Cg=&#65533;&#65533;id&#65533;&#65533;&#65533;u&#65533;`&#65533;F{&#65533;&#65533; v&#65533;q&#65533;&#65533;Y&#65533;&#65533;&#65533;&#65533;&#65533;E~&#65533;&#65533;M
&#65533;&#65533;&#65533;&#65533;&#65533;&#65533;&#65533;%&#1958;&#65533;}&#65533;F&#65533;&#1859;9&#65533;&#65533;&#65533;&#65533;&#1577;&#65533;&#65533;}Dg=&#65533;&#65533;&#65533;&#65533;&#65533;&#65533;26)&#65533;Wf`&#65533;k,&#663;x&#65533;F&#65533;)]w&#65533;h&#65533;&#65533;&#65533;
b&#65533;&#65533;&#65533;m&#65533;&#65533;&#65533;&#65533;&#65533;.O_&#65533;G&#65533;&#1572;&#65533;_&#65533;=&#65533;&#65533;&#65533;&#65533;(_&#65533;m&#1639;ht&#65533;=&#65533;&#65533;&#65533;^/+&#65533;&#65533;:o&#65533;G&#65533;q&#65533;&#65533;&#65533;&#65533;<}&#65533;)c&#65533;~e&#65533; 6&#65533;&#418;|&#65533;&#65533;id&#65533;&#65533;&#65533;u&#65533;`&#65533;F{&#65533;&#65533; v&#65533;q&#65533;&#65533;Y&#65533;&#65533;&#65533;&#65533;&#65533;E~&#65533;&#65533;M
&#65533;&#65533;&#65533;&#65533;&#65533;&#65533;&#65533;%&#1958;&#65533;}&#65533;F&#65533;&#1859;9&#65533;&#65533;&#65533;&#65533;&#1577;&#65533;&#65533;}Dg=&#65533;&#65533;&#65533;&#65533;&#65533;&#65533;26)&#65533;Wf`&#65533;k,&#663;x&#65533;F&#65533;)]w&#65533;h&#65533;&#65533;&#65533;
b&#65533;&#65533;&#65533;&#65533;&#65533;y&#1435;U N&#65533;&#65533;K&#65533;&#65533;&#65533;&#65533;4&#65533; p&#65533;/&#65533;]x&#65533;&#65533;v&#65533;&#65533;&#65533;&#65533;&#65533;
+&#65533; <f&#65533;;&#65533;&#65533;&#65533;&#65533;n&#65533;W^y&#65533;&#65533;&#859;g&#65533;o&#65533;}&#65533;Vax&#65533;O&#65533;&#65533;O&#65533;V&#65533;&#65533;M&#65533;&#65533;
&#65533;_&#65533;pw&#65533;&#65533;&#65533;&#65533;&#65533;G{&#65533;Mn|t3&#65533;&#65533;&#65533;y7&#65533;&#65533;nv&#65533;&#65533;&#65533;+}&#1555;&#65533;	VR?++y`|/0&#65533;&#65533;;d&#65533;&#65533;1&#65533;&#999;&#65533;E>&#65533; p&#65533;1^&#65533;&#65533;G"&#65533;&#65533;&#65533;,@1&#65533;Z~&#1650;8VYJ&#450;/
&#65533;v&#65533;!&#65533;&#1972;&#65533;7&#65533;&#65533;&#65533;h&#65533;gG&#65533;&#65533;&#65533;&#65533;S&#65533;&#65533;-&#65533;&#65533;)&#65533;&#65533;^&#65533;7&#65533;&#1307;>m&#65533;&#65533;&#65533;&#65533;&#65533;&#65533;1@&#65533;G/S&#65533;&#65533;&#65533;X)&#65533;G&#65533;h&#65533;&#65533;&#65533;&#65533;&#65533;&#65533;&#1113;&#65533;&#65533;O&#65533;&#65533;&#65533;l^&#65533;+&#65533;v&#65533;&#65533;g|&#65533;w&&#65533;&#65533;&#65533;&&#65533;&#65533;&#65533;&#65533;-&#65533;&#65533;)&#65533;&#65533;^g&#65533;F&#65533;&#65533;8&#65533;y&#65533;&#65533;h&#65533;&#65533; &#59607;&#65533;]Y|&#65533;&#1315;m4O&#65533;&#65533;8&#65533;y&#65533;&#65533;h&#65533;&#65533; &#59607;&#65533;]Y|&#65533;&#1315;m4O&#65533;&#65533;8&#65533;y&#65533;&#65533;h&#65533;&#65533; &#59607;&#65533;]Y|&#65533;&#1315;m4O&#65533;&#65533;8&#65533;y&#65533;&#65533;h&#65533;&#65533; &#59607;&#65533;]Y|&#65533;&#1315;m4O&#65533;&#65533;8&#65533;y&#65533;&#65533;h&#65533;&#65533; &#59607;&#65533;]Y|&#65533;&#1315;m4O&#65533;&#65533;8&#65533;y&#65533;&#65533;h&#65533;&#65533; &#59607;&#65533;]Y|&#65533;&#1315;m4O&#65533;&#65533;&#65533;&#65533;&#1932;0j&#65533;&#65533;&#65533;o&#65533;w&#65533;6u&#65533;&#65533;&#65533;
&#65533;zw(hV&#65533;&#65533;&#65533;0&#65533;]&#65533;&#65533;|V&#65533;m&#65533;&#1906;&#65533;M&#65533;)( z\&#65533;&#65533;&#65533;v&#65533;&#65533;&#65533;+&#65533;g&#65533;>&#65533;~&#65533;unh?y&#65533;l&#65533;&#390;&#65533;\s&#65533;6&#65533;&#65533;M&#65533;&#65533;#&#65533;&#65533;&#65533;&#65533;>&#65533;2R&#65533;S&#65533;&#65533;&#65533;YY&#65533;+ &#65533;m&#65533;&#65533;;4&#65533;)S&#65533;4|&#65533;h&#65533;f&#65533;;&#65533;&#65533;O&#65533;&#65533;&#65533;&#65533;&#65533;z&#65533;@G=&#65533;&#65533;6^&#65533;&#65533;&#65533;&#65533;&#65533;'&#65533;&#65533;&#65533;4?&#65533;&#65533;77&#65533;y&#65533;&#65533;>&#65533;V?V&#34514;cn&#65533;&#65533;PG)&#65533;e&#65533;&#65533;&#65533;&#65533;&#65533;e&#65533;T\&#65533;&#65533;u&#65533;&#65533;&#65533;]&#65533;&#65533;M&#593;&#65533;^_?&#65533;&#65533;&#65533;y&#65533;}&#65533;)j_&#65533;&#65533;z&#65533;x&#65533;&#65533;&#65533;&#65533;&#65533;&#65533;&#65533;m&#65533;&#65533;&#65533;&#65533;&#65533;r>&#65533;c,&#65533;&#65533;&#65533;h&#65533;oJ&#65533;&#65533;&#65533;&#65533;YW&#65533;<&#65533;&#65533;yc&#65533;<eWD&#65533;|Sr&#65533;g=&#954;&#65533;&#19064;&#65533;&#65533;&#65533;K&#65533;)&#65533;"&#65533;&#22226;#&#65533;8&#65533;q&#65533;UF O&#65533;&#65533;|^&#65533;X*O&#65533;&#65533;,&#2004;&#65533;&#65533;Y&#65533;&#65533;&#65533;2y*.&#65533;&#65533;:&#65533;Ry&#686;&#65533;f&#65533;&#65533;&#65533;&#65533;-&#65533;z&#65533;u&#65533;&#65533;Sq9&#65533;&#65533;1&#65533;&#65533;SvE4&#65533;7%Gnq&#65533;&#15147;&#65533;@&#65533;&#65533;&#65533;&#65533;&#65533;&#65533;&#65533;T&#65533;&#65533;+&#65533;Y&#65533;)9r&#65533;&#65533;^;&#65533;&#65533;( &#65533;w&#65533;&#65533;&#65533;&#65533;&#65533;CI&#65533;&#65533;r) /oVT&#65533;&#65533;&#65533;5+&#65533;q&#65533;&#65533;&#65533;&#65533;&#65533;&#65533;&#65533;&#65533;&#65533;&#65533;&#65533;o&#65533;
k&#65533;&#159;&#65533;eW&#2047;&#65533;]&#65533;xm&#65533;&#65533;&#65533;u2&#65533;Y&#65533;n&#65533;&#65533;\&#65533;b&#65533;&#65533;&#65533;{&#65533;F&#65533;`&#65533;b,&#65533;&#65533;}&#65533;&#65533;&#65533;&#65533;
&#65533;,&#65533;&#65533;6,&#65533;&#65533;&#65533;`&#65533;!G&#65533;&#65533;&#65533;&#65533;&#65533;,&#65533;r&#65533;* &#65533;&#65533;&#65533;&#65533;G&#65533;gee U &#65533;^&#65533;|&#65533;&#65533;w&#1826;UR2lp&#65533;?&#65533;&#65533;&#65533;v&#65533;7/&#65533;&#65533;7w#>&#65533;<l&#65533;&#65533;&#65533;'&#65533;&#65533;&#65533;9lSs&#65533;5&#65533;&#65533;|&#65533;f&#65533;&#65533;&#65533;u&#65533;-&#65533;c&#65533;&#65533;^&#65533;AF&#65533;&#65533; &#65533;cS&#65533;&#65533;q&#65533;e&#65533;V&#65533;&#65533;x?&#65533;&#65533;|&#65533;&#1489;&#65533;SY#m*&#65533;&#65533;&#65533;&#65533;&#65533;2r&#65533;&#65533;s&#65533;y&#65533;&#65533;&#65533;}&#65533;&#65533;A&#65533;"?&#65533;M&#65533;=&#65533;{[&#701;@&#65533;8&#65533;5&#65533;8&#65533;5&#65533;V&#65533;&#65533;s/&#1318;&#65533;&#65533;1nJ&#65533;&#65533;&#65533;R&#65533;&#65533; b&#65533;Y&#65533;&#65533;&#65533;Y&#65533;&#65533;&#65533;:F&#65533;{&#65533;6E&#1078;&#527;qSr&#65533;&#1942;ro;&#65533;z&#65533;/&#65533;z&#65533;&#65533;1&#65533;&#65533;&#65533;)&#65533;&#65533;E~&#65533;&#65533;&#65533;{(&#65533;&#65533;&#65533;{;&#65533;&#65533;q&#65533;k~q&#65533;k&#65533;&#65533;&#65533;&#65533;&#65533;^&#65533;M&#65533;-&#65533;c&#1812;&#65533;C&#65533;&#65533;&#65533;&#65533;&#65533;&#270;&#65533;^&#65533;^Cmu&#65533;>&#65533;Bm&#65533;&#65533;m&#65533;&#65533;&#65533;&#701;-&#65533;&#65533; v&#65533;&#65533;&#65533;_&#65533;&#65533;j&#65533;c&#65533;&#65533;jSm&#65533;&#65533;7%&#65533;P&#65533;m)&#65533;v &#65533;&#65533;&#65533;&#65533;&#65533;&#65533;P[&#65533;&#1021;P&#65533;"h[&#65533;&#504;)&#65533;&#65533;roK&#65533;&#65533;&#65533;&#65533;&#65533;;&#65533;&#65533; &#65533;&#202;* w&#65533;1cG&#65533;!&#65533;&#65533;&#65533;s&#65533;\&#65533;.&#65533;cu&#65533;&#65533;k&#1551;&#65533;Z3k/&#65533;&#65533;W&#1853;V;&#65533;&#65533;&#65533;W&#1971;&#65533;]y&#65533;:vU&#65533;+&#65533;Z&#65533;&#958;l#&#65533;&#65533;&#65533;`&#65533;B&#65533;&#65533;a&#65533;&#65533;-&#65533;&#65533;a&#65533;6&#65533;H&#738;/&#65533;&#65533;O&#65533;rY0F&#65533;:&#65533;x&#65533;&#65533;W&#65533;&#65533;,&#65533;RO&#65533;`&#65533;$&#65533;&#65533;&#65533;2&#1064; &#65533;1&#65533;PUV&#65533;&#65533;/_&#65533;&#65533;L&#65533;0&#65533;7&#65533;"&#65533;[&#65533;kD&#65533;&#65533;&#65533;&#1052;&#65533; &#65533;&#65533;x&#65533;&#898;&#65533;&#65533;s&#216;s&#65533;^CN{&#65533;O&#65533;h!&#65533;&#65533;&#65533;&#65533;C&#65533;D&#65533;C&#65533;&#65533;&#65533;&#65533;3&#65533;&#65533;&#65533;K&#65533;&#65533;`&#65533;1&#65533;&#65533;x9&#410;SgH&#65533;B&#65533;&#65533;&#65533;\&#65533;&#65533;&#65533;Jey&#65533;?&#65533;z&#65533;u&#65533;&#65533;g&#65533;&#65533;8^&#65533;&#65533;&#65533;&#65533;R&#65533;&#65533;q9ej&#509;RY&#65533;&#65533;&#65533;g&#65533;c&#65533;#/&#65533;&#65533;c&#65533;9u&#65533;&#65533;/d&#65533;_&#65533;E&#65533;&#65533;q&#65533;T&#65533;&#65533;&#65533;&#65533;Y&#65533;}&#65533;&#523;&#65533;&#65533;kN&#65533;!&#65533;&#65533;&#65533;sQ&#65533;v&#65533;+&#65533;&#65533;&#65533;8&#65533;q&#65533;9f&#65533;1&#65533;&#65533;x9&#410;SgH&#65533;B&#65533;&#65533;&#65533;\&#65533;&#65533;&#65533;Jey&#65533;?&#65533;z&#65533;u&#65533;&#65533;g&#65533;&#65533;8^&#65533;&#65533;&#65533;&#65533;R&#65533;&#65533;q9ej&#509;RY&#65533;&#65533;&#65533;g&#65533;c&#65533;#/&#65533;&#65533;c&#65533;9u&#65533;&#65533;/d&#65533;_&#65533;E&#65533;&#65533;q&#65533;T&#65533;&#65533;&#65533;&#65533;Y&#65533;}&#65533;&#523;&#65533;&#65533;kN&#65533;!&#65533;&#65533;&#65533;sQ&#65533;v&#65533;+&#65533;&#65533;&#65533;&#65533;&#65533;7&#65533;;&#65533;/&#65533;&#65533;&#65533;n&#65533;&#65533;&#65533;Y4&#65533; &#65533;&#65533;&#65533;eqP&#65533;&#65533;Ol&#65533;s&#65533;~&#65533;ae. &#65533;5&#65533;&#65533;8&#65533;&#65533;7g3;&#65533;&#65533;n8=Iw;}~&#65533;&#65533;&#1127;of&#65533;&#65533;&#65533;/;&#65533;O&#65533;gee `&#65533;&#65533;&#65533;&#65533;&#65533;&#65533;YJ&#65533;)c&#65533;&#65533;[7&#65533;&#65533;&#65533;&#65533;-+C~&#65533;o&#65533;|&#65533;2&#65533;&#65533;&#65533;&#65533;q&#65533;H&#65533;(&#65533;&#24926;&#65533;s&#65533;&#65533;1&#65533;&#65533;&#65533;&#65533;&#65533;2&#65533;mT&#65533;&#65533;w$&#1238;&#65533;&#65533; &#65533;\S0&#65533;c&#65533;0d&#65533;yl07m&#65533;&#65533;&#65533;#jSD&#65533;<&#65533;&#24988;&#65533;*#C^&#65533;2&#65533;&#65533;Ge&#65533;&#65533;-&#65533;07&#65533;&#65533;Q&#65533;}&#65533;&#65533;j\&#65533;&#65533;&#65533;&#65533;&#65533;&#65533;&#65533;^&#65533;>*&#248;&#65533;o&#65533;&#65533;&#65533;&#65533;&#65533;&#65533;h^&#65533;&#65533;W&#14469;,5/&#65533;M&#65533;&#65533;&#65533;Q&#65533;e|&#704;8&#65533;&#65533;l&#65533;F&#65533;Bg&#65533;-d&#65533;yl&#65533;&#1504;&#65533;&#65533;0.&#65533;[&#65533;an e&#65533;4&#65533;&#65533;8&#65533;&#1400;h!K&#65533;`g&#65533;}T&#65533;q&#65533;2 s)&#65533;&#1148;&#65533;&#65533;Y&#65533;&#65533;EYj^ &#65533;8&#65533;5&#65533;2&#65533;&#65533;&#65533;&#65533;q&#65533;H&#65533;(&#65533;&#65533;>&#65533;z5.Z&#65533;R&#65533;&#65533;&#65533;Y&#65533;A&#65533;a\&#439;&#65533;&#65533;&#65533;@&#65533;Fi4/&#65533;q&#1451;q&#65533;B&#65533;&#65533;&#65533;&&#65533;z&#65533;&#65533;&#65533;2&#65533;&#65533;h&#65533;#&#65533;.\&#65533;&#65533;f&#65533;&#65533;&#65533;&#65533;g=&#65533;>&#65533;&#65533;c{&#65533;&#65533;g&#65533;&#65533;&#65533;&#65533;_}Q&#65533;m&#65533;&#65533; &#65533;&#65533;&#65533;Q6~&#65533;`&#65533;&#65533;y?&#65533;&#65533;e&#65533;.1yZ?7ap2v4&#65533;&#65533;&#65533;&#65533;&#65533; 
&#65533;}&#65533;&#65533;&#65533;&#65533; &#65533; &#65533; &#65533; &#65533; &#65533; &#65533;&#971;f&#65533;&#65533;&#65533;hj&#65533;z&#65533;~&#65533;&#65533;&#65533;&#65533;>d(&#65533;0&#65533;>]ae/ &#65533;&#65533;C&#65533;ZKKK&#65533;&#65533;oWo&#65533;&#65533;&#914;&#65533;YY&#65533;&#65533;N;&#54589;&#65533;N&#65533;6&#870;N&#65533;&#65533;&#65533;&#65533;b&#65533;L&#65533;2&#65533;&#65533;&#65533;&#1943;ro&#65533;e&#65533;&#65533;<j&#65533;Bm&#65533;W?&#65533;&#254;&#65533;&#65533;G_&#65533;&#65533;RF_&#65533;&#65533;&#65533;C&#65533;z&#65533;&#553;S&#65533;:7&#65533;j&#65533;&#65533;i&#65533;cEm5@_&#65533;&#65533;8&#23030;8^&#65533;&#65533;zB9&#65533;&#1067;&#65533;&#65533;|l&#65533;&#65533;&#65533;h<&#65533;r&#19190;&#1057;&#65533;6j&#65533;e)_&#701;&#65533;&#65533;i.j&#65533;Bm&#65533;W?&#65533;&#254;&#65533;&#65533;G_&#65533;&#65533;RF_&#65533;&#65533;&#65533;C&#65533;z&#65533;&#553;S&#65533;:7&#65533;j&#65533;&#65533;i&#65533;cEm5@_&#65533;&#65533;8&#23030;q&#1451;}&#65533;j&#65533;e&#65533;&#65533;&#1700;P&#65533;&#65533;O&#15407;2&#65533;&#65533;W&#65533;&#65533;&#65533;&#1111;vy&#65533;&#65533;&#1066;&#65533;}r&#65533;&#65533;&#65533;&#65533;&#894;&#65533;x&#65533;&#65533;XQ[&#65533;&#65533;W;?N&#65533;&#65533;m&#65533;&#65533;j&#65533;&#65533;&#65533;x&#65533;&#65533;6)&#65533;}&#65533;&#65533;8&#51916;~&#65533;&#65533;>&#65533;-e&#65533;&#65533;])?&#65533;&#65533;g_&#65533;&#65533;:&#65533;A&#65533;s&#65533;&#65533;6&#1951;v:V&#65533;Vc&#65533;&#65533;&#911;S~jg&#65533;&#65533;g&#65533;6^&#65533;&#65533;&#65533;M
&#65533;A_&#65533;4&#65533;*&#65533;}&#65533;O`K}i&#65533;G&#65533;&#65533;&#65533;&#65533;W &#65533;N}&#65533;&#65533;&#65533;&#51917;&#65533;&#65533;&#65533;&#65533;&#65533;&#65533;X }&#65533;&#65533;&#13599;&#65533;&#65533;Y&#65533;&#65533;&#1642;&#65533;&#65533;i.j&#65533;Bm&#65533;W?&#65533;&#254;&#65533;&#65533;G_&#65533;&#65533;RF_&#65533;&#65533;&#65533;C&#65533;z&#65533;&#553;S&#65533;:7&#65533;j&#65533;&#65533;i&#65533;cEm5@_&#65533;&#65533;8&#23030;q&#1451;}&#65533;j&#65533;e&#65533;&#65533;&#1700;P&#65533;&#65533;O&#15407;2&#65533;&#65533;W&#65533;&#65533;&#65533;&#1111;vy&#65533;&#65533;&#1066;&#65533;}r&#65533;&#65533;&#65533;&#65533;&#894;&#65533;x&#65533;&#65533;XQ[&#65533;&#65533;W;?N&#65533;&#65533;m&#65533;&#65533;j&#65533;&#65533;&#65533;x&#65533;&#65533;6)&#65533;}&#65533;&#65533;8&#51916;~&#65533;&#65533;>&#65533;-e&#65533;&#65533;])?&#65533;&#65533;g_&#65533;&#65533;:&#65533;A&#65533;s&#65533;&#65533;6&#1951;v:V&#65533;Vc&#65533;&#65533;&#911;S~jg&#65533;&#65533;g&#65533;6^&#65533;&#65533;&#65533;M
&#65533;A_&#65533;4&#65533;*&#65533;}&#65533;O`K}i&#65533;G&#65533;m&#65533;&#65533; &#65533;&#65533;/&#65533;&#65533;&#65533;C&#65533;&#65533;xt&#65533;Z&#65533;~VVP &#65533;>}&#65533;&#65533;3&#65533;F&#65533;&#65533;1v&#65533;Xkmm&#65533;d
t:&#65533;Q_&#65533;&#65533;v*&#510;&#65533;&#65533;&#65533;1&#65533;&#1834;&#65533;c&#65533;&#65533;;&#65533;&#65533;Xe&#65533;&#355;=&#65533;tL&#65533;&#1955;v~&#568;&#65533;&#65533;i|&#65533;E6JY; ;&#65533;&#65533; &#65533;&#65533;&#65533;&#65533;&#65533;&#65533;&#65533;&#65533;&#65533;&#65533;&#65533;X&#65533;&#65533;&#65533;9'&#65533;&#65533;&#65533;^&#65533;C&#65533;v&#65533;&#65533;&#65533;&#65533;R&#65533;c&#65533;&#65533;Wm&#65533;&#65533;&#65533;&#65533;w&#65533;2&#65533;=t&#65533;Cy&#65533;&#65533;R&#65533;&#65533;Nm9&#65533;g&#65533;&#65533;s&#65533;&#65533;&#65533;&#65533;w&#65533;2&#65533;=t&#65533;Cy&#65533;&#65533;R&#65533;&#65533;Nm9&#65533;g&#65533;&#65533;s&#65533;&#65533;&#65533;&#65533;w&#65533;2&#65533;=t&#65533;Cy&#65533;&#65533;R&#65533;&#65533;Nm9&#65533;g&#65533;&#65533;s&#65533;&#65533;&#65533;&#65533;w&#65533;2&#65533;=t&#65533;Cy&#65533;&#65533;R&#65533;&#65533;Nm9&#65533;g&#65533;&#65533;s&#65533;&#65533;&#65533;&#65533;w&#65533;2&#65533;=t&#65533;Cy&#65533;&#65533;R&#65533;&#65533;Nm9&#65533;g&#65533;&#65533;s&#65533;&#65533;&#65533;&#65533;w&#65533;2&#65533;=t&#65533;Cy&#65533;&#65533;R&#65533;&#65533;Nm9&#65533;g&#65533;&#65533;s&#65533;&#65533;&#65533;&#65533;w&#65533;2&#65533;=t&#65533;Cy&#65533;&#65533;R&#65533;&#65533;Nm9&#65533;g&#65533;&#65533;s&#65533;&#65533;&#703;&#65533;g}y&#65533;9&#17429;&#65533;&#65533; &#65533;T&#65533;&#65533;&#65533;&#65533;&#65533;&#65533;&#65533;cF'7!&#65533;&#65533;&#65533;g"&#65533;&#65533;&#65533;2&#65533;0^L&#65533;e&#65533;xsM&#65533;&#1992;&#65533;_&#65533;x&#65533;&#65533;&#65533;S_
&#65533;&#1953;&#65533;/&#65533;&#65533;6&#65533;&#65533;&#65533;&#65533;&#65533;&#65533;46&#65533;e&#65533;&#65533;&#65533;9&#65533;z&#65533;&#65533;<&#65533;&#65533;+bk|&#65533;&#65533;&#65533;&#65533;&#65533;&#65533;&#65533;=l &#65533;&#65533;&#65533;&#65533;&#65533;&#65533;9&#65533;&#65533;<&#65533;:&#384;&#65533;hn&#65533;~n&#65533;&#65533;&#65533;&#65533;&#65533;&#65533;chu&#65533;&#65533;&#65533;8&#65533;zG&#65533;&#65533;<&#65533;&#65533;+bk|&#65533;&#65533;_&#65533;&#65533;&#65533;&#65533;1&#65533;&#65533;&#65533;&#65533;pg&#65533;&#65533;]j&#65533;I&#65533;&#65533;&#65533;5>&#65533;&#65533;/&#65533;z&#65533;F&#65533;Z]&#65533;z8&#65533;&#65533;&#65533;&#65533;.5&#65533;&#65533;&#65533;&#65533;&#642;&#65533;&#65533;&#65533; &#65533;g&#65533;F&#65533;x&#65533;&#65533;&#65533;&#65533;p=&#65533;Y&#65533;h&#65533;&#65533;G}R~eAl&#65533;&#65533;| &#65533;^&#65533;Q<&#65533;V&#65533;A&#65533;&#65533;&#65533;w&#65533;K&#867;>)&#65533;&#65533; &#65533;&#65533;g> &#65533;&#65533;Y&#65533;&#65533;(&#65533;@&#65533;&#65533; \&#65533;q&#65533;;&#1701;&#65533;Q&#65533;&#65533;_Y[&#65533;3&#65533;&#65533;&#65533;&#65533;h&#65533;y&#65533;&#65533;u&#65533;&#65533;&#65533;8&#65533;&#65533;R&#65533;O&#687;,&#65533;&#65533;&#65533;@~q&#65533;k4&#65533;&#65533;<&#65533;&#65533;:&#65533;&#65533;&#65533;t&#1435;U >&#47923;&#65533;&#65533;&#65533;&#65533;AA8&#65533;_&#65533;&#65533;&#65533;&#65533;{&#65533;1F1&#65533;&#65533;&#65533;>&#65533;O?&#65533;&#65533;^&#65533;&#65533;&#65533;}W&#65533;jx&#65533;&#65533;	&#65533;M&#65533;/+&#65533;&#65533;H&#65533;&#65533;&#65533;&#65533; &#65533;<&#65533;&#171;o
x&#65533;M&#65533;y(&#65533;)z&#65533;`&#65533;&#65533;&#65533;&#65533;&#65533;&#65533;&#65533;Q&#65533;&#930;s4&#65533;=&#65533;&#65533;s&#65533;Lc&#65533;Um&#658;&#65533;_&#65533;&#65533;&#65533;&#65533;&#65533;&#65533;SW&#65533;i&#858;&#65533;k*&#65533;&#65533;&#65533;&#65533;A&#65533;&#65533;X&#65533;&#65533;}&#65533;_*&&#65533;M&#65533;&#65533;&#65533;&#65533;{&#65533;&&#65533;3&#65533;&#65533;&#65533;&#65533;|&#65533;A&#65533;&#65533;&#65533;&#65533;&#65533;&#65533;>x9c&#65533;&/lt_&#38346;I`g&#65533;<&#65533;&#65533;E&#65533;^&#65533;	&#65533;&#65533;&#65533;9u5&#65533;f&#1068;&#65533;&#65533;&#65533;2&#65533;&#65533;^&#65533;&#65533;&#587;&#65533;W&#65533;&#65533;b&#65533;&#65533;Y/O*~&#65533;&#65533;k&#65533;>chN]&#871;4k~&#65533;&#65533;L,&#57559;3m&#65533;b&#65533;F&#65533;&#65533;~&#65533;&#65533;6q&#65533;&#723;&#65533;_&#65533;&#65533;&#65533;&#65533;&#65533;&#65533;SW&#65533;i&#858;&#65533;k*&#65533;&#65533;&#65533;&#65533;A&#65533;&#65533;X&#65533;&#65533;}&#65533;_*&&#65533;M&#65533;&#65533;&#65533;&#65533;{&#65533;&&#65533;3&#65533;&#65533;&#65533;&#65533;|&#65533;A&#65533;&#65533;&#65533;&#65533;&#65533;&#65533;>x9c&#65533;&/lt_&#38346;I`g&#65533;<&#65533;&#65533;E&#65533;^&#65533;	&#65533;&#65533;&#65533;9u5&#65533;f&#1068;&#65533;&#65533;&#65533;2&#65533;&#65533;^&#65533;&#65533;&#587;&#65533;W&#65533;&#65533;b&#65533;&#65533;Y/O*~&#65533;&#65533;k&#65533;>chN]&#871;4k~&#65533;&#65533;L,&#57559;3m&#65533;b&#65533;F&#65533;&#65533;~&#65533;&#65533;6q&#65533;&#65533;iFw&#65533;&#65533;.&#65533;Tq&#65533;&#65533;&#65533;&#65533;&#65533;;w&#65533;&#65533;M/ &#65533;&#65533;Z (x&#349;&#65533;&#65533;&#65533;&#65533;&#65533;&#65533;&#65533;_&#65533;p&#65533;>}&#65533;6&#65533; &#65533; &#65533; &#65533; &#65533; &#65533;&#65533;&#65533;bE&#65533;&#65533;&#65533;/]8&#65533;U&#65533;&#65533;&#65533;&#65533;N&#65533;jAAAAA&#65533;&#65533;&#65533;&#65533;&#65533;&#65533;f&#65533; VJP &#65533;>}z&#1879;&#65533;&#65533;/bO&#65533; tx&#65533;C&#65533;/p&#65533;&#65533;S&#65533;1&#63503;x&#65533;# &#65533;&#65533;&#65533;&#1927;qu&#65533;Y&#65533;_<_&#65533;&#65533;&#65533;&#65533;&#65533;&#65533;&#1007;&#65533;&#65533;&#65533;&#65533;&#65533;VQ9&#65533;&#65533;6&#65533;\&#65533;&#65533;&#65533;u&#65533;&#65533;&#65533;&#65533;&#65533;&#65533;j&#65533;&#65533;&#65533;|&#65533;&#65533;&#65533;&#65533;&#65533; &#65533;&#65533;5-&#65533;R: &#65533;&#65533;<>&#65533;&#65533;W&#65533;&#65533;&#65533;&#65533;:&#65533;r&#65533;mR&#65533;&#65533;=)&#65533;&#65533;&#33526;&#65533;q&#65533;6&#65533;&#65533;Q&&#65533;&#65533;&#65533;8&#775;&#1524;,&#65533;K&#65533; t&#65533;&#65533;&#65533;0&#65533;&#65533;^~>&#65533;&#65533;&#697;G&#65533;I&#65533;R&#65533;|&#65533;&#65533;&#65533;/&#1710;&#65533;&#65533;&#65533;&#65533;G&#65533;X~&#65533;0^&#1266;&#65533;/&#65533;&#65533;1?&#65533;&#65533;s&#65533;8&#65533;z&#65533;&#65533;&#1578;#*&#65533;&#65533;&&#65533;K&#65533;&#858283;~&#65533;&#65533;h&#65533;k#<eb&#65533;} &#65533;&#65533;|xM&#65533;B&#65533;&#65533;@&#65533;&#65533;0&#65533;&#65533;&#65533;8&#65533;U&#65533;&#65533;c&#65533;&#65533;&#65533;&#65533;{D&#65533;T.e&#65533;G&#65533;&#65533;&#65533;&#65533;&#65533;&#65533;j&#65533;&#65533;&#65533;|&#65533;&#65533;&#65533;&#65533;&#65533; &#65533;&#65533;5-&#65533;R: &#65533;&#65533;<>&#65533;&#65533;W&#65533;&#65533;&#65533;&#65533;:&#65533;r&#65533;mR&#65533;&#65533;=)&#65533;&#65533;&#33526;&#65533;q&#65533;6&#65533;&#65533;Q&&#65533;&#65533;&#65533;8&#775;&#1524;,&#65533;K&#65533; t&#65533;&#65533;&#65533;0&#65533;&#65533;^~>&#65533;&#65533;&#697;G&#65533;I&#65533;R&#65533;|&#65533;&#65533;&#65533;/&#1710;&#65533;&#65533;&#65533;&#65533;G&#65533;X~&#65533;0^&#1266;&#65533;/&#65533;&#65533;1?&#65533;&#65533;s&#65533;8&#65533;z&#65533;&#65533;&#1578;#*&#65533;&#65533;&&#65533;K&#65533;&#858283;~&#65533;&#65533;h&#65533;k#<eb&#65533;} &#65533;&#65533;|xM&#65533;B&#65533;&#65533;@&#65533;&#65533;0&#65533;&#65533;&#65533;/&#65533;Yo&#65533;&#65533;&#65533;&#65533;&#65533;&#65533;,&#65533;&#65533;&#65533;&#741; &#65533;&#65533;&#65533;&#65533;&#65533;&#65533;*w&#65533;}w&#1206;+D8&#65533;&#65533;&#65533; &#65533;&#65533;S&#65533;&#14414;v&#65533;M&#65533;&#65533;&#65533;&#65533;&#65533;8&#65533;&#65533;}&#65533;&#65533;q&#65533;L&#5900;cR&#65533;&#65533;
t&#65533;&#65533;c&#65533;&#65533;&#65533;&#65533;&#65533; O&#65533;&#65533;e>&#65533;+&#65533;}y&#65533;~&#65533;5&#65533;l&#65533;B^<&#65533;&#65533;N&#506;&#65533;G&#65533;&#65533;&#65533;&#977;&#65533;3>&#65533;*Ki&#65533;u&#65533;&#65533;s&#65533;&#65533;h&#65533;W&#627;&#65533;&#65533;&#65533;'&#65533;z>q&#65533;k{&#856;&#1323;&#65533;&#65533;&#65533;X})c&#65533;+&#65533;&#2003;g&#65533;y&#65533;O&#65533;&#65533;|&#65533;&#65533;&#65533;&#65533;1&#65533;W{:&#65533;&#881;&#65533;R&#65533;~W&#65533;&#65533;'&#65533;&#65533;2&#65533;8&#65533;&#65533;&#65533;Y&#65533;&#65533;5cR&#65533;&#65533;
t&#65533;&#65533;c&#65533;&#65533;&#65533;&#65533;&#65533; O&#65533;&#65533;e>q&#65533;&#65533;^&#65533;k&#420;^&#65533;&#65533;87&#65533;&#65533;K&#65533;]&#65533;&#65533;<&#65533;&#65533;|&#65533;&#65533;g&#65533;&#65533;&#1484;I&#65533;&#65533;+&#65533;qn&#65533;&#1367;2&#65533;&#65533;&#65533;=y6&#65533;&#65533;&#65533;&#65533;Y&#65533;'&#65533;zm&#65533;&#65533;z&#65533;W&#65533;&#65533;&#65533;&#65533;/e&#65533;w&#65533;{&#65533;l0/&#826590;O&#65533;&#65533;&#65533;^3&&#65533;j&#65533;@&#505;9V_&#65533;&#65533;O&#65533;&#65533;&#65533;O>&#65533;&#65533;&#65533;9&#65533;]&#65533;>d&#1065;mW&#65533;p|&#65533;iT &#395;&#65533;AVY&#1931;9Z&#65533;7&#65533;&#65533;C&#65533;&#65533;&#65533;---u&#65533;!C&#65533;d&#65533;&#65533;}&#65533;CF{B&#65533;B[&#65533;&#203;/Z&#65533;|,&#65533;&#65533;/&#65533;&#65533;&#65533;\&#65533;&#65533;B?&#65533;&#458;&#65533;#&#65533;-&#1410;>&#65533;&#65533;&#65533;q)=&#65533;&#65533;&#65533;&#65533;
l&#65533;&#65533;rOR&#65533;&#65533;&#65533;g.&#65533;&#65533;&#65533;/&#65533;&#65533;&#65533;O&#65533;&#45425;&#65533;&#65533;9&#65533;g8&#65533;&#65533;&#65533;&#799;u&#65533;&#65533;B&#65533;^&#65533;&#65533;&#65533;P9&#65533;&#65533;&#65533;8&#65533;2&#65533;&#65533;j&#65533;&#65533;&#65533;&#65533;&#65533;&#65533;&#1214;&#65533;&#65533;&#65533;y&#65533;&#1390;,&#65533;~&#65533;x?&#65533;\&#65533;&#65533;&#65533;V&#65533;&#65533;&#65533;kH&#65533;t$&#65533;W`&#65533;<&#65533;{&#65533;&#65533;0>s&#65533;/&#65533;@}&#65533;&#65533;&#65533;x&#65533;^/&#65533;i&#65533;&#65533;F&#65533;rPY&#65533;\&#65533;^&#474;#&#65533;&#65533;&#65533;^&#65533;&#65533;&#1706;]&#65533;&#65533;&#1690;&#65533;&#65533;#)&#65533;&#24696;&#1811;&#65533;/u&#65533;&#65533;})&#65533;&#65533;&#65533;&#65533;&#65533;S&#65533;zaL[&#65533;5"&#65533;&#65533;&#65533;&#65533;&#65533;&#65533;&#65533;:&#65533;)g&#65533;&#65533;&#65533;P&#65533;&#65533;V&#65533;&#65533;&#65533;&#65533;TdI&#65533;&#65533;0&#65533;&#22436;|&#65533;&#65533;&#65533;\&#65533;K9P_@=&#65533;5&#65533;&#65533;&#65533;c&#1706;&#65533;&#65533;TV&&#65533;&#1521;&#65533;H9&#65533;&#65533;&#65533;8&#65533;2&#65533;&#65533;jg&#65533;&#65533;&#65533;"{&#65533;HJ&#65533;&#65533;&#65533;y .&#65533;$&#65533;K`|&#65533;B_&#641;&#65533;&#65533;&#65533;&#65533;&#65533;^&#65533;Ve&#65533;H&#22578;2&#65533;x&#65533;&#65533;5G&#65533;&#1639;&#65533;&#65533;!&#65533;)&#65533;U&#65533;8&#65533;5&#65533;CGRz6&#65533;q&#65533;')_&#65533; &#65533;3&#65533;R&#65533;PO&#65533;&#65533;&#65533;&#65533;&#152;&#65533;*kD*&#65533;&#65533;&#65533;&#65533;&#65533;u&#65533;9R&#65533;>&#65533;5&#65533;L&#65533;&#65533;&#65533;&#65533;Y&#65533;&#65533;&#65533;&#65533;:&#65533;&#65533;+&#65533;a&#65533;&#65533;=I&#65533;R&#65533;&#65533;&#1047;r&#65533;&#65533;&#65533;z&#65533;k<E&#65533;&#436;UY#R9&#65533;&#65533;L.^&#65533;c&#849;r&#65533;i&#65533;qe
m&#65533;.&#65533;zmME&#65533;&#1041;&#65533;^&#65533;&#65533;@\&#65533;I&#663;:&#65533;&#65533;&#773;&#65533;&#65533;&#65533;&#65533;&#65533;_&#65533;)z&#65533;0&#65533;&#65533;&#65533;&#65533;&#65533;Aeer&#65533;zk&#65533;&#65533;&#65533;O{&#65533;C(Sh&#65533;v&#65533;&#65533;Y&#65533;R&#65533;Y&#65533;M&#65533;&#65533;&#65533;/w&#65533;( &#65533;&#65533;&#65533;0_&#65533;&#65533;^&#65533;&#65533;&#65533;7^&#65533;&#65533;
qx&#65533;8p`&#65533;&#65533;9&#65533;&#65533;&#65533;&#65533;6`&#65533;&#65533;vY&#65533;&#65533;&#65533;&#65533;&#65533;&#65533;&#1783;o&#65533;&#65533;&#65533;&#29430;_&#65533;~&#65533;&#65533;&#65533;}&#65533;&#65533;&#65533;&#65533;9&#65533;&#65533;&#65533;g&#65533;&#65533;b.>G&#65533;&#65533;&#65533;&#1714;&#65533;Q&#65533;&#65533;&#65533;G&#65533;:&#65533;=P]&#65533;&#65533;&#65533;&#65533;&#65533;B&#65533;&#65533;f&#65533;&#65533;Y&#65533;y&#65533;9&#355;F&#399;&#65533;&#65533;yg9u&#65533;&#65533;l&#65533;&#65533;&#65533;&#65533;g&#65533;@&#889;X&#65533;&#65533;c&#65533;&#2290;<&#65533;&#65533;&#65533;&#65533;8&#65533;c&#1876;&#65533;U&#65533;|&#65533;r&#1366;r&#65533;&#65533;&#65533;&#764;&#65533;zo&#65533;}t&#523;&#65533;&#65533;&#65533;&#65533;&#65533;&#65533;6&#65533;&#65533;x;?&#65533;=P]&#65533;&#65533;&#65533;P&#65533;"_&#537;_oqnqFqV&#65533;&#65533;&#65533;&#65533;7n\&#65533;3&#65533;&#65533;g_.(&#65533;1e&#65533;&#65533;OY&#65533;&#65533;&#65533;&#65533;&#65533;&#65533;&#506;)C&#65533;&#65533;&#65533;&#65533;&#65533;^q&#65533;&#65533;&#65533;&#65533;
9m<&#65533;&#65533;h<&#65533;&#65533;&#65533;@&#65533;&#65533;&#65533;&#65533;&#65533;&#65533;&#65533;@&#65533;&#65533;&#65533;{&#65533;&#65533;8&#65533;&#65533;&#1150;&#65533;aT&#65533;G*n#t&#65533;&#65533;&#65533;:&#65533;s&#65533;&#65533;&#899;&#65533;&#65533;&#65533;3V&#662;r&#65533;S&#65533;&#65533;&#65533;&#65533;P&#65533;&#65533;&#65533;q&#65533;*&#65533;&#65533;^&#65533;&#65533;&#65533;&#65533;q&#65533;}&#65533;&#65533;.&#65533;T&#65533;F&#65533;~&#65533;&#65533;[3t&#65533;E&#65533;&#65533;&#65533;&#65533;c&#65533;g&#65533;&#65533;-&#65533; 5&#65533;&#65533;&#65533;&#865;x_&#65533;&#65533;:Ug&#65533;&#65533;&#65533;Q&#65533;&#65533;&#65533;G&#65533;:&#65533;=P]&#65533;&#65533;&#65533;&#65533;&#65533;B&#65533;&#65533;f&#34315;&#65533;&#65533;&#65533;;&#65533;.&#65533;&#65533;X)[&#65533;AjL&#65533;&#731;C&#65533;^&#65533;u&#65533;,&#65533;z}&#2019;6&#65533;&#65533;9&#65533;&#65533;&#65533;u{&#65533;&#65533;<Rq&#65533;&#65533;&#65533;6o&#65533;&#65533;1&#65533;&#65533;&#65533;w&#65533;]&#65533;&#65533;R&#65533;&#65533;&#65533;&#1304;2&#65533;7&#65533;&#65533;}&#65533;&#65533;&#65533;TY&#65533;&#65533;&#65533;&#65533;Gm&#65533;sx&#65533;&#65533;&#65533;@uy&#65533;&#65533;6B&#65533;m&#1946;&#65533;c.:&#65533;&#65533;&#65533;<&#65533;(>c&#65533;l)&#65533;1e&#65533;/o&#65533;&#65533;z&#1513;&#65533;8&#65533;&#65533;}&#65533;&#65533; &#65533;&#65533;>&#65533;&#65533;1&#65533;&#65533;&#65533;H&#65533;m&#65533;&#65533;&#1724;5C&#65533;\t&#65533;&#65533;y0vQ|&#65533;J&#65533;RRc&#656;_&#65533;&#65533;&#65533;&#65533;:&#65533;Se&#65533;&#65533;Y_&#65533;&#65533;&#65533;c&#65533;9&#17429;&#65533;&#65533;Q n.&#65533;}k&#65533;}g&#65533;&#65533;&#65533;&#65533;C&#65533;&#65533;&#65533;a&#65533;&#65533;&#65533;l&#65533;&#65533;&#65533;~A&#65533;E&#65533;`&#65533;"&#65533;&#65533;8`&#65533;:&#65533;a&#65533;
,&#1457;&#65533;&#65533;&#65533;&#738;!&#65533;v&#415;~:fN^&#65533;&#65533;&#65533;&#65533;(G&#65533;&#65533;&#65533;&#65533;&#65533;&#65533;&#65533;&#65533;z&#65533;&#65533;8Q]#4Z&#65533;O&#65533;ys&#825;Sv]&#65533;q&#65533;sY&#65533;#&#65533;&#65533;9
f&#65533;a&#65533;3gv<&#65533;,&#65533;&#65533;&#65533;h:&#65533;vEh&#1135;&#65533;&#65533;>/&#65533;#/g&#65533;&#65533;&#65533;&#65533;hy&#65533;T&#65533;&#65533;:F&#65533;I&#65533;&#313;&#65533;&#65533;&#65533;&#65533;&#65533;&#44556;Z&#65533;&#65533;&#65533;*>.&#65533;sY&#65533;#.&#65533;9b&#65533;&#65533;z~&#734;u &#65533;<&#65533;^c&#65533;&#65533;C&#65533;og&#65533;&#65533;z0F&#65533;&#65533;&#65533;&#65533;v\&#65533;h&#65533;&#65533;^&#65533;&#65533;:F&#65533;A\&#65533;&#65533;\Du&#65533;&#65533;xh5?&#65533;&#65533;&#65533;1&#65533;N&#65533;u&#65533;k&#65533;e&#65533;&#65533;&#65533;&#65533;)=&#65533;&#65533;&#65533;0/l&#65533;tz&#65533;Q/&#65533;&#65533;&#65533;&#65533;&#65533;&#65533;&#65533;9 &#65533;&#65533;&#65533;&#65533;qM&#65533;&#65533;&#65533;&#65533;^&#65533;k&#65533;e&#65533;&#65533;&#65533;q&#65533;kc&#65533; &#65533;.o&#65533;5Q&#65533;6&#65533;z9p&#65533;1&#65533;5>&#65533;&#65533;Y&#65533;&#65533;&#65533;&#65533;<&#65533;&#65533;D9&#65533;8&#65533;&#65533;`\&#65533;&#65533;&#65533;\&#65533;&#65533;&#65533;g&#65533;6F&#65533;&#65533;&#65533;&#65533;v\&#65533;h&#15127;&#65533;q&#65533;sY&#65533;#n&#65533;&#65533;&#65533;9 &#65533;&#65533;&#65533;&#65533;qM&#65533;&#65533;&#65533;&#65533;^&#65533;k&#65533;e&#65533;&#65533;&#65533;q&#65533;kc&#65533; &#65533;.o&#65533;5Q&#65533;&#1439;&#65533;/&#65533;#&#65533;Q&#65533;&#65533;&#65533;&#65533;Om&#65533;&#65533;&#65533;e&#65533;&#65533;&#65533;3e&#65533;d&#65533;&#65533;v&#65533;&#65533;C&#65533;k'W&#65533;&#65533;$;&#65533;&#65533;&#65533;v&#65533;&#65533;&#65533;&#65533;&#65533;'&}&#65533;&#65533;&#65533;&#65533;&#65533;/&#65533;&#65533;"&#65533;]&#65533;h&#65533;7&#65533;HW&#65533;&#65533;&#65533;g&#65533;&#65533;&#65533;I&#65533;&#65533;&#1616;V&#65533;5r&#65533;&#65533;5&#65533;z&#65533;&#65533;d&#65533;G&#65533;&#65533;ok&#65533;&#65533;m6b&#65533;m2&#65533;&#65533;&#65533;&#65533;=&#65533;6&#65533;&#65533;&#65533;&#65533;R9&#65533;?&#65533;&#65533;u&#65533;&#65533;n8&#65533;,&#65533;&#65533;&#65533;&#65533;S&#65533;&#1686;[ni[m&#65533;U&#65533;&#65533;U&#65533;&#65533;&#65533;&#65533;-&#65533;&#65533;"#&#65533;'&#65533;<)&#65533;q&#65533;lo&#65533;&#65533;&#29810;Q&#65533;B&#65533;&#65533;i&#65533;2&#65533;&#65533;&#65533;&#65533;G&#65533;&#65533;&#65533;&#65533;V`S&#65533;&#943;&#65533;&#65533;Sr&#65533;&#65533;&#65533;c&#65533;&#65533;&#65533;&#869;&#65533;n&#660;)&#65533;&#65533;&#65533;&#65533;^h&#65533;Y&#65533;k&#65533;?&#480;&#65533;YO&#65533;&#65533;&#65533;O&#65533;)R&#303149;&#65533;&#65533;&#65533;>&#65533;y&#65533;&#65533;&#65533;k(&#65533;Uh&#65533;&#65533;&#65533;&#65533;&#65533;`&#65533;&#65533;&#65533;&#65533;&#65533;	`^&#65533;x&#65533;T&#65533;&#928;&#65533;&#65533;&#65533;&#65533;v&#65533;o)}J&#65533;S?&#65533;/X&#65533;&#65533;&#65533;&#65533;6&#65533;&#65533;]#?&#65533;u&#65533;&#65533;=r&#65533;^&#65533;&#65533;&#1235;&#65533;Wl5&#65533;&#65533;9&#65533;S4&#65533;_C&#65533;&#65533;B;m}~&#65533;s&#65533;&#65533;m&#65533;&#65533;Y&#65533;\&#65533;&#65533;&#65533;@8O&#65533;\~E&#65533;
&#65533;&#65533;&#65533;&#65533;y&#785;&#65533;7&#65533;&#65533;&#65533;g]s&#65533;z&#65533;&#65533;<Es&#65533;5&#65533;*&#65533;&#65533;&#65533;&#65533;&#65533;m0G&#65533;&#65533;&#65533;&&#65533;z&#65533;u&#65533;&#65533;&#65533;}&#65533;&#65533;&#65533;&#65533;&#65533;Pd&#65533;&#65533;N[&#65533;&#65533;&#65533;&#65533;y{C&#65533;8&#65533;q&#65533;5&#65533;&#65533;9&#65533;S4&#65533;_C&#65533;&#65533;B;m}~&#65533;s&#65533;&#65533;m&#65533;&#65533;Y&#65533;\&#65533;&#65533;&#65533;@8O&#65533;\~E&#65533;
&#65533;&#65533;&#65533;&#65533;&#65533;#&#65533;?&#65533;&#65533;>&#65533;&#52422;,&#65533;&#65533;&#65533;&#65533;Jx&#692;)6u&#65533;I]#&#65533;&#65533;z&#65533;t&#65533;p&#65533;&#65533;&#65533;&#65533;&#65533;&#65533;&#65533;g&#1779;&#65533;&#874;&#65533;&#65533;&#65533;aw>&#65533;&#65533;7&#65533;&#65533;m&#65533;&#65533;&#65533;.&#65533;&#65533;'&#1588;-&#65533;@&#65533;&#65533;&#65533;&#65533;&#65533;W&#65533;:&#65533;&#65533;DQ&#65533;&#65533;&#65533;u&#65533;7&#65533;66&#65533;&#65533;&#65533;&#65533;&#65533;6^&#65533;?h&#65533;&#65533;3pL&#65533;ckW&#65533; X&#65533;l0&#65533;r&#65533;*&#65533;&#65533;n&#65533;&#65533;&#65533;&#65533;&#65533;)&#65533;&#65533;&#65533;I&#65533;^&#65533;&#1764;&#65533;@kV&#65533;&#65533;w&#65533;!&#199;c&#65533;i9f&#65533;&#65533;n&#65533;&#65533;2P&#65533;C&#65533;m&#1188;I'N&#65533;&#65533;&#65533;&#65533;V&#65533;&#65533;&#65533;b&#65533;b:^&#65533;qVqw0?t&#65533;&#65533;&#1817;&#65533;u&#65533;`K&#65533;=d:O^&#65533;&#65533;-&#645;z&#65533;90&){Rd[&#65533;_&#65533;m^&#65533;&#65533;&#65533;^&#65533;[&#65533;&#65533;gSc&#65533;&#65533;&#65533;_&#496;'j&#65533;&#65533;&#65533;&#65533;&#65533;&#65533;K&#65533;V&#65533;c&#65533;&#65533;1P&#65533;&#65533;:&#65533;:@_&#65533;&#65533;&#65533;"&#65533;7&#65533;G>&#65533;ss&#65533;&#65533;d&#65533;&#1393;&#41664;mQ.&#65533;&#65533;I&#1619;"&#65533;2&#65533;
l&#65533;r&#65533;L&#65533;*&#65533;&#65533;&#65533;Y&#65533;&#331;&#65533;^&#65533;&#65533;'&#65533;&#65533;'E&#65533;e&#65533;&#65533;&#65533;&#65533;H&#65533;&#65533;U&#65533;&#65533;&#65533;&#65533;^&#65533;g&#65533;^&#65533;O$eO&#65533;l&#65533;&#65533;+&#65533;&#65533;&#721;2&#1899;<`;g&#65533;/&#65533;z&#65533;p&#65533;H&#670;&#1622;&#65533;W`&#65533;&#65533;#e&#65533;Wy&#65533;v &#65533;z-^&#65533;&#65533;z=&#65533;>&#65533;&#65533;=)&#65533;-&#65533;&#65533;6/G&#65533;t&#65533;&#65533;-&#65533;@&#65533;&#65533;Z&#65533;8&#65533;&#65533;z&#65533;:&#65533;&#65533;]S&#65533;9&#65533;&#65533;Du)Y&#65533;&#65533;9&#65533;&#65533;G@&#65533;|;K&#65533;&#65533; ^&#65533;*&#65533;&#65533;&#65533;&#65533;~|&#65533;&#65533;&#65533;&#65533;&#65533;&#65533;&#65533;&#65533;&#65533;:i&#65533;&#65533;&#65533;&#65533;&#1580;&#65533;&#65533;&#65533;&#171;'&#65533;]wocw&#1907;&#65533;&#65533;]&#65533;M7oa]2&#65533;N8&#65533;&#65533;7&#65533;W&#65533;#O&#65533;k{8,{Y9&#65533;&#65533;&#65533;&#65533;>&#65533;&#65533;&#1876;&#65533;A3&#65533;0^d&#65533;&#65533;&#65533;_&#65533;t/&#65533;(&#65533;8&#65533;Z&#65533;&#65533;&#65533;b&#1863;O&#65533;&#65533;&#65533;&#65533;&#65533;
&#65533;kkkck+&#65533;&#65533;W&#65533;&#65533;Z` &#65533;&#65533;`&#65533;&#65533;;x&#65533;m4t&#65533;&#65533;&#65533;&#65533;m&#65533;g&#65533;Z&#65533;&#65533;&#65533;s&#65533;!&#65533;&#65533;&#65533;i&#65533;&#65533;&#65533;|l&#65533;&#65533;&#65533;&#1607;&#65533;&O&#65533;&#65533;^&#65533;e&#65533;&#65533; X&#65533;&#65533;&#65533;&#65533;&#65533;3&#65533;g&#30095;&#65533;&#65533;&#65533;)&#65533;&#65533;&#1914;u&#65533;&#65533;&#65533;[&#65533;&#65533;]w&#1862;&#65533;Nm9&#65533;C}7&#65533;pC&#65533;&#1651;ga.
&#65533;F&#65533;&#65533;&#65533;&#65533;&#65533;c&#65533;?
D&#65533;^F&#65533;&#65533;)#&#65533;C&#65533;-&#65533;k&#65533;&#65533;&#715;&#65533;e:/Z&#65533;&#500;(&#65533;&#65533;&#65533;&#1616;<&#65533;&#65533;&#65533;3.&#65533;{?q&#65533;1&#65533;&#65533;&#65533;&#65533;&#65533;l&#65533;&#65533;&#65533;&#849;c&#65533;y&#65533;&#65533;&#65533;~&#65533;3N^<&#65533;(&#1313;&#65533;1<&#65533;m&#65533;&#65533;&#65533;&#65533;&#65533;&#65533;&#65533;&#849;c&#65533;y&#65533;&#65533;&#65533;q&#65533;&#65533;S&#65533;>&#65533;8&#65533;&#65533;K&#65533;&#65533;&#65533;&#903;6&#65533;z&#65533;^&#65533;Y&#65533;&#65533;&#65533;1&#65533;&#65533;\&#65533;&#65533;p&#65533;8&#65533;q&#65533;)G&#65533;qI&#65533;&#65533;&#65533;&#65533;&#65533;v&#65533;k&#65533;Cg&#65533;~&#65533;&#65533;wDs&#65533;~^&#65533;@G8&#65533;&#65533;p&#65533;Q'&#65533;&#65533;U;&#65533;1&#65533;&#65533;Y_&#65533;w &#65533;0&#65533;&#65533;&#65533;M&#65533;B&#65533;&#65533;&#65533;=&#65533;zG&#65533;&#65533;&#65533;&#65533;YU
&#65533;&#65533;&#65533;&#65533;w&#65533;&#65533;&#30711;;&#65533;&#65533;&#65533;7&#65533;8&#65533; &#65533;j&#47954;&#65533;&#692;-&&#65533;a&#65533;&#65533;&#65533;&#65533;f&#65533;>0&#65533;&#65533;xx&#65533;&#65533;&#65533;&#65533;x&#65533;&#65533;&#65533;J&#65533;&#65533;'&#65533;&#65533;&#65533;O&#65533;&#65533;&#65533;&#65533;&#65533;~l&#65533;&#65533;&#65533;&#65533;>v&#65533;&#65533;)v&#65533;&#65533;&#65533;&#65533;&#65533;( +&#65533;T&#1599;&#65533;Q&#65533;@&#65533;&#65533;&#65533;&#65533;&#65533;X&#65533;m&#65533;~&#65533;m&#65533;&#65533;&#65533;&#65533;Y&#65533;&#65533;&#65533;`E&#65533;&#65533;g&#65533;Ac&#65533;&#65533;&#65533;&#65533;m&#65533;g`V9&#65533;&#65533;Y&#505;&#65533;H&#1574;O&#65533;&#65533;^x&#65533;0aBP N&#579;&#65533;&#65533;&#65533;<&#65533;&#65533;8&#65533;8&#65533;8&#65533;&#65533;&#65533;&#65533;&#65533;&#65533;&#65533;h&#65533;u&#65533;{&#65533;&#65533;&#65533;FeE`&#65533;&#65533;&#65533;&#65533;&#65533;#+&#1442;%&#65533;&#65533;&#65533;+}&#65533;{&#65533;&#65533;&#65533;.&#65533;z&#65533;!>
&#65533;(c>&#65533;w&#65533;&#65533;&#65533;&#65533;<&#65533;&#65533;&#65533;B?&#65533;K&#65533;&#65533;&#65533;&#65533;&#65533;8{&#65533;&#65533;o[e&#65533;&#65533;(rP&#65533;&#65533;1&#65533;/&#65533;~S&#65533;&#65533;*&#65533;6&#65533;&#65533;2&#65533;&#65533;&#65533;&#65533;&#65533;&#65533;&#65533;&#65533;&#65533;&#65533; QY&#1148;&#1927;&#65533;&#65533;&#436;E&#65533;u&#65533;&#65533;&#65533;>j&#65533;c&#65533;&#65533;&#65533;&#65533;&#65533;B?&#65533;K&#1084;&#65533;&#65533;&#65533;|&#65533;&#65533;&#695;&#65533;&#65533;2&#65533;j9&#65533;&#65533;&#65533;&#65533;&#65533;p&#65533;&#65533;&#65533;}&#65533;&#65533;Y&#65533;&#1698;&#1294;:&#65533;^@&#65533;&#1265;&#65533;}I&#65533;V&#65533;&#65533;&#65533;&#65533;h&#65533;&#65533;&#65533;e>&#65533;&#65533;?&#65533;[&#65533;Vc5&#65533;&#65533;&#65533;_&#65533;}&#65533;&#65533;&#65533;&#65533;&#65533;&#65533;&#65533;&#65533;Wm&#65533;jG&#65533;&#65533;&#65533;&#65533;&#65533;&#65533;X&#65533;$e&#65533;&#65533;&#65533;&#65533;R4o&#65533;&#65533;2&#65533;c&#65533;&#65533;-c&#65533;&#65533;&#65533;&#65533;C&#65533;&#65533;>&#65533;&#65533;o&#65533;|_eq&#1451;&#65533;&#65533;&#65533;&#65533;&#65533;&#65533;&#65533;&#65533;&#65533;G&#65533;t&#65533;x_&#65533;&#65533;U&#65533;&#65533;}&#65533;&#65533;&#65533;&#65533;y&#65533;&#65533;&#241;&#65533;O&#65533;&#65533;&#65533;&#65533;U&#65533;X&#65533;&#65533;!&#65533;W{&#65533;&#65533;&#65533;7u&#65533;&#65533;&#65533;8&#65533;U[&#65533;&#65533;QG&#65533;&#65533;&#65533;v:V&#65533;/I&#65533;*&#65533;&#65533;&#65533;&#65533;[&#65533;&#65533;&#65533;&#65533;&#65533;&#65533;&#65533;&#65533;|&#65533;&#65533;&#65533;*c&#65533;F&#65533;&#65533;&#65533;&#65533;&#65533;&#65533;|&#65533;&#65533;:&#65533;WY&#65533;&#65533;&#65533;-&#65533;@&#65533;&#65533;&#65533;?&#65533;i&#65533;&#65533;&#65533;&#35023;&#920;9sf&#65533;&#65533;&#65533;oa.&#65533;&#65533;&#65533;&#65533;&#65533;+&#65533;&#65533;/u@&#65533;V?/&#65533;q8&#65533;&#65533;&#65533;~4&#65533;&#65533;&#65533;&#65533;&#65533;&#65533;~&#1494;&#65533;w&#65533;&#65533;&#65533;&#65533;~&#65533;&#65533;&#65533;&#65533;,&#65533;&#65533;O&#65533;&#65533;&#65533;&#65533;&#65533;&#65533;&#65533;y&#65533;&#65533;&#65533;&#65533;;O?&#65533;&#65533;&#65533;&#65533;'?&#586;&#65533;{&#65271;m&#65533;&#65533;&#65533;#&#65533;S~xt&#65533;'&#65533;-j&#65533;;&#65533;&#65533;&#65533;&#1758;h&#65533;&#65533;Um+&#65533;&#65533;&#65533;h&#65533;&#65533;&#65533;	&#65533;&#65533;s&#65533;V&#65533;v&#65533;&#1907;&#65533;&#65533;&#65533;&#2025;&#65533;m[&#65533;&#65533;n&#65533;&#65533;&#65533;&#65533;&#65533;GL&#65533;,&#65533;&#65533;&#65533;&#65533;&#65533;o&#65533;G&#65533;tG|&#65533;&#65533;&#65533;/&#65533;>V&#65533;x &#1257;&#65533;/&#65533;&#65533;&#65533;&#65533;&#65533;&#65533;&#65533;>&#65533;&#65533;~&#65533;&#65533;&#65533;&#65533;&#65533;&#65533;&#65533;&#65533;f-&#65533;&#65533;&#65533;&#65533;&#65533;6 e&#65533;`&#65533;X&#65533;&#65533;&#65533;%O&#65533;&#65533;&#65533;|&#65533;/>Z ./&#65533;xC&#65533;7a&#65533;i&#65533;&#65533;&#65533;&#65533;F-&#65533;&#65533;wLv&#65533;e&#65533;&#65533;+&#65533;u&#65533;&#65533; &#65533;&#65533;&#1936;q&#65533;f&#63606;Y&#65533;!6lx&#65533;&#65533; |&#65533;&#65533;&#65533;G<N&#65533;}F&#65533;7&#65533;&#65533;K&#397;&#65533;&#65533;A&#65533;&#65533;+ |G5>p0 {}&#65533;&#65533;&#462;&#65533;^&#65533;&#65533;E&#65533;>}&#65533;X&#2046;}3&#65533;&#65533;&#65533;g&#65533;&#65533;&#65533;o&#65533;&#65533;`C&#65533;&#65533;}&#65533;&#65533;&#65533;&#65533;&#65533;_?k5&#65533;&#65533;9&#65533;{&#65533;&#1700;&#65533;&#65533;&#65533;gL&#65533;&#65533;c&#65533;v
&#65533;&#65533;&#65533;>&#54795;&#65533;&#65533;&#65533;F&#841;8&#65533;/&#65533;%&#65533;&#65533;&#65533;&#65533;&#65533;g&#65533;&#65533;BN;&#65533;&#65533;C?&#65533;&#65533;&#65533;X&#1313;&#65533;y&#1343;/O&#65533;&#65533;&#65533;&#65533;x)&#65533;&#65533;r&#65533;&#65533;w&#65533;&#65533;&#65533;S&#65533;~j&#65533;&#65533;&#65533;&#65533;&#1244;&#65533;&#65533;&#65533;E0&#65533;&#65533;u&#65533;	-&#65533;&#65533;&#65533;;&#65533;A;&#65533;&#65533;&#65533;&#65533;Es"&#65533;&#65533;l	l&#65533;~&#65533;:R&#65533;r&#65533;QF&#65533;QF?&#520;&#418;}&#931;&#65533;e&#65533;xy&#65533;T?&#65533;K&#65533;<&#533;{&#316;&#65533;&#65533;&#65533;&#65533;2&#65533;Sk`|&#65533;&#65533;&#65533;&#65533;&#65533;?&#65533;/&#65533;&#65533;0&#65533;cNh&#65533;&#65533;X&#65533;&#65533;1&#65533;1&#65533;&#65533;&#461;(&#65533;qT_dK`&#65533;&#65533;&#65533;&#1489;:&#65533;&#65533;&#1230;2&#65533;&#1039;2&#65533;AF4u&#65533;s&#65533;/&#65533;&#65533;&#65533;&#1255;&#65533;y0^J&#65533;A&#65533;&#65533;#&#65533;]4&#65533; &#65533;&#65533;&#65533;&#65533;Z&#65533;,&#65533;4g&#65533;1~&#773;9xsBK=&#65533;j&#65533;&#65533;&#65533;y&#1038;&#65533;h|?nD&#1116;&#65533;&#65533;&#65533;"[&#65533;_&#65533;&#65533;&#1313;&#65533;&#65533;v&#65533;&#1095;~&#65533;&#65533;2&#65533;&#65533;&#65533;C&#65533;&#65533;4^&#65533;>&#65533;&#963;&#65533;R:r&#65533;1&#65533;9&#65533;&#65533;&#65533;&#65533;&#65533;_e)&#65533;9&#207;&#65533;`.&#65533;&#65533;&#65533;Z&#65533;1V;v&#771;v&#65533;E&#65533;&#65533;q#&#65533;&#65533;D&#65533;&#65533;&#65533;&#65533;&#65533;&#65533;u&#65533;-&#19747;&#65533;>&#65533;&#65533;&#65533;~&#65533;&#65533;E&#65533;&#65533;G&#65533;&#736;&#65533;&#65533;&#65533;&#65533;~&#65533;&#65533;&#65533;y&#65533;+&#65533;&#65533;y&#65533;A=&#65533;=e&#65533;&#65533;&#65533;&#65533;*K?&#65533;~&#65533;_sa^&#476;&#65533;R&#65533;&#65533;&#65533;)&#65533;c&#65533;c.&#1999;Q4'&#10814;&#534;&#65533;&#65533;&#65533;&#65533;#uh!&#65533;e&#65533;&#65533;e&#65533;h,&#65533;&#65533;&#65533;<&#65533;_&#65533;&#65533;&#65533;O&#65533;&#65533;`&#65533;&#65533;&#899;\&#65533;G&#827;h&#65533;&#65533;)C&#65533;k&#65533;}&#65533;&#65533;&#65533;N&#65533;&#65533;&#65533;9s&#65533;+&#65533;&#65533;&#65533;14g&#65533;&#65533;
&#65533;&#773;9xsB&#65533;&#65533;&#65533;&#65533;;&#65533;A;&#65533;"
&#65533;+&#65533;#&#65533;&#65533;&#65533;&#2009;G&#1012;&#65533;?&#65533;&#65533;&#65533;&#65533;Y&#65533;&#65533;^&#65533;&#2935;&#1970;&#65533;?&#65533;s&#65533;&#65533;&#65533;+&#65533;&#65533;&#65533;&#65533;o3=&#65533;&#65533;Oh&#65533;&#65533;4&#65533;n}b&#65533;&#65533;&#65533;X&#65533;&#65533;&#65533;hK&#65533;&#65533;&#65533;&#65533;P&#65533;&#65533;&#65533;vk&#65533;&#65533;&#65533;&#65533;a&#65533;&#65533;&#65533;G+&#65533;J{[&#65533;&#65533;&#65533;&#455;g&#65533;&#65533;&#65533;&#65533;&#65533;&#65533;gH&#65533;(&#65533;&#65533;p&#65533;b/&#65533;(&#290;h&#65533;"lQz&#65533;S[o1&#65533;&#65533;E`&#1707;r&#65533;&#65533;
&#65533;Z&#65533;M&#65533;_l&#65533;&#65533;&#65533;&#65533;_&#65533;&#65533;&#65533;g&#65533;&#65533;g&#65533;A&#65533;&#65533;&#65533;&#65533;&#65533;#v&#65533;&#65533;?&#65533;&#65533;&#65533;&#65533;&#65533;+&#65533;L&#65533;	&#65533;&#65533;&#65533;kk&#65533;d&#65533;&#65533;&#1309;m|&#65533;&#65533;&#65533;f&#65533;E5~&#65533;j(&#65533;&#65533;&#65533;A&#65533;l&#65533;&#65533;\&#65533;&#65533;3&#65533;&#65533;x&#65533;~&#65533;&#65533;&#65533;xD4&#65533;Z&#65533;&#65533;&#65533;&#65533;&#65533;/&#65533;&#65533;&#65533;&#65533;1P&#65533;&#65533;&#65533;"0&#65533;&#65533;&#65533;&#65533;xj&#65533;p&#65533;&#65533;&#65533;&#65533;&#65533;&#65533;j&#65533;&#65533;&#65533;m&#65533;&#65533;S&#65533;<4&#65533;&#898;&#65533;&#65533;R&O&#65533;&#65533;&#65533;wv&#65533;&#233;2&#65533;&#65533;XsW&#65533;K&#65533;&#65533;k&#65533;2&#65533;g&#65533;&#65533;)&#65533;&#65533;S6
&#65533;&#523;&#65533;&#65533;&#65533;&#65533;&#65533;&#65533;&#65533;Z&#65533;u&#65533;&#65533;&#65533;&#65533;z&#65533;&#65533;&#65533;&#65533;&#65533;&#65533;&#65533;&#65533;)&#65533;]&#65533;v&#65533;sg&#65533;|q&#65533;k&#65533;\&#65533;&#65533;&#65533;<&#65533;M&#65533;T&#65533;&#65533;Q&#65533;G^&#65533;&#65533;&#65533;&#65533;&#65533;&#65533;&#65533;B&#65533;cF&#65533;&#65533;&#65533;&#1270;&#58871;G,&#65533;O&#65533;&#65533;&#693;&#1244;;&#25331;^&#65533;&#65533;&#65533;&#65533;&#65533;&#1640;mJ&#65533;&#65533;=&#65533;&#65533;5&#65533;&#65533; ooh&#65533;z&#65533;3&#65533;=&#65533;&#65533;&#65533;Ep&#65533;&#65533;=b&#65533;|&#65533;&#65533;oW&#65533;&#65533;&#65533;&#65533;Y0_&#65533;&#65533;&#65533;?&#65533;&#65533;e$&#65533;FmS2&#65533;&#65533;l&#65533;&#65533;&#65533;&#65533;y{C;&#65533;&#65533;&#65533;&#1567;&#65533;!&#65533;&#65533;-&#65533;&#65533;&#65533;&#65533;&#65533;&#65533;S|&#65533;r&#65533;4&#65533;&#898;&#65533;&#65533;&#65533;&#65533;&#65533;F/#y6j&#65533;&#65533;&#65533;<e&#65533;@&#65533;&#65533;xM&#65533;?&#65533;&#65533;&#1697;&#65533;^&#65533;&#65533;&#65533;p&#65533;&#65533;m&#65533;/o&#65533;X>&#65533;"&#65533;&#1749;k&#65533;9w&#65533;g&#65533;&#65533;&#65533;5z&#627;Q&#1748;L&#65533;)z&#65533;&#65533;k&#65533;&#65533;&#65533;&#65533;&#1828;&#65533;&#65533;V[&#65533;;&#65533;&#65533;&#65533;&#65533;;&#65533;l&#65533;&#65533;&#65533;[;&#65533;m&#65533;&#342;6c&#430;&#1613;&#65533;&#65533;C&#65533;&#65533;&#65533;PX &#65533;:uj&#65533;&#65533;&#65533;#&#65533;&#65533;V&#65533;&#65533;&#693;&#65533;&#763; |&#65533;Yg&#65533;&#65533;w k&#65533;}&#65533;&#65533;]&#65533;&#2033;&#65533;&#65533;~;+&#65533;&#65533;&#65533;&#65533;/s&#65533;c&#65533;=&#65533;~&#65533;&#65533; &#65533;&#65533;>&#65533;&#65533;v&#65533;&#65533;&#65533;&#65533;&#65533;&#65533;&#1677;&#65533;&#65533;&#395;h7U&#1691;&#65533;&#65533;&#65533;&#65533;&#65533;&#65533;&#65533;Av&#65533;&#65533;+&#65533;&#65533;6&#65533;&#1726;&#65533;`&#65533;};[ &#65533;c&#65533;u"FJ_&#65533; &#65533;X&#65533;N&#65533;|&#65533;&#65533;&#65533;e^&#65533;&#65533;&#65533;&#65533;~&#65533;x&#65533;0&#65533;6&#65533;&#1490;=V7+&#65533;&#65533;&#65533;&#991;u&#65533;&#65533;&#65533;T&#65533;*&#65533;^w`&#65533;&#65533;&#65533;eX&#65533;&#65533;&#65533;5>&#65533;&#65533;e&#65533;&#65533;&#65533;( &#65533;&#65533;A&#65533;lp.Sr&#65533;&#65533;&#65533;/
&#65533;&#65533;C6&#65533;Y&#65533;%Z&#65533;e&#65533;E]|&#65533;,&#65533;B&#65533;&#65533;<o&#65533;&#65533;&#1607;q&#1578;&#65533;&#65533;&#65533; &#65533;&#65533;&&#65533;d~|aN&#65533;&#963;6&#65533;&#65533;Z(&#65533;&#65533;&#65533;&#65533;&#65533;)}`&#65533;&#65533;&#65533;&#65533;7&#65533;aK&#65533;&#65533;@&#65533;Fs &#65533;2&#65533;B&#65533;&#65533;8&#65533;&#650;&#65533;<yy1&#65533;");&#65533;yR&#65533;&#65533;&#1239;r&#65533;Q&#65533;jO&#65533;&#65533;v)&#65533;G&#65533;cL&#65533;&#65533;P&#65533;6&#65533;'&#65533;#`&#65533;	e&#65533;/Bc&#36624;S&#65533;&#65533;&#65533;&#65533; }`&#65533;\&#65533;&#65533;&#65533;=&#65533;/&#65533;~&#65533;&#65533; &#65533;Ke&#65533;&#65533;:&#65533;&#65533;cq&#65533;&#65533;y&#65533;&#65533;b<g=&#65533;zY&#65533;&#65533;h&#65533;&#65533;T_&#544;c>&#65533;PY&#65533;'//&#65533;q&#65533;&#15127;&#65533;~&#65533;&#65533; &#65533;Ke&#65533;&#65533;:&#65533;&#65533;cq&#65533;&#65533;y&#65533;&#65533;b<g=&#65533;zY&#65533;&#65533;h&#65533;&#65533;T_&#544;c>&#65533;PY&#65533;'//&#65533;q&#65533;&#15127;&#65533;~&#65533;&#65533; &#65533;Ke&#65533;&#65533;:&#65533;&#65533;cq&#65533;&#65533;y&#65533;&#65533;b<g&#65533;j&#65533;&#65533;.&#65533;&#65533;&#65533;&#65533;o?&#65533;&#1103;&#65533;&#65533;]&#65533;:&#65533;v(&#65533; &#65533;&#65533;&#65533;&#65533;a&#65533;&#65533;_&#65533;K=sa&#65533;&#65533;&#65533;5&#65533;=&#65533;&#65533;&#65533;&#65533;(&#65533;&#1057;&#65533;x&#47991;&#65533;~&#65533;5}&#65533;&#65533;}3
&#65533;&#65533;&#65533;_&#65533;=&#65533;_~&#65533;&#65533;&#65533;&#65533;I&#65533;&#65533;&#65533;&#65533;0&#65533;&#65533;E&#65533;&#65533;O?&#65533;&#65533;^&#65533;0&#65533;&#39137;&#65533;&#65533;U&#65533; &#65533;&#65533;&#65533;/&#1757;w&#65533;i&#65533;}&#65533;8&#65533;~&#65533;&#65533;m&#65533;&#65533;S&#65533;~&#65533;p&#65533;&#65533;&#65533;&#65533;v&#65533;#}*&#65533;&#65533;&#65533;&#65533;e&#65533;?&#1571;BO&#65533;&#65533;&#65533;^z&#1762;&#65533;&#65533;T&#65533;&#1729;&#65533;k\&#1899;a&#65533;W&#1829;&#65533;G,&#65533;&#65533;&#65533;&#65533;&#65533;&#65533;&#901;?&#65533;&#65533;Q &#65533;^&#65533;&#65533;W=&#65533;&#65533; _&#65533;&#65533;j&#65533;{&#65533;A&#65533;n&#65533;&#65533;&#65533;f&#65533;V[&#65533;&#2024; X)X{@&#65533;&#65533;B0Y&#65533;f&#65533;!&#65533;c@Kv&#65533;q&#65533;q&#65533;">&#65533;&#3071;p7%&#65533;jED8XQ&#65533;) &#65533;<&#65533;Q&#1080;&#65533;>&#65533;&#65533;:>&#65533;&#65533;&#65533;/&#65533;&#65533;&#65533;w&#65533;j&#1110;&#65533;\&#65533;&#65533;&#65533;X&#65533;E&#65533;}&#65533;&#65533;&#65533;N>&#65533;;&#65533;&#65533;cm&#65533;=2;&#65533;&#65533;c&#65533;&#65533;&#65533;.`&#65533;'E&#65533;&#65533;N&#65533;&#65533;&#65533;Y&#65533;=&#65533;6&#65533;&#65533;?&#65533;&#65533;&#65533;r&#65533;&#65533;1&#65533;*'&#65533;`&#65533;A&#65533;&#65533;&#65533;&#344;&#65533;8&#65533;?&#65533;@mT&#65533;:&#65533;}<&#700;\&#65533;c&#65533;qL?&#65533;+&#65533;&#65533;&#65533;I&#65533;&#65533;M&#65533;&#65533;e&#65533;'&#65533;&#65533;y&#65533;b&#65533;_&#65533;&#65533;
t&#65533;C;&#681;&#739;H&#65533;&#65533;47&#65533;&#65533;\&#65533;}&#65533;&#65533;&#65533;\*W=&#65533;v&#65533;O&#65533;
}<)9cR&#65533;{&#65533;"/F&#65533;&#65533;	lt&#65533;&#65533;&#65533;8&#65533;C&#497;&#65533;&#65533;&#1038;r&#65533;&#65533;(&#65533;k<&#845;c&#65533;&#65533;)W`g&#65533;6&#65533;&#65533;UO0&#65533;&#65533;&#65533;&#1278;BOJ&#920;&#65533;&#65533;&#1956;&#523;Qf~&#65533;-&#65533;@&#65533;5&#65533;&#65533;q&#65533;@&#65533;>&#65533;&#65533;&#65533;&#65533;<&#65533;&#65533;Os&#65533;0o&#65533;&#65533;&#65533;Y&#65533;&#869;r&#65533;&#65533;a&#65533;1&#65533;&#65533;&#65533;&#65533;&#467;&#65533;3&u&#65533;7)&#65533;b&#65533;&#65533;&#65533;&#65533;F&#65533;A&#65533;1P&#65533;&#65533;>t+&#1065;&#65533;(&#65533;.&#65533;"&#65533;&#65533;&#65533;&#65533;8&#795;r&#65533;q&#65533;ks&#65533;\&#65533;c&#65533;qL?&#65533;+&#65533;&#65533;&#65533;I&#65533;&#65533;M&#65533;&#65533;e&#65533;'&#65533;&#65533;y&#65533;b&#65533;_&#65533;&#65533;
t&#65533;C;&#681;&#739;H&#65533;&#65533;47&#65533;&#65533;\&#65533;}&#65533;&#65533;&#65533;\*W=&#65533;v&#65533;O&#65533;
}<)9cR&#65533;{&#65533;"/F&#65533;&#65533;	lt&#65533;&#65533;&#65533;8&#65533;Cw&#65533;G&#65533;&#65533;&#65533;_&#65533;v&#65533;v;&#65533;c6&#65533;8)T&#65533;0&#65533;&#65533;}&#65533;6&#65533;&#65533;k&#65533;\&#65533;m&#65533;]&#65533;&#65533;T&#65533;b9&#65533;&#65533;&#65533;q&#65533;X&#65533;w 7&#65533;>&#65533;&#65533;&#65533;&#65533;&#65533;/
&#65533;&#65533;}&#65533;Y{&#65533;-
&#65533;({&#65533;&#65533;&#65533;*&#65533;q&#65533;&#65533;o&#65533;a&#65533;&#65533;q&#65533;&#858;=&#65533;&#65533;&#65533;g/&#65533;v&#65533;ms&#65533;&#65533;&#65533; &#65533;&#65533;&#65533;&#1730;&#65533;t&#65533;&#65533;<&#1325;&#387;&#65533;&#65533;u&#1087;&#65533;&#65533;&#65533;v&#65533;#&#65533;&#1613;&#65533;&#65533;&#65533;&#65533;*&#65533;&#65533;&#65533;fv&#65533;#&#65533;+&#65533;nv&#65533;&#65533;&#65533;&#65533;&#65533;&#65533;&#65533;(&#65533;&#65533;#&#65533;&#65533;&#65533;&#65533;`e&#65533;`&#65533;&#612;^&#65533;&#65533;&#1635;&#65533;;`&#65533;`[&#65533;&#65533;P[&#65533;&#65533;&#65533;&#65533;&#894;A&#65533;r&#65533;V&#65533;L&#65533;&#65533;&#65533;&#65533;rn&#65533;&#65533;?&#65533;&#65533;&#65533;1&#1030;&#65533;~h&#65533;&#65533;&#65533;2eJ&#65533;&#65533;g&#65533;&#640;2)y4&#65533;&#65533;&#65533;g<q&#65533;/^&#65533;&#65533;:?<&#65533;&#65533;&#65533;b0&#65533;,&#65533;&#65533;x&#65533;&#65533;.&#65533;(f&#65533;w&#65533;r&#65533;av&#953;&#65533;&#65533;)&#65533;&#65533;f&#1915;o&#65533;&#65533;&#65533;O&#65533;&#65533;&#65533;&#65533;&#65533;&#65533;7&#65533;83~&#65533;&#65533;Xe&#65533;&#65533;x&#65533;&#65533;&#65533;|&#65533;&#65533;&#65533;_&#65533;&#65533;&#65533;&#65533;&#65533;P&#65533;&#65533;5&#65533;&#65533;&#65533;@&#65533;&#65533;&#65533;	&#65533;&#65533;&#65533;|&#65533;E&#65533;k4&#65533;&#65533;&#65533;9SN?&#65533;&#65533;&#65533;}&#65533;z=&#65533;)&#65533;G&#65533;z&#65533;q&#65533;&#65533;@F9&#65533;&#65533;'O&#65533;&#1495;"O&#1020;&#65533;&#65533;"&#65533;}&#65533;?d&#65533;U&#65533;&#65533;&#65533; &#65533;&#65533;(&#65533;I&#65533;&#65533;1&#65533;&#905;~&#65533;&#65533;&#65533;&#65533;}&#65533;z=&#65533;)&#65533;G&#65533;z&#65533;q&#65533;&#65533;@F9&#65533;&#65533;'O&#65533;&#1495;"O&#1020;&#65533;&#65533;"&#65533;}&#65533;?d&#65533;U&#65533;&#65533;&#65533; &#65533;&#65533;(&#65533;I&#65533;&#65533;1&#65533;&#905;~&#65533;&#65533;&#65533;&#65533;}&#65533;z=&#65533;)&#65533;G&#65533;z&#65533;q&#65533;&#65533;@F9&#65533;&#65533;'O&#65533;&#1495;"O&#1020;&#65533;&#65533;"&#65533;}&#65533;?d&#65533;U&#65533;&#65533;&#65533; &#65533;&#65533;(&#65533;I&#65533;&#65533;1&#65533;&#905;~&#65533;&#65533;&#65533;&#65533;}&#65533;z=&#65533;)&#65533;G&#65533;z&#65533;q&#65533;&#65533;@F9&#65533;&#65533;'O&#65533;&#1495;"O&#1020;&#65533;&#65533;"&#65533;}&#65533;?d&#65533;U&#65533;&#65533;&#65533; &#65533;&#65533;(&#65533;I&#65533;&#65533;1&#65533;&#905;~&#65533;&#65533;&#65533;&#65533;}&#65533;z=&#65533;)&#65533;G&#65533;z&#65533;q&#65533;&#65533;@F9&#65533;&#65533;'O&#65533;&#1495;"O&#1020;&#65533;&#65533;"&#65533;}&#65533;?d&#65533;U&#65533;&#65533;&#65533; &#65533;&#65533;(&#65533;I&#65533;&#65533;1&#65533;&#905;~&#65533;&#65533;&#65533;&#65533;}&#65533;z=&#65533;)&#65533;G&#65533;z&#65533;q&#65533;&#65533;@F9&#65533;&#65533;'O&#65533;&#1495;"O&#1020;&#65533;&#65533;"&#65533;}&#65533;?d&#65533;&#65533;8&#65533;&#65533;&#65533;&#65533;&#65533;&#65533;&#65533;[&#65533;&#65533;V&#65533;W&#65533;TL&#640;&#65533;Ur:&#65533;&#65533;&#65533;&#65533;pC&#65533;&#65533;M&#65533;3&#65533;&#65533;&#65533;&#65533;&#65533;&#65533;&#65533;&#65533;&#65533;&#65533;&#65533;Y&#65533;&#65533;&#65533;W&#65533;J&#65533;&#65533;&#65533;&#65533;{&#65533;&#65533;&#959;&#65533;|;&#65533;&#65533;&#65533;&#1742;;&#65533;XX&#65533;%, &#1023;nc&#65533;f&#65533;&#65533;&#1459;kX&#65533;&#65533;&#65533;7&#65533;&#65533;<D6jc&#65533;L&#65533;&#65533;&#65533;w&#65533;&&#65533;`f&#65533;&#65533;R Nx5F&#65533;&#65533;&#65533;&#65533;v&#65533;&#65533;&#65533;E<&#65533;&#65533;/&#65533;&#65533;&#65533;&#65533;b=&#65533;&#65533;U&#65533;&#65533;&#894;#?w~&#65533;&#65533;)]3&#65533;&#65533;&#65533;c&#49495;_&#65533;y&#65533;^&#65533;&#65533;>d&#65533;&#65533;9/&#65533;M&#65533;&#65533;4&#65533;&#65533;&#1971;2&#65533;{&#1561;k&#65533;zB&#65533;Y&#65533;?&#65533;&#65533;i]=&#65533;&#65533;&#65533;&#65533;&#65533;&#65533;&#65533;@&#65533;=h&#65533;&#65533;T>&#65533;&#65533;&#65533;XD+&#65533;L&#579;&#65533;&#65533;&#65533;l&#65533;&#65533;)&#65533;&#65533;4&#65533;(_&#65533;bl&#65533;&#65533;uw&#65533;&#65533;H&#65533;&#65533;-&#65533;&#65533; &#65533;_&#65533;Gx&#65533;&#65533;3f&#881;&#65533;&#65533;&#65533;u&#65533;&#1453;=&#65533;/k!&#65533;&#65533;{x&#65533;7l&#65533;&#65533;'&#65533;&#65533;kR&#65533;G&#65533;&#65533;&#65533;&#65533;I&#65533;&#65533;C_cP&#65533;&#65533;<`&#65533;&#65533;&#65533;z&#65533;&#65533;&#65533;&#65533;2&#65533;1S&#65533;&#65533;&#65533;&#65533;v#_;&#65533;&#65533;>&#65533;!^Q&#65533;&#65533;G&#65533;>&#65533;r&#65533;&#65533;>l&#65533;&#65533;&#65533;&#65533;F&#1511;&#65533;&#65533;&#65533;5T9u)&#65533;&#65533;u~o_&#65533;&#65533;&#65533;&#65533;&#65533;&#65533;Q&#65533;sD&#65533;&#65533;&#65533;&#65533;&#65533;z?{4@&#65533;&#65533;Fl&#65533;@&#65533;&#65533;C_cP&#65533;&#7488;bbL_&#65533;&#65533;rmC&#65533;x&#65533;)&#65533;&#65533;B&#65533;8&#65533;&#65533;g&#65533;Ry#6s&#65533;&#65533;&#1761;&#65533;1(&#65533;&#65533;Z&#65533;11&#65533;/&#65533;h&#65533;6&#65533;&#65533;c<&#65533;&#65533;L&#65533;~&#65533;Y&#65533;&#65533;&#65533;&#65533;&#65533;&#65533;9P&#65533;&#65533;&#65533;&#65533;&#65533;{x-`&#65533;&#65533;&#65533;z&#65533;\&#65533;&#65533;1d
c&#65533;P?&#65533;&#65533;&#65533;Y&#65533;T&#1928;&#65533;(&#65533;v&#65533;k&#65533;=&#65533;&#65533;AL&#65533;&#65533;=Z&#65533;c&#65533;2&#65533;1S&#65533;&#65533;q&#65533;&#65533;&#65533;A*o&#65533;f&#65533;y;&#65533;5&#65533;^&#65533; &&#65533;&#65533;-&#1478;1t&#65533;&#65533;&#152;)&#1295;&#65533;8&#65533;&#65533;Y?&#65533;&#65533;&#243;&#65533;<&#65533;t&#65533;I&#65533;@&#65533;Bq&#65533; &#65533;&#65533; &#65533;&#65533;yk&#65533;&#65533;r&#65533;&#65533;c&#65533;&#65533;wL&#65533;*&#65533;&#65533;v&#65533;&#65533;f&#792;&#65533;&#65533;&#65533;&#65533;N&#65533;&#65533;<&#65533;&#65533;1&#65533;&#65533;-&#65533;&#65533;Fx&#65533;&#65533;&#65533;&#65533;&#65533;&#65533;&#65533;&#65533;&#13237;&#65533;w&#65533;&#65533;s
&#65533;/&#65533;v&#65533;&#65533;5+&#65533;a&#65533;&#65533;]}&#65533;Zv&#65533;&#65533;&#65533;&#65533;&#65533;&#632;f1X&#65533;&#558;{p&#1866;&#65533;:6&#65533;&#653;
&#65533;&#65533;&#65533;&#65533;&#65533;&#65533;&#65533;z_&#65533;G&#65533;6U&#65533;E&#65533;&#65533;[&#65533;a&#65533;&#65533;K&#65533;&#65533;&#1768;@&#65533;1&#65533;`&#65533;&#65533;&#65533; &#65533;z&#65533;|&#65533;&#65533;1
&#65533;&#65533;&#65533;lk&#65533;&#65533;&#1214;&#65533;&#65533;&#65533;&#32647;&#65533;H&#65533;&#65533;n&#65533;mK_|&#65533;&#953;&#65533;&#65533;&#65533;Cv&#1836;s&#65533;>&#1684;&#1994;@sK&#65533;=+C&#954;&#65533;&#65533;&#65533;vkk&#65533;&#65533;k&#65533;&#65533;&#65533;&#65533;&#65533;&#65533;5pLvW/&#65533;k&#65533;&#65533;&#65533;e&#65533;&#65533;{&#65533;&#65533;&#65533;{&#65533;<8+&#65533;&#65533;&#65533;R&#65533;<&#65533; &#65533;&#65533;&#65533;P&#65533;&#65533;&#65533;&#65533;g&#65533;m&#65533;^{&#65533;m&#65533;&#65533;v&#65533;&#65533;&#1709;&#65533;&#1946;&#65533;)&#65533;p@&#65533;A2&#65533;:&#65533;&#65533; &#65533;&#65533;&#65533;&#65533;&#65533;&#65533;&#65533;&#65533;&#65533;&#65533;
&#65533;&#65533;&#65533;&#65533;&#65533;&#65533; &#65533;&#65533;;&#65533;&#1919;Z&#65533;E&#65533; r&#65533;&#65533;&#65533;M&#65533;u&#65533;6&#65533;&#65533;&#65533;&#65533;&#61484; |&#65533;q&#2039;&#65533;&#65533;&#65533; +4w&#65533;&#65533;=+&#65533;&#65533;&#65533;&#65533;&#65533;}&#65533;&#65533;t(J&#65533;&#65533;&#65533;&#65533;&#65533;=JJ&#65533;v&#65533;&#65533;&#65533;&#65533;bC&#65533;&#65533;SS&#65533;t&#65533;&#65533;S&#65533;T~D&#65533;y&#65533;&#65533;Q&#65533;s&#65533;?Z&#1966;,&#65533;&#65533;&#921;&#65533;&#65533;&#65533;qR&#65533;*K&#849;6&#65533;&#65533;&#65533;p&#65533;&#65533;gl&#65533;&#65533;&#65533;&#65533;&#65533;I&#65533;l!G&#65533;>&#65533;&#65533;V&#65533;Rg=&#65533;:I&#65533;&#65533;,5G
&#65533;&#65533;Y&#65533;&#65533;&#65533;Y&#65533;'&#65533;z&#65533;&#65533;&#65533;&#65533;x}j&#65533;&#655;&#65533;<&#65533;<;&#65533;&#65533;b&#65533;8&#65533;q&#65533;Ug=&#65533;8&#65533;q&#65533;S:&#65533;&#65533;&#65533;q*?&#65533;&#65533;<&#65533;&#65533;(G&#65533;9&#65533;w&#65533;&#65533;&#65533;wp( &#65533;w&#65533;y&#65533;&#65533;.&#65533;;"&#65533;&#65533;&#65533;&#65533;&#65533;&#65533;&#65533;&#65533;&#65533;w&#65533;&#65533;&#65533;&#65533;u&#65533;Y&#65533;&#65533;5.e&#65533;&#65533;&#65533;#`&#65533;&#65533;&#1030;PF=~&#65533;&#65533;&#65533;>&#65533;&#65533;&#65533;&#65533;&#65533;&#65533;gc?'&#65533;&#65533;&#65533;&#65533;lf&#65533;&#65533;O&#65533;&#65533;&#65533;&#65533;rH&#1206;&#65533;4&#65533; <&#65533;&#825;&#65533;&#65533;&#65533;&ux&#65533;3&#65533;&#65533;&#65533;3&#65533;*&#65533;2u&#65533;&#65533;v&#65533;&#65533;&#65533;&#65533;&#65533;+&#1527;&#65533;&#65533;X&#65533;~|&#65533;&#65533;&#65533;&#65533;&#65533;&#65533;&#65533;+&#65533;w&#65533;&#65533;&#65533;&#65533;m&#65533;&#65533;&#65533;mW&#1979;&#65533;]U&#4795;&#1457;&#65533;&#65533;&#65533;t&#65533;&#65533;d|&#65533;E]&#65533;&#65533;'&#65533;
&#65533;&#65533;Ga&#65533;w&#31880;&#65533;&#65533;&#65533;&#65533;&#65533;&#65533;&#65533;&#65533;&#65533;y&#65533; X&#65533;=&#65533;&#65533;&#65533;;&#65533; &#65533;&#65533;&#65533;2`&#65533;0&#65533;&#65533;&#65533;$&#65533;bk&#65533;j&#65533;&#65533;3&#190;&#65533;&#65533;p&#65533;C&#65533;d&#65533;t&#65533;`&#65533;Cg&#65533;&#65533;&#65533;.&#65533;cg&#65533;&#65533;&#65533;>d&#65533;&#65533;&#1332;&#65533;&#65533;yT&#65533;&#65533;%&#65533;&#65533;&#65533;!g&#65533;&#65533;&#65533;&#990;&#65533;)3&#65533;&#65533;k&#65533;&#65533;&#65533;&#65533;&#65533;&#65533;oo{|&#65533;8&#65533;&#65533;=m&#65533;&#65533;3&#1626;Zm&#65533;.{&#1774;&#65533;&#820;>&#65533;g&#65533;k&#65533;Cq7'&#65533;&#65533;&#65533;&#65533;&#65533;d&#65533;z|&#65533;>P&#65533;&#65533;[&#65533;5&#65533;&#65533;&#65533;&#65533;^&#65533;&#65533;&#65533;&#65533;&#65533;3&#65533;<&#1262;&#65533;&#65533;j&#65533;6mZ&#65533;s&#65533;&#1684;&#65533;&#65533;c&#65533;&#65533;[n&#65533;&#65533;v&#65533;a&#65533;&#65533;>&#65533;8o&#65533;&#65533;&#65533;rJ&#65533;!&#65533;?E&#65533;G&#65533;u&#65533;Q&#1607;v&#65533;&#8444;&#65533;/w&#65533;&#65533;3&#65533;#&#65533;&#65533;&#65533;&#65533;&#65533;&#65533;O&#65533;&#65533;&#65533;&#65533;&#65533;&#65533;P@&#65533;g&#65533;}m&#1980;&#65533;+&#65533;g&#65533;;&#65533;f&#858;&#65533;&#65533;O?cv6>&#65533;&#65533;&#65533;2&#65533;I'&#65533;b={&#65533;&#65533;&#65533;	&#65533;&#65533;.`&#65533;|&#65533;&#65533;C&#65533;&#65533;&#65533;7&#65533;&#65533;$P&#65533;:&#65533;&#65533;?Q^&#65533;&#65533;)&#65533;&#65533;&#65533;&#65533;&#65533;&#65533;&#65533;?_jS}Sr&#65533;;OF&#65533;&#65533;9V&#65533;G&#2043;q&#65533;&#65533;&#65533;&#65533;&#65533;Z &#65533;=&#65533;\&#65533;&#65533;&#65533;~pn&#65533;&#65533;&#65533;&#65533;@&#65533;&#65533;X&#65533;&#1500;&#65533;#&#65533;8&#65533;T&#65533;T&#65533;&#65533;&#1103;c&#65533;&#65533;1&#65533;sJh4&#65533;E&#65533;?&#990;r&#1377;&#65533;&#65533;&#65533;&#65533;^&#65533;&#65533;Q&#65533;9&#65533;&#65533;`&#65533;e&#65533;oJ&#65533;y&#65533;&#65533;(&#65533;>&#65533;*&#65533; G&#258;M&#65533;&#65533;8&#65533;^&#65533;9&#65533;&#65533;`&#65533;e&#65533;oJ&#65533;y&#65533;&#65533;(&#65533;>&#65533;*&#65533; G&#258;M&#65533;&#65533;8&#65533;^&#65533;9&#65533;&#65533;`&#65533;e&#65533;oJ&#65533;y&#65533;&#65533;(&#65533;>&#65533;*&#65533; G&#258;M&#65533;&#65533;8&#65533;^&#65533;9&#65533;&#65533;`&#65533;e&#65533;oJ&#65533;y&#65533;&#65533;(&#65533;>&#65533;*&#65533; G&#258;M&#65533;&#65533;8&#65533;^&#65533;9&#65533;&#65533;`&#65533;e&#65533;oJ&#65533;y&#65533;&#65533;(&#65533;>&#65533;*&#65533; G&#258;M&#65533;&#65533;&#65533;&#65533;u&#65533;l&#65533;&#65533;V[&#65533;a&#65533;f&#65533;sN&'&#65533;&#65533;&#65533;&#65533;&#30619;&#65533;&#65533;&#65533;-&#65533;f&#25602;&#65533;&#65533;) &#65533;&#65533;}&#65533;&#65533;&#65533;k&#65533;m&#65533;&#65533;
&#65533;&#65533;}!Z&#65533;!W;q&#65533;&#65533;&#65533;&#65533;f&#65533;Q&#65533;&#65533;&#65533;&#65533;=&#65533;E_&#65533;w&#65533;yg&#65533;?~&#65533;K&#65533;t&#65533;&#65533;&#65533;?&#65533;&#65533;{&#65533;&#65533;g&#65533;&#65533;(&#65533;&#65533;;&#65533;&#65533;&#65533;p&&#65533;>&#65533;&#65533;&#65533;&#65533;&#65533;&#65533;&#65533;.&#65533;&#1409;&#1235;t&#65533;&#65533;&#65533;Q&#65533;3&#65533;&#65533;&#65533;y&#65533;&#65533;D&#65533; X5&#65533;{&#1931;)^&#65533;&#65533;&#65533;&#65533;^|&#65533;4x&#65533;m&#65533;{&#65533;&#65533;&#65533;wa&#65533;&#65533;&#65533;&#65533;&#65533;<Sf&#65533;kO&#65533;|&#65533;&#65533;&#65533;&#65533;&#65533;2^y&#65533;M;n&#65533;&#65533;L&#65533;;B&#65533;&#65533;5;&#65533;W&#65533;&#1767;dxd0&#65533;&#65533;&#471;&#1597;>&#1198;&#65533;s&#65533;q&#65533;&#65533;,(2&#65533;&#65533;&#65533;&#246;&#65533;AGf&#65533;&#1649;m&#65533;&#65533;Ew&#65533;&#65533;>&#65533;&#65533;&#65533;h&#65533;^&#65533;s>_&#65533;&#207;&#65533;&#65533;&#65533;?&#65533;&#65533;&#65533;&#1004; |&#65533;e&#65533;&#65533;&#65533;&#65533;&#65533;f&#65533;|&#65533;-we9#&#65533;&#65533;&#65533;&#65533;&#65533;&#65533;&#65533;g&#65533;m&#65533;&#65533;{&#65533;}&#65533;&#65533;p;&#65533;&#65533;&#65533;57&#65533;&#65533;&#65533;w&#65533;7x&#65533;&#65533;v&#65533;&#65533;&#65533;&#944;i&#65533;&#65533;o=Foa&#65533;v&#65533;&#1742;<&#65533;L&#65533;&#65533;#l&#65533;QS3&#65533;5&#65533;&#65533;&#65533;&#65533;_Dv{&#65533;&#65533;&#65533;&#1600;9&#65533;5+&#65533;v&#65533;&#65533;&#65533;&#65533;&#65533;&#65533;WF&#65533;&#925;&#65533;^ N&#65533;@A&#65533;&#65533;o&#65533;>&#1061;&#65533;A&#65533;@&#65533;&#65533;&#65533;&#65533;;&#65533;f&#990;m{&#65533;&#65533;W&#65533;!&#65533;&#65533;C&#65533;y&#65533;&#65533;ew[&#65533;([&#65533;	&#65533;&#65533;&#65533;&#65533;k6&#1100;&#65533;+?P&#65533;&#65533;|&#65533;&#65533;&#65533;&#65533;&#65533;&#65533;&#65533;&#65533;oQ &#65533;&#65533;&#65533;&#65533;^v&#65533;9&#65533;&#1689;3&#65533;&#812; <k&#65533;&#65533;:&#65533;q&#65533;}?&#65533;&#65533;&#65533;&#65533;&#65533;&#65533;ks&#65533;&#65533;&#65533;zYn&#65533;~&#65533;&#65533;&#65533;>&#65533;&#65533;&#65533;P&#65533;&#65533;&#65533;t*+&#65533;&#65533;&#65533;e:&#65533;&#65533;&#65533;&#65533;&#65533;&#65533;M&#65533;&#65533;&#65533;&#65533;l&#65533;e&#65533;V&#65533;&#65533;&#65533;{7&#65533;h&#65533;&#65533;Q9&#65533;&#65533;&#65533;&#65533;a&#65533;mi&#65533;-&#65533;
d:&#65533;&#65533;&#65533;&#65533;&#65533;M&#65533;h&#65533;[&#65533;&#65533;}&#65533;e&#65533;s&#65533;hqVm&#65533;&#65533;}&#65533;I&#65533;&#1509;P;&#65533;&#1011;a\&#65533;&#1193;&#65533;HN8&#65533;&#65533;&#65533;<q&#65533;&#65533;&#1515;&#65533;&#1714;&#65533;@&#65533;s&#65533;1[&#65533;{&#1748;&#65533;&#65533;=&#65533;&#1395;&#65533;&#65533;uJ&#65533;>&#456;&#65533;6&#65533;z}<&#65533;&#1943;6yr&#65533;r&#65533;&#65533;&#65533;v&#65533;y[&#65533;C&#65533;&#65533;c&#65533;&#65533;&#65533;&#65533;&#65533;co&#65533;&#65533;&#65533;&#65533;&#1110;}2&#65533;&#1231;&#65533;&#65533;&#65533;&#1766;l&#65533;&#61549;&#65533;e&#65533;S2&#65533;9F&#65533;q&#65533;&#65533;&#65533;&#65533;&#65533;&#65533;&#595;&#1239;&#13613;&#65533;&#65533;&#65533;&#1770;&#65533;&#65533;.&#65533;&#65533;G&#65533;{&#1991;&#65533;&#65533;&#65533;&#65533;&#65533;&#65533;+&#65533;&#65533;~&#790;&#65533;&#65533;6e&#65533;}l&#65533;,&#65533;s&#65533;&#65533;&#65533;&#65533;1b&#65533;&#65533;&#65533;^&#65533;&#65533;&#65533;M&#65533;&#65533;&#65533;&#65533;l&#65533;e&#65533;V&#65533;&#65533;&#65533;u&#65533;-&#65533;>*&#65533;&#65533;&#65533;&#65533;>l&#65533;-m&#65533;e_&#65533;L&#65533;&#65533;c&#65533;&#65533;&#65533;&#65533;)&#65533;{`&#65533;g&#1631;&#65533;}&#65533;m&#65533;&#65533;&#65533;xh&#65533;/m&#65533;&#65533;&#65533;&#65533;8e&#65533;&#65533;(&#65533;j&#65533;>&#65533;&#65533;h&#65533;&#65533;Q9&#65533;&#65533;&#65533;&#65533;a&#65533;mi&#65533;-&#65533;
d:&#65533;&#65533;&#65533;&#65533;&#65533;M&#65533;h&#65533;[=&#65533;&#65533;\&#65533;d&#65533;s&#65533;x&#65533;3&#65533;&#65533;&#65533;Z &#65533;&#65533;~&#65533; &#65533;;&#65533;5uy&#65533;u&#17578;@&#65533;yd&#65533;&#65533;nV&#65533;w&#65533;&#65533;&#65533;&#65533;&#65533;&#65533;&#65533;r&#65533;a&#65533;&#65533;Tn&#65533;&#65533;`&#783;&#65533;/&#65533;&#65533;eX&#65533;&#65533;&#65533;{&#65533;&#65533;&#65533;&#65533;0Xx&#65533;B&#65533;&#65533;&#65533;O&#65533;"0@&#65533;c&#65533;S&#65533;]&#65533;_ &#65533;l&#1270;i[n7&#294;o?&#65533;Kl&#65533;&#65533;J&#65533;Q&#65533;&#65533;A&#65533;*&#65533;v&#65533;&#65533;&#65533;&#65533;/&#65533;&#65533;&#65533;T&#65533;uz&#65533;5p&#65533;d&#65533;&#65533;&#65533;^&#65533;;&#65533;O~&#65533;&#65533;}&#65533;&#65533;&#65533;57&#824;&#65533;&#65533;E&#65533;&#65533;&#65533;&#65533;&#65533;&#65533;]&#65533;&#65533;]>*+N&#65533;}&#65533;e&#65533;&#65533;^v&#65533;-w&#65533;&#65533;_&#65533;l;~g&#2026;&#65533;&#65533;&#65533;&#65533;o&#65533;&#65533;&#65533;3&#65533;CP0~&#65533;nl!&#65533;&#65533;q;E&#65533;a&#65533;&#65533;&#65533;&#65533;&#65533;j=&#65533;f&#65533;
&#65533;/&#65533;&#65533;&#65533;=&#65533;&#65533;36f&#65533;m&#65533;&#65533;&#65533;&#65533;K&#1401;&#65533;&#65533;'~&#65533;\&#65533;s9&#65533;&#65533;&#65533;&#65533;i&#65533;&#926;&#65533;&#65533;&#65533;&#65533;&#65533;ua&#65533;&#65533;U&#65533;&#65533;g&#65533;&#65533;C&#65533;v&#65533;/^&#65533;&#65533;&#65533;&#65533;~&#65533;&#65533;&#65533;Y&#65533;&#65533;N<-&#65533;G^&#65533;?&#65533;&#65533;}&#1628;&#65533;z&#65533;&#65533;&#65533;E&#65533;e{&#65533;&#65533;}&#65533;&#65533;=]&#65533;se&#65533;qm&#65533;&#65533;&#440;&#65533;&#65533;&#65533;&#65533;&#65533;&#65533;&#65533;&#65533;}3&#1775;vd&#65533;&#65533;I&#65533;&#65533;_&#65533;&#65533;&#1862;M&#65533;&#65533;&#65533;{&#65533;q&#65533;&#65533;q&#65533;L;v&#1465;&#65533;&#65533;&#65533;&#65533;&#65533;&#65533;&#65533;&#65533;&#65533;7zW&#65533;&#65533;&#65533;&#1273;s&#65533;&#65533;!C&#65533;&#697;&#65533;5&#518;&#65533;(&#65533;@&#65533;B?&#65533;&#65533; &#65533;1&#65533;B&#65533;&#65533;+&#65533;&#65533;&#65533;&#65533;&#65533;x&#65533;&#65533;&#65533;&#65533;&#65533;ow&#65533;yg6F&#65533;1&#65533;&#65533;&#65533;&#65533;Z<&#65533;&#65533;&#65533;&#65533;&#65533;&#65533;(C&#65533;s&#65533;&#65533;&#65533;>&#65533;]&#65533;&#65533;&#65533;1u&#65533;&#65533;`&#65533;&#65533;&#65533; <u&#65533;&#65533;&#65533;9&#65533;^4_&#65533; ?&#65533;)&#65533;kA>&#65533; &#65533;kq&#65533;i&#65533;&#1628;9s&#65533;&#65533;&#65533;&#65533;~&#65533;&#65533;w &#65533;C3&#65533;P V&#65533;F&#65533;l&#65533;&#65533;&#65533;G8&#65533;&#65533;[_&#65533;QTFl&#65533;&#827;}&#65533;&#65533;&#65533;w&#65533;&#1102;<rf&#65533;&#65533;&#65533;<&#65533;N:&#65533;&#1324; |&#65533;igT&#65533;U&#65533;&#65533;G&#65533;&#830;&#65533;ge.~&#65533;Q&#65533;Y&#65533;&#65533;&#65533;&#65533;F^&#65533;&#65533;	r&#65533;{r&#1375;1&#65533;&#65533;&#65533;&#65533;c&#65533;&#65533;W&#65533;&#65533;M&#65533;&#65533;&#65533;&#65533;O&#65533;}&#65533;iD&#65533;<^F&#65533;&#65533;&#65533;&#65533;&#65533;iK&#65533;&#65533;&#65533;&#65533;6&#65533;&#65533;s&#65533;&#65533;O&#65533;tL&#65533;&#65533;by&#65533;X&#65533;oj&#65533;S&#65533;&#65533;16m&#65533;*&#65533;&#65533;&#65533;}&#1712;O8&#65533;9~&#65533;&#65533;_d&#65533;&#65533;>y&#65533; &#65533;&#65533;1&#65533;&#65533;&#65533;&#65533;&EJ&#65533;X&#65533;&#65533;&#65533;k&#65533;&#1382;y&#65533;x&#65533;>.d~_h&#65533;-&#65533;&#65533;&#65533;&#65533;&#65533;4v&#773;s&#65533;>%&#65533;1&#65533;)C&#65533;u&#65533;]c&#65533;&#65533;&#65533;&#65533;O&#65533;B&#65533;&#1588;a&#65533;@F0&#65533;&#65533;&#65533;i&#65533;>&#65533;<
&#65533;q&#65533;&#65533;&#603;&#65533;&#65533;(&#65533;q!&#65533;&#65533;B;m	&#65533;&#65533;U&#1318;&#65533;c.&#65533;C&#65533;)&#65533;&#65533;&#65533;OZ&#65533;#&#65533;+&#65533;M&#65533;&#65533;2&#422;[2&#65533;1|&#65533;O&#65533;	&#65533;Q &#65533;&#65533;^O&#65533;<^F&#65533;&#65533;&#65533;&#65533;&#65533;iK&#65533;&#65533;&#65533;&#65533;6&#65533;&#65533;s&#65533;&#65533;O&#65533;tL&#65533;&#65533;by&#65533;X&#65533;oj&#65533;S&#65533;&#65533;16m&#65533;*&#65533;&#65533;&#65533;}&#1712;O8&#65533;y&#65533;&#65533;z&#65533;&#65533;&#65533;2&#65533;}\&#65533;&#65533;&#65533;&#65533;N[B=m&#65533;i&#65533;&#65533;P}J&#65533;c&#65533;S&#65533;&#65533;&#571;&#65533;
}S&#65533;&#65533;&#545585;i&#65533;V&#65533;&#65533;`_&#65533;&#1222;}&#65533;y&#65533;&#65533;&#1491;7&#65533;&#65533;Q&#65533;&#65533;B&#65533;&#65533;&#65533;v&#65533;&#65533;i&#65533;&#65533;M#`&#65533;\8&#65533;&#65533;S2&#1247;2&#65533;XG&#65533;5V&#65533;&#65533;&#65533;&#65533;/d&#65533;M&#65533;
dc&#65533;j`&#65533;&#65533;w&#65533;&#65533;f&#65533;&#65533; 
&#65533;(&#65533;y&#65533;lX .&#65533; .&#65533;&#65533;&#65533;)s&#65533;O&#65533;&#65533;&#65533;x# &#65533;(Z&#65533;&#65533;<&#65533;&#65533;&#65533;K_ &#65533;&#65533;&#2043;&#65533;;i&#65533;,|
&#65533;&#65533;'&#65533;&#65533;&#65533;&#65533;&#65533;&#1688;qc&#65533;|'L&#65533;&#65533;&#65533;&#65533;, &#65533;[|(&#65533;.&#65533; /&#65533;}&#65533;5&#65533;&#65533;&#65533;&#65533;f_&#65533;&#65533;Z@aQ&#65533;&#65533;&#65533;I&#65533;7&#65533;Vg|d{1&#65533;z&#65533;ew&#65533;&#65533;&#65533;;&#65533;&#139;&#65533;&#65533;=[2&#65533;&#65533;v&#65533;&#470;&#65533;&#65533;=&#65533;&#65533;m&#65533;/&#65533;&#65533;~&#65533;&#65533;&#65533;@?&#65533;Q&#65533;Q&#65533;&#65533;9&#65533;&#65533;,&#65533;&#787;gU&#65533;&#65533;&#65533;A1&#65533;&#65533;[&#65533;&#65533;&#65533;}&#65533;&#65533;&#65533;r&#65533;&#65533;&#65533;&#65533;&#65533;&#65533;}?&#65533;&#65533;&#65533;g&#65533;&#65533;&#65533;c]&#65533;>&#65533;P&#65533;z&#65533;&#65533;z&#65533;&#65533;&#65533;W_&#65533;&#65533;&#65533;{v&#65533;C&#65533;&#65533;&#65533;&#65533;W7\&#65533;Y&#65533;&#65533;&#65533;h~&#65533;&#65533;sK&#65533;[&#65533;lIE&#65533;&#65533;&#65533;&#65533;&#65533;&#65533;^&#65533;&#65533;&#65533;&#65533;&#65533;&#65533;&#65533;s&#65533;&#1547;k&#65533;;&#65533;&#65533;&#986;&#65533;&#65533;&#65533;&#65533;NS&#65533;&#65533;&#65533;&#65533;i&#65533;&#65533;&#65533;l&#65533;?&#65533;&#65533;&#65533;&#65533;i&#65533;&#65533;&#65533;&#65533;i&#65533;z&#65533;Z&#65533;(&#65533;&#65533;&#65533;l@K&#65533;&#65533;w&#65533;u&#65533;&#65533;(>&#65533;&#65533;&#65533;&#65533;&#65533;:1&#65533;&#65533;k&#65533;e&#65533;&#65533;&#65533;?&#65533;&#65533;( &#65533;&#65533;v&#65533;wdc&#65533;&#65533;j&#65533;b &#65533;&#65533;`&#65533;&#796;93&#65533;&#65533;]\q)&#65533;hq&#65533;.&#65533;&#65533;&#65533;&#65533;&#65533;&#65533;&#65533;x&#65533;[&#65533;	{&#65533;&#65533;&#455;&#65533;[&#65533;9^&#65533;&#65533;!&#65533;&#65533;0?&#65533;^&#65533;&#65533;&#65533;A&#509;&#65533;&#65533;&#65533;&#65533;]&#65533;&#65533;f&#65533;&#65533;&#65533;&#65533;&#65533;O&#65533;&#65533;V&#65533;&#1380;&#65533;&#704;&#65533;&#65533;&&#65533;l&#65533;t&#65533;u&#65533;&#65533;x|>&#65533;&#65533;#&#65533;Y&#65533;E&#65533;-&#20006;&#65533;~_|&#65533;&#65533;h&#65533;m&#65533;&#65533;k&#65533;&#65533;qe&#1853;"&#65533;&#65533;f&#65533;&#65533;&#65533;&#65533;&#65533;&#65533;&#65533;0&#65533;&#696;&#65533;y&#65533;&#65533;&#65533;9)]
&#65533;&#65533;H&#65533;&#65533;&#65533;&#65533;&#65533;&#65533;&#65533;&#65533;&#65533;T)&#65533;&#65533;&#65533;&#65533;&#65533;&#65533;&#65533;&#65533;&#65533;&#65533;&#65533;6e&#65533;,&#65533;O~&#65533;&#65533;>&#992;&#65533;]g&#65533; &#65533;'&#65533;U&#65533;&#65533;&#65533;YG&#65533;s&#65533;V&#65533;z&#65533;i&#65533;&#898;X&#65533;WcS&#65533;&#65533;
rl&#65533;J*&#65533;&#65533;1U&#65533;&#65533;&#65533;>&#547;&#65533;/H&#21538;L.&#65533;&#65533;8&#65533;&#65533;z/&#65533;&#65533;g=e&#65533;,&#65533;O~&#65533;&#65533;~&#65533;&#65533;&#65533; &#65533;F{&#65533;&#65533;b&#65533;&#65533;S&#65533;&#65533;<&#65533;&#65533;T)&#65533;&#65533;&#65533;&#65533;&#65533;&#65533;&#65533;&#65533;^&#65533;&#65533;&#65533;8&#65533;q&#65533;S&#65533;&#65533;&#65533;&#65533;&#65533;`&#65533;&#65533;Y&#65533;rl&#65533;J*&#65533;&#65533;1U&#65533;&#65533;&#65533;>&#547;&#65533;/H&#21538;L.&#65533;&#65533;8&#65533;&#65533;z/o&#65533;YGw&#1314;&#65533;&#65533;&#65533;|&#65533;&#65533;&#65533;@&#65533;&#65533;&#65533;&#65533;&#65533;@&#65533;&#65533;:&#65533;e
&#65533;&#65533;&#65533;&#65533;&#65533;`&#65533;&#65533;&#65533;0w&#65533;&#65533;O&#65533;>YL&#65533;&#65533;&#65533;&#65533;&#65533;}~&#65533;&#65533;&#65533;Y&#65533;&#65533;&#65533;&#65533;G&#65533;g&#65533;&#65533;&#65533;&#65533;&#65533;m&#65533;&#65533;&#65533;7&#65533;,&#741; X&#65533;&#65533;S&#65533;e&#65533;&#65533;P &#65533;/;xa&#459;i&#65533;7 &#65533;&#65533;&#65533;f&#65533;&#65533;d&#65533;&#65533;=&#65533;V&#65533;&#65533;u&#956;&#65533;&#65533;&#65533;Q<&#65533;&#65533;&#65533;&#65533;&#65533;&#65533;&#65533;n&#65533;Am&#65533;&#779;.K&#654;i{|&#65533;&#1127;&#65533;&#1390;_&#65533;&#65533;&#65533;&#65533;&#2028;`Z_&#65533;&#65533;&#65533;&#65533;&#65533;8i&#65533;&#65533;&#65533;m&#65533;&#1699;ZT&#65533;&#65533;&#1903;	s&#65533;&#65533;&#65533;&#1331;Km&#385;&#2027;&#601;&#65533;C&#65533;fE&#65533;&#1523;&#65533;&#65533;&#65533;&#65533;&#65533;&#65533;&#65533;;&#65533;5&#65533;lN&#65533;&#65533;&#65533;&#65533;X?&#65533;&#65533;&#65533;&#65533;L&#65533;y&#65533;&#65533;&#65533;[n&#65533;&#65533;8+W&#65533;&#65533;&#65533;x^&#65533;/&#65533;&#65533; &#65533;&#65533;&#65533;*&#65533;&#65533;M&#65533;&#560;&#65533;&#65533;uK &#65533;]{&#65533;N&#65533;&#65533;>#m&#65533;&#65533;fg&#24889;&#65533;&#65533;&#65533;&#65533;]&#65533;&#65533;&#65533;<&#65533;&#65533;fu&#65533;&#359;&#65533;&#65533;&#65533;k&#65533;&#65533;M&#65533;&#65533;&#65533;&#234;&#65533;&#706;%&#65533;&#65533;C&#65533;&#65533;&#133;&#65533;&#65533;z&#65533;U&#65533;&#65533;)&#65533;&#65533;&#65533;&#65533;&#65533;(&#65533;&#65533;&#65533;>&#65533;&#65533;k&#65533;(&#65533;&#65533;by&#65533;Y&#65533;b&#65533;&#65533;c&#65533;&#65533;&#65533;n&#65533;EE|&#65533;?&#727;\rI&#1884;&#65533;E=>&#65533; &#65533;O&#1477;ya&#65533;&#65533;c&#65533;GB#&#65533;&#65533;&#65533;&#65533;&#65533;}&#1031;&#65533;5LYP&#65533;&#65533;&#65533;.&#65533;&#65533;&#65533;;&#65533;.&#65533;&#65533;B&#65533;&#65533;&#65533;l&#396;Y&#1111;6&#65533;&#65533;&#65533;)
&#65533;&#65533;&#65533;E^}&#65533;&#65533;&#65533;&#65533;j-&#65533;&#65533;S&#65533;@&#65533;"/&#65533;&#65533;E&#65533;&#65533;&#65533;O&#65533;
&#65533;,&#65533;&#65533;&#65533;&#65533;&#65533;&#65533;&#65533;F&#65533;&#65533;(&#65533;&#65533;&#65533;&#65533;<&#65533;k&#65533;=&#65533;?#^&#65533;&#65533;&#65533;&#65533;&#65533;&#65533;&#65533;&#65533;&#65533;|&#65533;CN:w*G6&#65533;&#65533;W;&#65533;&#1706;<O&#65533;>~&#1969;&#65533;&#65533;G&#65533;&#1382;&#65533;4&#65533;&#65533;&#65533;&#891;&#65533;E&#65533;&#322;&#65533;v2&#65533;&#65533;}&#65533;&#65533;X)]W&#65533;[&#65533;&#65533;&#65533;&#65533;es)k&#65533;&#65533;t&#65533;T&#65533;>&lh&#65533;v&#65533;'&#65533;Uy&#65533;&#65533;}\&#65533;8&#65533;U&#65533;&#65533;}&#65533;&#65533;&#65533;&#65533;x&#65533;&#65533;0VJ&#65533;&#65533;&#1415;k&#65533;&#65533;-E&#65533;\&#65533;&#65533;&#65533;|!'&#65533;;&#65533;&#65533;&#65533;	&#65533;&#65533;&#65533;&#65533;&#65533;	mU&#65533;'c&#65533;0&#65533;z&#65533;p`G c>&#1959;,&#65533;&#65533;&#65533;u&#65533;&#65533;&#65533;&#65533;Z&#65533;yKQ6&#65533;&#65533;v<_&#65533;I&#65533;N&#65533;&#65533;c&#134;v&#65533;&#65533;j&#65533;}B[&#65533;&#65533;&#65533;&#65533;&#65533;5&#65533;&#65533;^>&#65533;&#65533;&#536;&#65533;&#65533;)c&#65533;t]!o}&#65533;&#65533;z&#65533;R&#65533;&#869;&#65533;&#65533;r&#1209;S9&#65533;&#65533;&#65533;&#65533;&#65533;&#65533;&#65533;i&#65533;&#65533;V&#65533;y2&#65533;q&#65533;W&#65533;&#65533;v2&#65533;&#65533;}&#65533;&#65533;X)]W&#65533;[&#65533;&#65533;&#65533;&#65533;es)k&#65533;&#65533;t&#65533;T&#65533;>&lh&#65533;v&#65533;'&#65533;Uy&#65533;&#65533;}\&#65533;8&#65533;U&#65533;&#65533;}&#65533;&#65533;&#65533;&#65533;x&#65533;0~'x&#65533;&#65533;&#65533;g7&#65533;}W&#65533;je7&#65533;&#65533;&#65533;&#65533;&#65533;&#65533;&#65533;&#65533;.<]&#65533;&#65533;\&#65533;&#63200;W{B&#65533;&#65533;4&#65533; &#65533;&#65533;}&#65533;&#65533;~Q &#65533;&#65533;XA3&#65533;&#65533;,sX&#65533;&#65533;mD|pe&#65533;{&#1931;&#65533;&#65533;&#65533;~&#65533;&#1754;=&#65533;&#65533;}G&&#65533;he&#65533;&#65533;n&#65533;&#65533;&#65533;&#65533;&#65533;&#65533;l&#65533;MvW)&#65533;&#65533;,7, &#65533;^&#65533;{&#65533;&#65533;D&#65533;&#65533;V &#65533;"&#65533;ga4U|&#316;&#65533;&#65533;EJ<&#65533;&#65533;&#65533;.E{1&#65533;&#65533;&#65533;&#665;
&#65533;&#65533;Sv&#65533;&#65533;&#50413;Y&#65533;&#65533;{g&#65533;xl2&#65533;&#349;&#884;&#65533;&#65533;&#65533;j`Y&#65533;}&#65533;&#65533;&#65533;&#65533; <&#65533;e[&#65533;&#65533;;&#65533;&#65533;&#65533;&#65533;&#1342;&#65533;}p&#220;&#65533;:&#65533;Q&#65533;n&#65533;#&#65533;&#65533;*&#65533;&#65533;cO&#65533;,&#65533;&#65533;>&#65533;&#65533;M&#65533;&#65533;&#65533;.&#65533;5&#65533;&#65533;&#1684;&#65533;&#65533;'&#886;or&#65533;&#65533;&#65533;&#65533;&#65533;&#65533;&#65533;p;&#65533;&#65533;3&#65533;&#65533;^o&#65533;&#65533;&#822;K&#65533;&#65533;&#65533;&#65533;}F&#65533;&#65533;&#65533;&#65533;&#65533;&#65533;&#65533;&#65533;_&#65533;uJ&#65533;&#65533;Z&#65533;&#65533;&#65533;&#65533;&#65533;&#65533;{&#65363;zEX&#65533;qG&#65533;r&#65533;&#65533;&#65533;&#204;PTN&#65533;&#65533;&#65533;[&#65533;&#65533;u&#65533; &#65533;<0&#65533;&#65533;	&#65533;&#65533;&#65533;&#65533;5f&#65533;|&#419;&#65533;&#65533;!{&#65533;&#65533;&#65533;&#65533;&#65533;&#65533;;&#65533;&#65533;>&#65533;l&#65533;e&#65533;]2=l&#65533;Z&#65533;&#65533;&#65533;&#65533;&#65533;&#65533;(&#65533;&#65533;&#65533;:
&#65533;[l&#65533;E]&#65533;X&#65533;`&#65533;Y&#65533;&#65533;&#1651;&#65533;&#65533;&#65533;Au`&#65533;0&#10469;=}Y&#65533;&#65533;0&#65533;P&#65533;&#65533;&#65533;&#65533;3@&#65533;&#65533;	}&#65533;>&#65533;&#65533;1mS}=&#65533;&#65533;=&#65533;8&#65533;&#65533;&#65533;&#65533;)&#65533;A&#65533;>&#14942;&#65533;&#65533;&#350;&#65533;&#65533;RRk&#65533;&#65533;&#65533;X&#65533;&#65533;&#1319;&#65533;Z &#65533;Q &#65533;:&#65533;&#65533;b&#65533;~X&#65533;&#65533;kn3&#65533;&#65533;&#65533;&#1148;&#65533;Q +Z'&#65533;^&#65533;&#65533;c<&#65533;&#65533;&#65533;&#65533;r&#65533;S&#65533;=&#65533;H&#65533;&#65533;&#65533;&#65533;&#65533;&#65533;&#65533;&#65533;(&#65533;&#65533;&#65533;&#1182;`&#65533;&#65533;g&#65533;&#65533;&#65533;Y&#65533;&#65533;)&#65533;&#65533;&#65533;tD}&#65533;&#65533;&#65533;h}^&#65533;{_}iO0&#65533;&#65533;^&#65533;&#65533;W&#65533;o`R:&#65533;&#65533;&#65533;k|&#65533;>/&#701;&#65533;&#65533;&#65533;&#65533;'&#65533;&#65533;&#65533;Y&#65533;vq&#1451;v&#65533;&#65533;&#65533;)Q_&#65533;5>Z&#65533;&#65533;&#65533;&#65533;C_&#65533;&#65533;&#65533;&#65533;&#65533;&#65533;&#65533;8&#65533;U;&#65533;&#65533;&#1537;&#65533;&#65533;&#65533;/&#65533;&#65533;&#971;r&#65533;&#65533;/&#65533;	&#65533;y~q&#65533;&#65533;&#65533;&#65533;&#65533;&#65533; &#65533;'&#65533;&#65533;Q&#65533;;&#60963;&#856;&#65533;k&#65533;.&#65533;&#816;&#65533;&#65533;&#65533;:{3&#65533;&#65533;|&#65533;&#65533;&#65533;&#65533;&#65533; &#65533;cX&#65533;8&#771;&#65533;&#65533;X&#65533;&#65533;&#65533;/mt[&#65533;!&#65533;C;&#1068;&#65533;&#65533;b&#65533;&#65533;&#65533;Q &#65533;/>xaG&#65533;/&#65533;h&#65533;&#65533;^&#65533;&#65533;&#65533;&#1827;&#65533;`[&#65533;W&#65533;&#65533;&#65533;_&#65533;9&#1342;&#65533;c&#1644;&#65533;&#65533;&#65533;&#65533;&#65533;1&#65533;P~*+&#65533;&#65533;&#65533;V&#65533;<&#65533;&#65533;&#65533;}&#65533;&#65533;&#65533;&#1899;&#65533;&#65533;r&#65533;&#65533;&#65533;N&#65533;q*
&#65533;&#65533;]&#65533;&#65533;Z&#65533;&#65533;&#65533;&mX$&#65533;&#65533;2&#65533;&#65533;&#65533;&#65533;&#65533;&#65533;&#65533;&#65533;d '&#65533;&#65533;&#65533;R&#65533;N\&#65533;H&#65533;&#65533;&#65533;&#65533;&#65533;&#65533;^&#65533;&#65533;&#65533;&#65533;/^&#65533;&#65533;&#65533;&#65533;&#65533;&#65533;]&#65533;&#65533;&#65533;&#65533;fC:&#65533;'{&#65533;re9&#65533;&#65533;&#65533;,ne~&#1907;&#65533;;&#65533;&#65533;&#65533;}&#65533;&#65533;v[O&#65533;&#65533;&#65533;>&#65533;X&#65533;&#65533;&#65533;7U&#65533;&#65533;&#65533;&#65533;&#65533;`&#65533;z&#65533;i&#65533;<&#65533;&#65533;;&#65533;&#65533;i&#65533;&#236;&#488;&#65533;&#65533;c&#65533;7ig&#65533;&#65533;]&#1781;2O&#65533;QS3[&#1825;&#65533;&#65533;&#65533;&#65533;_&#65533;&#65533;&#65533;ot`=&#65533;&#65533;{Y&#65533;&#65533;4&#65533; &#65533;&#65533;&#1570;0&#65533;p&#65533;0&#65533;;3&#65533;&#65533;]j>&#65533;&#969;G&#65533;&#65533;x&#65533;;&#65533;&#65533;
&#65533;x&#65533;5&#65533;r}&#65533;
&#65533;&#65533;&#65533;&#65533;&#65533;|&#43623;f&#65533;_&#65533;&#65533;&#65533;`|&#65533;&#65533;w&#65533;&#65533;&#65533;<l!&#65533;&#65533;&#65533;&#65533;&#65533;&#65533;&#65533;&#65533;0&#65533;?X&#65533;1&#1072;K&#65533;Y&#65533;&#65533;&#65533;&#65533;&#65533;&#65533;&#65533;[;&#65533;d{&#65533;&#65533;&#65533;&#65533;&#65533;Y&#65533;&#65533;_&#771;&#65533;X-&#65533;&#65533; &#65533;"0&#65533;(:o&#65533;&#65533;&#65533;&#65533;&#65533;&#65533;&#65533;&#65533;Sp&#65533;M&#65533;&#65533;&#65533;+&#65533;=`&#65533;&#1030;}&#65533;&#65533;*&#65533;[&#65533;&#65533;/&#65533;E&#65533;&#65533;d&#1222;vj&#65533;&#65533;&#65533;z&#65533;&#65533;S&#65533;&#65533;&#65533;&#65533;&#65533;(&#65533;&#65533;&#65533;&#65533;&#65533;E^&#65533;&#65533;&#65533;&#65533;&#65533;&#65533;&#65533;&#65533;&#65533;&#65533;h^&#65533;R&#65533;&#65533;G_QA_&#65533;&#65533;&#65533;&#65533;U&#65533;9&#65533;&#65533;&#65533;&#65533;&#65533;;&#65533;r&#65533;&#65533;&#65533;&#65533;&#65533;&#1304;&#65533;&#65533;&#65533;&#65533;&#65533;&#65533;7&#65533;	m&#65533;&#65533;&#65533;2&#1713;&#65533;&#65533;&#65533;"_&#65533;q&#65533;&#65533;&#65533;n4o&#65533;&#65533;&#65533;c&#65533;&#65533;&#65533;&#65533;&#65533;r&#65533;&#65533;'&#65533;a0&#65533;&#65533;h&#65533;z&#65533;&#65533;|&#65533;&#65533;Y&#65533;&#65533;&#65533;&#1148;q&#65533;;&#65533;&#65533;&#65533;+&#65533;&#65533;}C&#65533;&#1030;}&#65533;&#65533;*&#65533;[&#65533;&#65533;/&#65533;Eg&#65533;~&#65533;F&#65533;&#65533;Y&#65533;8f,o&#65533;&#65533;/&#65533;}B&#65533;c&#65533;&#65533;vl&#65533;g&#65533;&#65533;m&#65533;&#65533;&#65533;&#65533;&#65533;g&#65533;&#13873;&#65533;&#65533;&#65533;&#65533;&#65533;7&#65533;	m&#65533;&#65533;&#65533;2&#1713;&#65533;&#65533;&#65533;"_&#65533;q&#65533;&#65533;&#65533;n4&#65533;>&#65533;&#65533;&#65533;&#65533;w&#65533;9&#65533;t &#65533;a&#65533;)>&&#65533;m9FK&#65533;}&#65533;U}&#1062;&#396;&#65533;&#65533;&#65533;&#24481;Oh&#65533;&#65533;&#65533;&#65533;G&#1012;&#65533;?&#65533;x&#65533;|&#65533;&#65533; &#65533;&#65533;w &#65533;5_l)&#65533;&#65533;b&#65533;&#65533;&#65533;]&#65533;&#65533;=&#65533;.&#65533;&#65533;w&#65533;r|&#65533;&#65533;&#65533;:&#65533;<u&#65533;Mh+`>&#65533;&#65533;&#65533;6q&#65533;&#65533;2&#65533;&#65533;=f&#65533;&#65533;&#65533;&#65533;&#65533;&#65533;&#838;d&#65533;o&#65533;&#65533;&#65533;Wl&#65533;&#65533;&#65533;&#65533;&#65533;&#65533;&#65533;|G&#65533;haL1&#1977;&#65533;H|&#65533;&#207;&#65533;&#961;>d&#65533;Q&#65533;PLE!V&#65533;E>&#65533;k&#65533;&#65533;&#65533;&#65533;;|;+n&#65533;y?&#65533;&#1195;&#65533;;&#1739;&#65533;W/&#65533;&#65533;=&&#65533;F&#1475;8&#65533;A\&#65533;c&#65533;/&#65533;&#65533;Z&#65533;&#65533;&#65533;&#65533;&#65533;&#65533;&#65533;&#65533;&#65533;}&#65533;&#65533;&#65533;&#65533;w&#910;&#65533;&#65533;&#65533;&&#65533;oQQ&#65533;&A.-&#65533;&#65533;h&#65533;&#65533;&#65533;&#293;1&#65533;{cv&#65533;&#65533;&#65533;}~&#65533;&#65533;&#398;&#65533;&#65533;&#65533;(&#65533;	Yxo&#65533;&#65533;#4&#65533;&#65533;(&#65533;FlE&#65533;Q&#65533;&#65533; &#65533;
&#65533;&#65533;8&#65533;S&#65533;&#65533;&#375;&#65533;&#65533;&#65533;&#1754;&#65533;V&#1013;&#65533;=&#65533;&#65533;&#65533;&#1324;&#65533;1F&#65533;Uk&#65533;d~&#65533;&#65533;&#65533;&#65533;&#65533;&#65533;9s^&#65533;&#65533;&#65533;&#65533;&#1780;&#1575;&#65533;&#65533;c&#65533;m&#1752;Ox&#65533;+&#65533;&#65533;&#65533;&#65533;7o&#65533;&#65533;&#65533;&#65533;&#65533;^&#65533;&#65533;K&#65533;&#65533;&#65533;6&#65533;&#65533;&#65533;&#65533;&#65533;o&#65533;&#65533;&#65533;&#65533;&#65533;&#65533;J!&#65533;&#65533;&#65533;=&#65533;S&#65533;}^&#65533;&#65533;&#1973;o&#65533;<&#65533;&#65533;&#65533;&#65533; ?&#26659;&#65533;m&#65533;z&#401;&#65533;&#65533;&#65533;&#65533;1&#65533;&#65533;&#65533;-Ox&#65533;!&#65533;&#65533;&#65533;7mz&#65533;&#1367;&#65533;u&#65533;&#65533;&#65533;\&#65533;fa&#65533;I'&#65533;T=&#65533;&#65533;&#65533;Zf&#65533;c&#65533;&#65533;&#65533;&#65533;ZO&#65533;Z}Oa&#65533;&#65533;&#65533;&#65533;SvL&#65533;[O&#65533;&#65533;ow&#65533;&#875;&#43566;&#65533;&#65533;&#65533;&#65533;:&#65533;&#65533;u=M&#65533;&#65533;&#1119;~&#65533;&#65533;&#65533;o&#65533;f&#65533;&#65533;mz#&#65533;`X&#65533;~'[=&#65533;&#1991;&#65533;W&#65533;`=	&#65533;&#65533;\&#65533;_C&#65533;&#65533;?la&#65533;Q&#65533;&#65533;&#65533;GO+&#65533;W}&#65533;&#65533;&#65533;W&#65533;&#42618; X&#65533;&#65533;&#65533;&#420;7&#65533;&#65533;f9&#65533;&#65533;c&#65533;&#65533;&#65533;&#65533;&#65533;Z&#65533;.&#65533;&#65533;&#65533;GEloT&#503;&#65533;&#65533;q&#65533;&#65533;?&#65533;&#65533;c&#65533;nc&#65533;}&#65533;q&#65533;n&#1830;&#65533;&#65533;&#65533;o&#65533;e&#65533;.[&#65533;&#65533;4Q=k&#65533;_7&#65533;&#933;&#65533;&#43533;&#429;uk&#65533;&#65533;&#65533;&#65533;&v&#65533;jo&#65533;m&#1274;&#65533;&#65533;&#65533;&#65533;z&#65533;&#65533;&#65533;:}&#65533;M&#65533;3&#65533;&#65533;&#1525;&#1489;&#1397;:~]&#1319;&#65533;&#65533;&#65533;&#65533;&#65533;&#65533;X&#65533;m&#65533;&#65533;u&#65533;q&#65533;&#65533;&#65533;v&#65533;&#65533;3&#65533;W&#65533;MK&#65533;&#65533;&#65533;&#65533;y&#65533;&#65533;&#65533;[&#65533;M&#65533;&#65533;#&#65533;&#65533;es&#65533;&#65533;&#65533;6&#65533;&#65533;8N_&#65533;^GV&#65533;&#65533;&#65533;uQ&#65533;:&#65533;&#65533;V'cc1&#65533;=&#65533;&#65533;&#65533;&#65533;&#65533;z&#65533;C&#65533;m&#65533;&#65533;l^&#65533;6-&#65533;&#65533;f&#65533;&#65533;vn&#65533;6&#65533;{&#65533;&#65533;&#65533;&#65533;&#65533;&#65533;m&#65533;&#1223;&#65533;&#65533;>&#65533;8}]{Y]&#65533;&#65533;&#65533;E}&#65533;8ZZ&#65533;&#65533;&#65533;&#65533;&#65533;&#65533;&#65533;^&#65533;G&#65533;m&#65533;1&#65533;>&#65533;y&#65533;&#1780;&#65533;^&#65533;&#65533;&#65533;&#65533;&#1785;e&#1780;&#65533;&#65533;>2&#65533;^6&#65533;&#65533;Nj&#65533;&#65533;&#65533;&#65533;u&#65533;udu&#65533;&#65533;_&#65533;&#65533;&#65533;hiu26c&#65533;&#65533;z&#65533;&#65533;>&#65533;&#65533;&#65533;&#65533;&#65533;&#65533;&#65533;&#65533;o&#1234;{&#65533;av&#65533;jo&#65533;m&#1274;&#65533;&#65533;&#65533;&#65533;z&#65533;&#65533;&#65533;:}&#65533;M&#65533;3&#65533;&#65533;&#1525;&#1489;&#1397;:~]&#1319;&#65533;&#65533;&#65533;&#65533;&#65533;&#65533;X&#65533;m&#65533;&#65533;u&#65533;q&#65533;&#65533;&#65533;v&#65533;&#65533;3&#65533;W&#65533;MK&#65533;&#65533;&#65533;&#65533;y&#65533;&#65533;&#65533;[&#65533;M&#65533;&#65533;#&#65533;&#65533;&#65533;&#65533;=&#65533;&#2025;&#65533;5$U_&#65533;z&#65533;qfO GV&#65533;&#65533;&#65533;&#65533;>u-&#65533;N&#65533;&#65533;bl&#65533;&#65533;&#65533;: &#65533;&#65533;&#65533;& 0)&#65533;bo&#65533;e&#65533;_&#65533;&#65533;&#65533;&#65533;C&#65533;]&#65533;&#65533;&#65533;voO;|"&#65533;&#65533;&#65533;?&#65533;&#65533;z&#65533;&#65533;N&#65533;n&#65533;&#65533;]&#65533;&#65533;rhy&#65533;~&#65533;&#1973;&#65533;_n\&#65533;&#65533;w}&#65533;|&#65533;&#65533;&#65533;R&#65533;&#65533;&#65533;&#65533;&#65533;&#65533;O:&#65533;
&#65533;m&#65533;&#31677;&#65533;|&#27307;w&#65533;&#65533;a&#65533;&#65533;&#65533;q/yy&#65533;4&#65533;&#65533;&#65533;&#65533;^&#65533;&#65533;?&#65533;&#65533;&#65533;&#65533;LJO&#65533;~&#65533;_&#65533;V>&#65533;&#65533;O&#65533;&#65533;Z8&#65533;&#65533;N&#65533;&#65533;r&#65533;&#65533;]_um4~&#65533;&#65533;&#65533;&#65533;&#1658;&#65533;&#65533;&#65533;&#65533;[&#65533;&#65533;t~&#65533;#U?
w&#65533;:&#65533;&#65533;&#65533;qu&#65533;&#65533;y&#65533;&#65533;
&#65533;w&#65533;&#65533;&#65533;?&#65533;&#65533;&#65533;?&#65533;&#65533;&#65533;&#378;&#65533;&#65533;&#65533;e&#65533;&#65533;&#65533;qO+&#65533;&#65533;&#65533;&#65533;&#65533;&#65533;:&#65533;&#65533;&#65533;&#65533;&#65533;&#65533;u&#65533;&#65533;q&#65533;&#65533;K&#65533;s:&#65533;&#65533;Z&#65533;&#65533;M&#65533;&#65533;?&#65533;k}&#65533;9&#65533;&#65533;&#65533;j|&#1446;&#65533;_x&#65533;{d&#65533;&#65533;&#65533;&#1400;w&#65533;?&#40997;&#1891;&#65533;;&#65533;j&#65533;&#65533;&#65533;*&#65533;&#65533;&#65533;2&#65533;&#65533;&#2042;ul&#65533;&#65533;6&#65533;:f&#65533;&#65533;&#65533;~&#65533;&#65533;&#65533;&#65533;Zf&#65533;c
&#65533;&#65533;&#65533;}&#65533;&#65533;&#65533;&#65533;6&#65533;?&#65533;&#65533;&#65533;&#65533;&#65533;&#65533;&#65533;&#65533;&#65533;&#65533;&#65533;&#65533;&#846;i}+t&#65533;}&#65533;&#65533;&#65533;&#65533;&#65533;W`&#65533;&#65533;&#65533;&#65533;&#65533;&#1402;&#65533;Y{2Y&#498;mhf&#65533;&#65533;fO&#65533;&#1722;&#65533;<&#65533;&#65533;]&#65533;&#65533;O}&#65533;S&#65533;&#65533;6}-&#65533;&#65533;{_&#65533;&#65533;&#65533;&#65533;&#65533;&#65533;&#65533;&#65533;&#1173;&#65533;&#65533;&#65533;_&#65533;&#65533;&#65533;&#65533;5&#65533;Oz&#1171;&#65533;&#65533;w'&#65533;&#65533;h&#65533;&#65533;&#65533;O&#65533;&#65533;#&#65533;&#65533;&#65533;RT&#65533;&#65533;&#65533;9&#65533;b&#65533;.&#1295;&#65533;&#65533;|k&#65533;&#65533;&#65533;6&#65533;Z&#65533;&#65533;&#65533;&#65533;&#65533;&#65533;&#65533;&#65533;&#65533;&#65533;&#65533;~&#65533;&#65533;&#48744;&#65533;&#1355;&#65533;&#65533;&#65533;i&#65533;&#65533;:&#65533;q&#65533;K&#65533;]&#65533;+&#65533;&#65533;9m&#15345;^&#65533;}&#65533;&#65533;y]&#65533;E&#65533;&#65533;^&#65533;_NS6&#65533;!&#65533;#]&#65533;&#65533;:W]&#65533;&#65533;&#65533;i&#65533;&#65533;:&#65533;&#65533;^&#65533;&#65533;&#65533;z.jg&#65533;&#65533;&#65533;r&#65533;&#65533;&#65533;q&#65533;&#65533;o&#1529;&#65533;J&#65533;4~N&#65533;&#65533;k&#65533;&#65533;q&#65533;z&#65533;G&#65533;sQ;&#65533;&#65533;&#65533;&#1236;&#65533;u&#65533;&#65533;H&#65533;~&#65533;&#65533;UW:&#65533;&#65533;s&#65533;&#65533;_c&#65533;&#65533;&#65533;&#65533;&#65533;&#65533;>&#65533;&#65533;&#65533;&#65533;Y&#65533;8n&#65533;&#65533;&#65533;l&#65533;CG&#65533;&#65533;&#65533;u&#65533;&#65533;&#65533;1&#65533;&#65533;&#65533;6&#65533;&#65533;u&#65533;&#509;&#65533;&#65533;&#65533;&#65533;\&#65533;&#65533;&#65533;&#65533;q&#65533;&#65533;4ec&#65533;8&#1189;&#2030;s&#1365;&#65533;i&#65533;&#65533;&#1457; &#65533;&#65533;&#65533;&#65533;&#65533;&#65533;r&#65533;&#65533;&#65533;
&#65533;&#48063;&#65533;z
XOg&#65533;&#65533;&#65533; X&#65533;&#65533;`&#65533;&#65533;&#1415;&#65533;Oy&#65533;!&#21983;&#65533;&#65533;* &#65533;S&#65533;&#65533;&#65533;&#65533;&#65533;-&#65533;&#65533;c&#65533;R&#65533;&#65533;&#65533;&#65533;&#65533;E&#65533;x&#65533;A&#65533;&#65533;&#65533;V&#65533;&#65533;&#65533;=&#38475;&#65533;V&#65533;&#65533;&#65533;&#65533;_&#65533;&#65533;&#65533;&#65533;&#65533;_&#65533;&#65533;&#65533;[&#65533;W&#65533;&#65533;&#65533;&#65533;&#65533;&#65533;rH&#65533;&#65533;&#65533;=&#65533;&#65533;&#65533;
c&#65533;&#65533;&#65533;&#65533;=&#65533;7&#65533;&#65533;<&#65533;&#65533;&#65533;&#65533;&#65533;&#65533;&#65533;&#65533;W&#65533;&#65533;&#65533;&#65533;&#65533;6_~~&#65533;&#65533;&#65533;J&#65533;u&#65533;4&#1775;c&#65533;&#65533;&#65533;&#65533;&#65533;tN:&#65533;&#65533;m6.&#65533;C&#65533;&#65533;&#65533;8<&#65533;&#65533;F!&#65533;qT&#65533;&#325;&#65533;M&#65533;{j&#65533;&#65533;&#65533;&#65533;n&#65533;&#65533;SO&#65533;&#65533;&#65533;7&#65533;&#65533;&#65533;&#65533;,&#65533;&#1363;&#65533;>&#65533;&#65533;&#65533;g}(P&#65533;&#65533;&#65533;,&#65533;&#65533;]w&#65533;&#65533;&#65533;z&#65533;&#65533;&#65533;}j&#65533;&#65533;w&#65533;#=&#65533;&#65533;&#65533;&#65533;&#65533;&#2029;&#65533;[&#65533;&#65533;&#65533;&#65533;-o&#65533;&#65533;( ~&#65533;&#65533;_}&#65533;&#65533;&#65533;&#65533;b&#65533;&#65533;C&#65533;&#65533;6&#65533;c&#65533;&#65533;v&#65533;&#65533;&#65533;g&#1787;P&#65533;j_&#65533;&#65533;&#65533;&#65533;b&#65533;&#65533;u&#65533;&#65533;?(&#65533;&#65533;'&#65533;&#65533; X&#65533;-&#1077;&#65533;&#1523;}F&#65533;}{} &#65533;&#65533;~&#65533;Uc&#65533;&#65533;&#65533;&#451;-&#65533;?0&#65533;&#65533;&#65533;?&#65533;&#65533;&#65533;&#65533;&#65533;s&#65533;&#65533;c&#65533;&#65533;&#65533;1D&#65533;_&#65533;/&#65533;1Xk&#65533;&#65533;&#65533;&#252;&#65533;D&#65533;&#65533;&#65533;&#65533;&#65533;&#65533;&#65533;&#65533;&#65533;t&#65533;&#65533;Q&#65533;.s&#65533;:&#65533;&#65533;&#65533;kb&#65533;&#65533;&#65533;&#65533;&#65533;&#65533;&#65533;ms=)&#65533;&#65533;&#65533;o6&#65533;Zr&#65533;&#65533;&#1023;&#65533;&#65533;&#65533;ojg&#65533;&#65533;&#616;]&#65533;9P&#65533;M&#65533;5&#65533;N[&#65533;L&#65533;u&#65533;t&#65533;&#65533;&#65533;&#65533;&#65533;&#65533;&#65533;&#65533;7&#65533;G-&#65533;&#65533;&#65533;&#65533;_&#65533;&#65533;&#65533;7&#65533;3]&#65533;d&#1326;&#65533;&#65533;&#65533;?&#486;&#65533;X&#65533;&#65533;~&#65533;&#65533;&#65533;G:F&#65533;\OJ}g&#65533;&#65533;&#867;&#65533;&#65533;&#65533;&#65533;&#65533;}u&#65533;&#65533;&#1689;.u2j&#65533;eT&#479;c&#65533;xM&#65533;&#65533;V?&#65533;v&#65533;#&#65533;m&#65533;'&#65533;&#65533;&#65533;&#65533;&#65533;&#65533;QK&#65533;&#65533;&#65533;&#65533;&#1534;&#65533;&#65533;M&#65533;L&#65533;:&#65533;&#65533;2&#65533;&#65533;&#1009;i&#65533;&&#65533;i&#65533;&#65533;i&#65533;&#58446;&#65533;6&#1491;R&#65533;&#65533;&#65533;f&#65533;%&#65533;z&#65533;&#65533;k_&#65533;&#65533;&#65533;v&#65533;K&#65533;&#65533;&#65533;u&#65533;&#65533;&#65533;&#65533;&#65533;4^&#65533;&#65533;&#1012;]&#65533;H&#65533;h&#65533;&#65533;I&#65533;&#65533;x&#65533;)'&#65533;q&#65533;h&#65533;/&#65533;u&#65533; &#65533;&#65533;&#65533;&#65533;&#65533;&#65533;&#65533;)&#65533;S&#65533;&#65533;m&#65533;&#65533;&#65533;W &#65533;/k&#65533;&#65533;>x&#65533;&#65533;c&#65533;?&#65533;<&#65533;&#65533;G&#65533;&#65533;&#65533;O&#65533;&#65533;&#65533;E&#65533;z&#65533;&#65533;Q&#65533;x&#65533;V&#65533;&#511;&#65533;U&#65533;s&#65533;^_>&#65533;&#65533;W&#65533;G<&#65533;&#1085;&#65533;&#65533;z&#65533;&#65533;&#65533;&#65533;.~a&#65533;&#65533;&#65533;v&#65533;&#65533;&#65533;&#899;&#65533;&n&#1389;+$&#65533;&#65533;P&#1371;&#1766;PLa&#65533;^+4&#65533;~-&#65533;&#65533;R&#1479;&#65533;4&#65533;&#65533;&#65533;&#65533;>&#65533;&#65533; N&#65533;&#65533;1&#65533;&#65533;W&#65533;Z}&#65533;U&#65533;&#65533;&#65533;c&#65533;&#65533;&#65533;w&#1710;u&#65533;&#65533;?>L&#65533;&#65533;g&#1787;&#65533;u}&#65533;S&#65533;R][&#65533;&#65533;7&#65533;&#65533;&#65533;&#65533;&#65533;&#13227;&#65533;V&#65533;&#65533;&#65533;&#65533;z&#65533;&#65533;zm&#65533;&#65533;&#65533;&#65533;&#65533;&#65533;mT&#65533;&#65533;&#65533;&#65533;&#65533;+&#65533;U/&#65533;&#65533;&#65533;_g&#65533;q&#65533;&#65533;&#65533;o&#65533;&#65533;&#65533;?P&#65533;6&#65533;';n&#65533;&#65533;&#65533;Y&#65533;&#65533;zV&#65533;&#65533;_&#65533;&#65533;&#65533;&#65533;&#65533;Y&#65533;&#65533;v&#65533;g&#65533;&#65533;v&#65533;&#65533;&#65533;&#65533;?&#65533;N&#65533;yD~z&#65533;&#65533;Ec&#65533;y&#65533;&#65533;|&#65533;&#65533;b_&#1775;e&#65533;q46V&#65533;&#65533;&#65533;&}&#65533;g&#65533;&#65533;&#65533;&#65533;&#65533;&#65533;T&#65533;&#65533;&#65533;e}&#65533;&#65533;&#65533;/u&#65533;&#65533;-&#65533;&#65533;Y&#65533;&#65533;&#65533;~=c&#65533;&#65533;R&#65533;&#1446;&#65533;&#65533;&#65533;Y&#65533;&#65533;&#65533;{&#65533;a&#65533;&#65533;&#65533;&#65533;u&#65533;&#65533;1&#65533;_&#65533;&#65533;&#65533;1n&#65533;&#65533;&#65533;&#65533;}el&#65533;&#65533;m&#65533;&#65533;^&#65533;^&#65533;;&#65533;&#527;A&#65533;&#65533;&#65533;h6&#65533;q&#65533;&#65533;&#65533;U&#65533;+c&#65533;&#65533;l;&#65533;:&#65533;z&#65533;yD~z&#65533;&#65533;Ec&#65533;y&#65533;&#65533;|&#65533;&#65533;b_&#1775;e&#65533;q&#65533;&#1529;&#65533;&#65533;&#65533;#&#65533;c&#65533;k&#65533;.&#65533;&#65533;c&#65533;&#65533;&#65533;u&#65533;&#65533;&#65533;~-&#1742;3&#65533;&#65533;=&#65533;&#65533;@&#65533;&#65533;&#65533;&#65533;:.&#65533;k&#65533;vY&#65533;o&#65533;&#65533;&#65533;	&#65533;&#65533;@ &#65533;~M&#65533;~&#65533;>&#65533;&#65533;#&#659;8&#65533;&#65533;&#65533;&#65533;&#65533;\&#65533;}&#65533;&#65533;&#65533;&#65533;*&#65533;&#65533;}&#65533;&#65533;&#65533;&#65533;&#65533;?>&#65533;&#65533;i&#65533;&#65533;&#65533;$ &#65533;Gp&#65533;&#59840;.&#65533;&#65533;&#65533;S&#65533;&#65533;&#181;l;0m&#65533;&#65533;l{&#65533;?&#65533;O&#65533;&#65533;&#65533;&#65533;&#65533;&#65533;&#65533;&#65533;&#65533;&#65533;z&#65533;\Oy&#65533;^&#65533;&#65533;%/&#65533;&#65533;
&#65533;&#65533;MK{m&#65533;m&#65533;&#65533;&#65533;X&#65533;+z&#65533;&#1551;!&#65533;&#65533;1&#65533;&#65533;&#65533;1k&#65533;&#1353;&#65533;&#65533;&#65533;&#65533;&#65533;&#65533;3&#65533;&#65533;&#65533;O&#65533;ki&#65533;RW&#65533;&#1453;&#65533;&#65533;&#65533;&#65533;V&#495;{&#65533;6&#1774;c&#65533;&#65533;l&#65533;&#65533;k&#65533;kc&#65533;&#65533;~&#65533;&#65533;&#1740;&#65533;g&#65533;&#65533;&#65533;&#65533;>&#65533;&#65533;o&#65533;&#65533;5&#65533;V&#65533;l&#65533;&#65533;&#65533;o<&#65533;&#65533;&#65533;&#65533;&#65533;g&#65533;M[=&#65533;&#65533;U[L&#65533;ou&#12216;?&#65533;&#65533;&#65533;&#65533;&#65533;#6^-&#65533;&#65533;&#65533;&#65533;Y&#65533;v&#65533;&#65533;&#65533;&#65533;&#65533;&#1779;zM&#65533;&#65533;6&#1774;&#65533;q&#65533;s&#65533;&#65533;mF&#1779;~&#65533;xq&#65533;&#65533;&#65533;g&#65533;&#65533;L&#65533;m&#65533;]c&#65533;^&#65533;^&#65533;&#1740;&#65533;g&#65533;&#65533;&#65533;&#65533;>&#65533;&#65533;o&#65533;&#65533;5&#65533;V&#65533;l&#65533;&#65533;&#445;&#957;&#65533;m&#65533;&#65533;&#65533;&#65533;&#65533;}&#1431;&#2014;&#65533;k2&#65533;&#65533;&#65533;v&#65533;&#65533;{&#65533;{&#65533;o3&#1694;&#65533;k&#459;&#65533;&#65533;/&#65533;=&#65533;&#65533;dZm&#65533;&#65533;&#65533;&#65533;&#65533;&#65533;:&#65533;2  V&#65533;, &#65533;_&#65533;&#65533;>&#65533;&#65533;r&#65533;&#65533;&#65533;&#65533;_&#65533;&#65533;&#65533;&#65533;&#65533;&#65533;8&#65533;&#65533;&#65533;&#65533;G<&#65533;0&#65533;&#65533;&#65533;&#65533;&#65533;/&#65533;&#65533;_~&#65533;"&#65533;g&#65533;pX&#65533;&#359;&#65533;&#1787;&#65533;&#65533;&#65533;v&#65533;&#65533;&#65533;&#65533;&#65533;&#2017;&#65533;QO9&#65533;<&#65533;C&#65533;!&#65533;&#65533;+<&#65533;c&#65533;04}S&#65533;&#65533;+&#65533;}&#65533;\8&#65533;&#65533;&#65533;&#65533;&#65533;&#65533;&#65533;&#65533;&#65533;[=	&#65533;Du&#65533;9&#65533;&#65533;u=A&#65533;&#65533;&#65533;~]&#65533;&#65533;Vw8&#65533;&#65533;&#65533;&#65533;&#65533;]&#65533;&#65533;&#65533;&#65533;&#65533; &#65533;&#65533;&#65533;X&#1526;&#65533;z&#65533;&#65533;&#65533;?&#65533;&#65533;&#65533;&#65533;&#65533;k&#65533;&#2030;&#65533;&#65533;?m&#65533;&#65533;&#65533;?&#65533;c&#2038;=&#65533;f&#65533;q[&#65533;&#65533;&#65533;v&#65533;&#65533;'&#1459;&#65533;&#65533;&#32245;&#65533;>&#65533;&#65533;&#65533;&#65533;&#65533;&#65533;&#65533;&#65533;n&#65533;4f&#895;&#65533;&#65533;q&#65533;&#65533;&#65533;&#65533;&#65533;&#65533;&#65533;&#65533;&#65533;ibu&#65533;&#65533;Y&#65533;&#65533;&#65533;&#566;&#506;&#65533;=&#65533;&#65533;&#893;&#65533;p;&#65533;&#65533;&#65533;&#65533;&#65533;~]&#65533;m.|&#65533;&V&#65533;&#65533;&#65533;&#65533;&#65533;m&#65533;l{&#65533;k&#65533;c=Q&#65533;&#65533;&#65533;&#65533;&#65533;^&#65533;&#65533;&#65533;&#65533;&#65533;&#65533;&#65533;&#65533;&#65533;ibu&#65533;&#65533;Y&#65533;&#65533;&#65533;&#566;&#506;&#65533;=&#65533;&#65533;&#893;&#65533;p;&#65533;&#65533;&#65533;&#65533;&#65533;~]&#65533;m.|&#65533;&V&#65533;&#65533;&#65533;&#65533;&#65533;m&#65533;l{&#65533;k&#65533;c=Q&#65533;&#65533;&#65533;&#65533;&#65533;^&#65533;&#65533;&#65533;&#65533;&#65533;&#65533;&#65533;&#65533;&#65533;ibu&#65533;&#65533;Y&#65533;&#65533;&#65533;&#566;&#506;&#65533;=&#65533;&#65533;&#893;&#65533;p;&#65533;&#65533;&#65533;&#65533;&#65533;~]&#65533;m.|&#65533;&V&#65533;&#65533;&#65533;&#65533;&#65533;m&#65533;l{&#65533;k&#65533;c=Q&#65533;&#65533;&#65533;w&#65533;&#65533;&#65533;?k[Vw)&#65533; &#65533;&#65533;+&#65533;+&#65533;&#65533;?&#65533;*&#65533;&#65533;&#65533;#&#65533;0&#65533;&#65533;G&#65533;&#2009;;&#65533;&#65533;|&#65533;Ii;`5&#65533;&#65533;&#65533;8B_&#65533;&#65533;&#65533;&#65533;&#65533;*&#65533;r&#65533;&#21572;&#65533;X!~i&#65533;&#65533;&#65533;&#65533;_~&#65533;s&#65533;/>&#65533;&#65533;&#65533;&#1575;=&#65533;x&#65533;&#65533;&#65533;i&#65533;	0&#65533;&#740;&#65533;&#65533;&#46559;&#65533;&#65533;'U_&#748;{&#65533;&#65533;d&#65533;&#65533;6&#65533;&#65533;&#65533;&#65533;&#65533;&#65533;&#65533;&#65533;&#65533;&#65533;m&#65533;&#65533;&#65533;&#65533;&#65533;4Q{&#1397;&#65533;&#65533;&#65533;&#1395;q&#305;d&#65533;&#65533;&#65533;&#65533;&#65533;&#65533;&#1557;&#1598;/&#65533;&#65533;>&#65533;&#1588;n&#65533;&#65533;s&#65533;&#65533;V&#1998;o&#65533;l]Kmkg&#65533;M&#65533;y&#65533;&#65533;&#65533;OK?Y]&#65533;u&#65533;&#1999;1k&#65533;&#65533;&#496;&#65533;&#65533;G]?q&#65533;&#65533;&#65533;&#65533;&#65533;&#65533;&#65533;j&#65533;&#879;&#758;&#65533;z6W~[&#65533;&#65533;^&#65533;^&#65533;u{m}&#65533;&#65533;&#65533;k&#1871;&#65533;&#65533;&#65533;&#65533;&#65533;&#65533;&#65533;&#1713;l&#65533;&#65533;gs&#65533;&#65533;Q{&#65533;u&#65533;u[&#65533;&#65533;&#65533;G]?q&#65533;&#65533;&#65533;&#65533;&#65533;&#65533;&#65533;j&#65533;&#879;&#758;&#65533;z6W~[&#65533;&#65533;^&#65533;^&#65533;u{m}&#65533;&#65533;&#65533;k&#1871;&#65533;&#65533;&#65533;&#65533;&#65533;&#65533;&#65533;&#1713;l&#65533;&#65533;gs&#65533;&#65533;Q{&#65533;u&#65533;u[&#65533;&#65533;&#65533;G]?q&#65533;&#65533;&#65533;&#65533;&#65533;&#65533;&#65533;j&#65533;&#879;&#758;&#65533;z6W~[&#65533;&#65533;^&#65533;^&#65533;u{m}&#65533;&#65533;&#65533;k&#1871;&#65533;&#65533;&#65533;&#65533;&#65533;&#65533;&#65533;&#1713;l&#65533;&#65533;gs&#65533;&#65533;Q&#65533;Y&#65533;&#65533;G +&#65533;&#65533;&#65533;&#65533;6&#65533;B&#65533;1&#65533;/x&#65533;2&#65533;&#65533;&#65533;)o~&#499;&#65533;y&#65533;_&#65533;&#65533;&#65533;<&#65533;&#65533;&#65533;&#65533;&#65533;&#65533;&#65533;&#65533;A&#65533;SOL&#65533;&#65533;&#65533;`=&#65533;&#65533;_R>$x&#65533;!&#65533;&#65533;&#65533;?&#65533;&#65533;&#65533;&#65533;?&#65533;&#65533;&#65533;gU}5n&#65533;&#65533;&#65533;&#65533;v}5&#65533;/p&#65533;B&#65533;&#65533;_>&#65533;&#65533;W&#65533;ut&#65533;&#1347;&#65533;W~&#65533;c&#65533;c{~y&#65533;&#65533;&#471;'qby&#65533;'&#65533;&#65533;x&#65533;&#65533;S&#65533;{r&#65533;&#65533;&#65533;&#65533;=&#65533;&#65533;&#65533;&#65533;^\&#65533;q&#65533;&#65533;&#65533;'&#65533;V&#65533;u&#65533;K&#65533;&#65533;k~&#65533;&#533973;&#65533;^&#65533;&#65533;r&#65533;&#65533;^Q&#65533;x&#65533;o&#65533;&#65533;N&#65533;&#65533;&#65533;S&#65533;li&#65533;Y?&#65533;%&#65533;S&#65533;|&#65533;&#65533;&#65533;&#65533;Q?&#65533;&#65533;&#65533;<&#65533;E/&#65533;&#65533;t&#65533;&#639;&#65533;&#65533;e&#65533;5&#1411;&#428;q?&#65533;&#65533;&#1259;s&#65533;g<&#65533;&#65533;r&#65533;&#65533;_R&#65533;&#65533;&#65533;&#510;&#65533;:&#999;=&#65533;E&#65533;&#508;&#65533;<&#65533;&#65533;&#65533;&#65533;}ry&#65533;s_P&#65533;&#65533;o&#65533;&#65533;<ia^47&#65533;&#65533;&#65533;~B&#65533;&#1503;}|&#65533;&#65533;&#65533;&#65533;{&#65533;&#65533;/&#65533;v&#65533;q&#65533;1s&#65533;9}&#65533;A&#468;G?&#46597;9>&#65533;&#65533;&#65533;G-&#1084;&#65533;&#65533;&#65533;&#65533;~du=&#65533;@Ol&#65533;o&#65533;&#65533;]&#65533;&#65533;&#65533;&#65533;&#65533;n&#65533;&#65533;&#65533;^&#65533;&#65533;#&#65533;/&#65533;&#435;&#65533;&#65533;	BO&#65533;&#65533;g&#1559;&#65533;f&#65533;&#65533;&#65533;&#65533;&#65533;&#1371;h&#65533;&#65533;&#65533;;&#65533;&#65533;&#65533;&#65533;&#65533;&#65533;K&#65533;&#65533;+#ko&#65533;&#65533;6&#65533;aG&#65533;&#65533;x&#65533;&#65533;&#2022;&#65533;.m&#65533;P?66&#65533;&#65533;xm&#65533;&#65533;~&#65533;-d&#65533;&#65533;u&#65533;YZ&#65533;&#65533;K<&#65533;&#65533;&#1628;Y&#65533;?R=;&#65533;&#65533;mok&#65533;&#65533;ac&#65533;&#65533;V&#65533;&#65533;&#1270;&#52770;::&#65533;&#65533;&#65533;uc&#65533;&#65533;i&#1189;N&#65533;&#65533;ck&#65533;&#65533;W&#65533;m&#65533;&#238;[&#65533;&#65533;X&#65533;M&#65533;]&#65533;v&#65533;~ll&#65533;&#65533;&#65533;&#1678;&#65533;&#65533;&#65533;&#65533;&#65533;&#65533;R&#1778;&#65533;&#65533;p&#65533;?&#65533;&#65533;&#65533;mZ&#65533;&#1206;&#65533;cc&#65533;&#65533;&#65533;&#65533;v\&#65533;&#65533;^&#65533;&#1391;&#65533;&#1686;WT&#65533;{&#65533;a&#65533;&#65533;o&#65533;z&#65533;&#65533;]&#65533;&#65533;du&#65533;&#65533;&#65533;j?&#65533;&#65533;&#65533;~&#65533;&#1334;&#52770;:&#65533;&#65533;&#65533;6~&#65533;&#1467;&#65533;&#65533;B&#65533;&#65533;&#65533;$&#65533;&#65533;W&#65533;&#65533;&#65533;w&#65533;&#65533;&#65533;&#65533;e&#65533;&#65533;&#65533;^&#65533;&#65533;&#65533;&#1780;&#1957;m&#65533;&#65533;&#65533;&Y&#65533;&#65533;&#65533;&#65533;&#1021;&#65533;&#65533;_-&#65533;-;&#65533;&#65533;&#65533;&#65533;&#236;&#65533;&#2022;&#65533;.m&#1740;: &#65533;&#65533;w&#726;-{&#65533;&#1270;/&#65533;J	&#65533;_&#65533;&#65533;&#65533;&#65533;_tr&#65533;&#65533;&#843;O;&#65533;&#65533;&#1119;U&#65533;&#65533;C/*_&#65533;&#65533;&#65533;&#65533;&#65533;|&#65533;&#65533;7&#65533;G&#65533;&#277;g&#65533;7&#65533;&#65533;&#65533;&#65533;&#1175;?&#65533;&#65533;&#65533;9&#65533;&#65533;&#65533;_&#65533;&#65533;&#10990;&#65533;&#65533;|&#65533;&#65533;&#65533;.o&#65533;&#65533;7&#65533;&#65533;&#65533;&#65533;) &#65533;&#1989;&#1330;&#65533;&#65533;^&#65533;&#65533;'&#65533;_z&#65533;&#65533;&#65533;~&#65533;a&#65533;&#65533;&#65533;:&#65533;
&#65533;~&#65533;)&#65533;+&#65533;#&#65533;|P&#65533;&#65533;/&#65533;&#40954;p&#65533;?r&#65533;?&#65533;<&#65533;&#65533;B?&#65533;?+       &#65533;&#65533;" & ^&#65533;&#65533;&#1532;&#65533;\&#65533;&#65533;&#65533;&#65533;&#1533;&#65533;&#65533;v&#65533;ii&#65533;:&#65533;&#65533;&#65533;&#65533;&#65533;[&#65533;&#65533;&#65533;2&#1097;&#65533;[N/&#65533;&#65533;&#65533;K&#726;Zn&#65533;&#65533;)&#65533;]&#65533;]&#65533;~&#65533;3&#65533;&#65533;&#65533;&#65533;?&#65533;&#65533;&#65533;W&#65533;&#65533;&#564;&#62786; x&#65533;&#65533;&#65533;Y'&#65533;Zw&#65533;q&#65533;q&#65533;W~}a&#65533;&#65533;w&#65533;S&#65533;GWO&#65533;f&#65533;X&#65533;'&#65533;&#65533;&#65533;&#65533;&#65533;g&#65533;h&#65533;&#65533;O?&#65533;&#65533;&#65533;!&#65533;+&#65533;:&#65533;&#65533;&#65533;&#65533;[&#65533;|&#65533;&#65533;&#65533;~^X&#65533;d&#594;%K&#65533;,Y&#65533;d&#594;%K&#65533;,Y&#65533;d&#594;&#65533;&#65533;&#65533;|4_&#65533;&#65533;&#65533;&#65533;&#65533;W&#65533;&#65533;r&#65533;'.-&#65533;&#65533;&#65533;s&#65533;&#65533;&#65533;&#65533;&#65533;&#65533;&#65533;&#65533;&#65533;&#65533;&#65533;&#65533;SN*&#65533;&#65533;+&#65533;~&#2001;&#65533;&#988;P.&#65533;zb&#65533;&#65533;&#65533;&#471;&#1850;&#65533;&#65533;*&#65533;>&#65533;|&#65533;&#65533;/(&#65533;&#65533;&#65533;k&#662;&#65533;&#65533;&#65533;&#741;W&#65533;&#65533;&#65533;k&#65533;&#65533;zh&#65533;&#65533;JA <n
&#65533;&#65533;&#65533;&#65533;&#65533;~&#65533;&#65533;&#65533;=&#1661;f&#65533;u&#65533;Yg&#65533;u&#65533;Yg&#65533;u&#65533;Yg&#65533;u&#65533;Yg&#65533;u&#65533;Yg&#65533;u&#65533;Y_&#65533;&#65533;&#65533;&#65533;&#65533;&#65533;&#65533;&#65533;&#65533;&#65533;&#65533;&#65533;0&#65533;&#65533;WVJ &#65533;gg&#65533;Y&#65533;&#65533;[*_&#65533;&#65533;&#65533;?&#65533;&#65533;&#65533;&#28156;&#65533;&#65533;&#65533;&#65533;~9&#65533;%&#65533;T_&#65533;&#65533;&#65533;W7&#65533;a&#1889;&#65533;&#65533;>zx&#65533;&#65533;&#65533;+&#65533;&#65533;1&#65533;&#65533;;z&#65533;r&#65533;?~&#65533;y&#65533;&#1500;P&#65533;&#65533;&#65533;&#65533;&#65533;&#65533;&#65533;&#65533;n&#65533;&#65533;&#65533;W.&#65533;&#65533;&#65533;&#65533;&#65533;&#65533;&#65533;&#65533;&#65533;#&#471;&#65533;&#65533;&#65533;C&#65533;&#65533;&#65533;&#65533;r&#65533;m&#65533;&#65533;&#65533;&#65533;G[&#65533;j}&#65533;G7/&#65533;&#65533;6&#65533;&#65533;&#1031;?&#65533;G&#65533;>&#65533;&#65533;&#1391;~&#65533;l&#2046;&#65533;&#65533;K&#65533;&#65533;&#13234;&#65533;&#65533;6.&#65533;&#65533;&#65533;k&#65533;&#65533;&#65533;&#65533;&#65533;,&#65533;&#1274;&#65533;e&#65533;&#65533;&#65533;&#65533;C&#65533;&#65533;t\&#65533;&#975;	+&#65533;&#65533;&#65533;?&#65533;&#65533;&#65533;d)&#65533;&#65533;&#65533;&#65533;&#65533;#&#65533;&#65533;{&#65533;:&#47923;&#65533;:&#47923;&#65533;:&#47923;&#65533;:&#47923;&#65533;:&#47923;&#65533;:&#47923;&#65533;L&#65533;&#65533;&#65533;&#65533;&#65533;i}&#65533;s+1 &#65533;&#65533;|&#65533;;&#65533;K&#65533;}&#65533;&#65533;&#65533;{&#65533;&#65533;z&#65533;&#65533;&#65533;OM&#65533;U&#65533;&#1607;&#65533;&#65533;7R.&#65533;&#65533;Q&#65533;&#65533;/&#65533;&#65533;&#65533;&#65533;&#65533;&#10959;(&#65533;r&#65533;&#65533;&#65533;&#65533;Y&#65533;&#65533;&#65533;&#65533;_&#65533;&#65533;&#65533;&#65533;U&#65533;ox&#65533;A&#65533;ug&#65533;&#65533;/&#65533;&#65533;U&#52549;&#65533;&#65533;j&#65533;u&#65533;&#65533;PV&#65533;&#65533;Z?&#65533;g&#65533;&#65533;&#65533;&#65533;@V&#65533;|&#65533;&#65533;k&#65533;T&#65533;
|m&#65533;&#65533;1&#65533;c&#65533;&#65533;]w&#65533;&#65533;&#65533;&#65533;&#65533;&#65533;&#65533;&#65533;~&#65533;
        &#65533;&#972;&#65533;	&#65533;&#65533;&#65533;&#65533;&#65533;&#65533;!&#65533; &#65533;&#1585;c1&#65533;&#65533;&#65533;&#65533;/s&#65533;&#65533;K&#65533;&#65533;
&#65533;.&#65533;}&#65533;&#65533;&#65533;W\6o}V&#65533;&#65533;&#65533;&#65533;\&#65533;&#65533;j&#65533;&#65533;&#65533;=&#65533;l^X~&#65533;&#65533;C*&#1917;&#65533;&#65533;s&#65533;&#65533;K>&#65533;&#65533;&#65533;&#65533;&#646;&#65533;&#65533; +&#65533;&#65533;&#65533;&#65533;m&#65533;p&#65533;b=&#65533;&#65533;zuO&#65533;Zhk&#65533;un&#65533;JSp&#65533;_[}?k&#65533;&#65533;w&#65533;&#65533;ZZ&#65533;,&#65533;&#65533;&#65533;X&#65533; &#65533;&#65533;&#65533;#&#65533;&#65533;&#65533;&#65533;&#65533;&#65533;d&#594;%K&#65533;,Y&#65533;d&#594;%K&#65533;,Y&#65533;d&#594;%K&#65533;,Y&#65533;%_&#65533;`&#65533;&#65533;&#65533;&#65533;&#65533;&#65533;&#65533;&#65533; &#65533;&#65533;_&#65533;z&#65533;&#65533;'?Q&#65533;&#65533;&#65533;o,/&#65533;&#65533;&#65533;&#65533;&#65533;_tr&#65533;nW |Py&#65533;&#65533;&#65533;^>r&#65533;3<&#65533;|&#65533;&#65533;&#647;&#65533;&#65533;&#65533;&#65533;&#711;&#65533;&#65533;&#65533;&#65533;W?s&#65533;&#65533;{&#65533;&#65533;&#65533;&#65533;;/:&#65533;1 V`&#65533;2&#65533;X&#65533;&#65533;:
\&#65533;&#65533;&#65533;&#65533;&#65533;VO&#65533;&#65533;v&#65533;
&#65533;&#65533;6k{&#65533;&#65533;/&#65533;&#65533;x&#65533;&#65533;6N&#65533;c&#65533;&#677; &#65533;	G&#65533;&#65533;&#65533;&#65533;&#65533;&#65533;&#65533;&#65533;X&#65533;d&#594;%K&#65533;,Y&#65533;d&#594;%K&#65533;,Y&#65533;d&#594;%K&#65533;,&#65533;&#338; &#65533;&#65533;&#65533;&#65533;B&#65533;&#65533; &#65533;&#65533;o}&#65533;[&#65533;/&#65533;&#65533;&#65533;&#1471;zky&#65533;k^]^&#65533;&#65533;&#65533;&#65533;&#65533;&#65533;_Q &#65533;&#65533;gT&#65533;&#65533;&#65533;&#65533;&#65533;^&#65533;&#1287;]&#65533;&#65533;z&#65533;&#65533;&#65533;&#65533;&#65533;&#65533;\&#65533;&#65533;&#65533;&#65533;&#65533;_6/&#65533;&#65533;g&#65533;V>|&#65533;~&#1759;Z>&#104918;w&#65533;&#65533;&#65533; &#65533;=5k&#65533;j
[&#65533;&#65533;&#65533;&#65533;&#65533;Pp&#65533;&#65533;&#65533;q-&#65533;&#65533;`&#65533;&#65533;^P~&#65533;iG&#65533;&#65533;&#65533;&#65533;H&#65533;,Y&#65533;d&#594;%K&#65533;,Y&#65533;d&#594;%K&#65533;,Y&#65533;d&#594;%&#65533;}&#65533;$ &#65533;&#65533;&#65533;&#65533;vV&#65533;&#65533;&#65533;&#65533;&#65533;^k[V&#65533;&#65533;&#65533; &#65533;&#65533;u&#65533;-&#65533;]vYy&#65533;;&#65533;Q^&#65533;&#495;//&#65533;&#65533;7&#65533;&#65533;&#65533;&#65533;&#65533;&#65533;~&#65533;&#65533;&#469;&#65533;&#65533;&#65533;=&#65533;|&#65533;&#65533;'&#65533;^i&#65533;&#65533;&#65533;&#65533;&#65533;&#65533;O?&#65533;&#65533;{&#65533;`&#65533;>&#1549;&#65533;+&#65533;&#65533;&#65533;t&#65533;&#65533;x&#65533; +`&#65533;qY&#65533;6]&#65533;&#65533;&#65533;&#65533;cbe&#65533; &#65533;&#65533;&#65533;&#65533;&#65533;(        &#65533;}f&#65533;&#65533;&#65533;{&#65533;C&#65533;&#65533;&#65533; &#65533;&#65533;W&#65533;&#65533;x&#65533;_&#65533;&#65533;&#65533;&#65533;&#65533;&#65533;3 &#65533;&#65533;&#65533;O(&#65533;&#1263;.xt&#65533;&#65533;&#65533;1&#65533;O?&#65533;&#65533;&#65533;&#65533;&#65533;&#65533;3&#65533;&#65533;&#65533;&#65533;&#65533;&#65533;i&#65533;&#65533;&#65533;&#65533;&#65533;&#65533;&#65533;-&#65533;&#65533;I&#65533;&#65533;&#65533;>&#65533;&#65533;6&#65533;+8&#65533;&#65533;BT&#65533;&#65533;&#65533;
f&#65533;1\&#1402;&#65533;v&#65533; &#65533;&#65533;d}&#65533;&#65533;zmc&#65533;}kl
&#65533;&#65533;&#65533;8&#65533;L
&#65533;&#65533;&#65533;&#65533;&#65533;_x&#65533;s&#65533;/&#65533;\&#65533;,Y&#65533;d&#594;%K&#65533;,Y&#65533;d&#594;%K&#65533;,Y&#65533;d&#594;%&#65533;}&#65533;e &#65533;&#65533;w&#65533;&#65533;W&#65533;W8&#65533;7-+% ^&#65533;&#65533;O9&#65533;&#65533;&#65533;M&#65533;&#65533;&#32591;/&#39892;>&#65533;&#65533;r&#65533;'&#65533;ZnZX&#65533;&#214;&#65533;,&#1716;{&#65533;&#65533;O&#65533;Zy&#65533;e&#65533;-.&#65533;&#65533;O>&#65533;&#65533;&#65533;O*&#65533;g&#65533;&#65533;&#65533;&#65533;
X&#65533;k&#65533;-&#65533;&#65533;&#65533;V&#65533;
g&#65533;4&#65533;os&#65533;&#65533;&#65533;&#65533;&#65533;&#65533;&#65533;&#65533;	&#65533;&#65533;&#65533;&#65533;mjk_?m&#1295;=)&#65533;&#65533;6X&#65533;v&#65533;/Z&#65533;&#65533;z&#65533;&#222;&#65533;^&#65533;&#65533;:&#47923;&#65533;:&#47923;&#65533;:&#47923;&#65533;:&#47923;&#65533;:&#47923;&#65533;:&#65533;/&#65533;&#65533;&#65533;`=&#65533;'}&#65533;l&#1618;&#65533;&#65533;j&#65533;&#1500;|Ry&#65533;=&#65533;&#65533;&#65533;&#65533;&#731;&#65533;&#65533;{yKj&#65533;&#65533;&#65533;-&#65533;&#65533;&#65533;&#65533;_^&#65533;&#65533;&#210;&#65533;g&#65533;&#65533;&#65533;&#65533;7&#65533;O:&#65533;&#65533;&#65533;_&#65533;&#468;G>&#65533;&#65533;,Y&#65533;d&#594;%K&#65533;,Y&#65533;d&#594;%K&#65533;,Y&#65533;d&#594;%&#65533;}&#65533;&#65533;&#65533;&#65533;&#65533;&#65533;&#65533;&#65533;&#65533;&#65533;&#65533;&#65533;&#1492;&#65533;&#65533;&#65533;&#383;&#65533;&#65533;r&#65533;&#65533;]&#65533;&#65533;&#65533;&#65533;}&#65533;&#65533;=+&#65533;&#65533;dW &#65533;&#65533;_&#65533;&#65533;        &#65533;gF&#65533;7&#65533;&#65533;&#65533;&#65533;&#65533;h&#65533;&#65533;
&#65533;g&#65533;&1&#65533; &#65533;&#65533;&#65533;/&#65533;\9&#65533;&#65533;&#65533;.&#65533;&#1694;p&#65533;	i&#2035;&#65533; M &#65533;&#65533;1&#65533;&#65533;Gx&#65533;&#65533;&#65533;/&#65533;^&#65533;&#65533;:&#47923;&#65533;:&#47923;&#65533;:&#47923;&#65533;:&#47923;&#65533;:&#47923;&#65533;:&#65533;/&#65533;&#65533;&#65533;`&#65533;&#65533;m`&#65533;&#65533;&#65533;,&#65533;``&#65533; &#65533;y&#65533;&#65533;G>k&#65533;&#65533;n&#65533;&#65533;&#65533;&#65533;&#65533;N&#65533;P(
&#65533;B&#65533;P(
&#65533;B&#65533;P(
e<&#65533;./r&#65533; &#65533;&#65533;&#65533;i}=40&#65533;&#65533;U&#203223;_<&#65533;&#65533;&#65533;&#65533;]R(
&#65533;B&#65533;P(
&#65533;B&#65533;P(
&#65533;BOi&#65533;&#65533;X /&#65533;_m&#65533;&#65533;&#65533;&#65533;	&#65533;&#65533;&#1391;
&#65533;&#65533;{i&#65533;&#323;OhD&#65533;P(
&#65533;B&#65533;P(
&#65533;B&#65533;P(
e<%&#65533;
&#65533;6&#65533; X&#65533;W&#65533;&#1479;&#65533;&#65533;|#``&#65533;&#65533;&#65533;&#32748;&#65533;&#65533;!'&#65533;_:&#65533;&#65533;%&#65533;B&#65533;P(
&#65533;B&#65533;P(
&#65533;B&#65533;P(&#65533;&#65533;&#65533;`&#65533;&#65533;&#65533;`&#65533;&#65533;
{&#65533;|#``&#65533;&#65533;&#65533;&#65533;&#65533;&#65533;&#1185;kM&#65533;&#65533;&#65533;&#1247;&#65533;?x&#65533;_-&#65533;{&#65533;&#65533;&#65533;&#65533;r&#65533;&#65533;;&#65533;}&#65533;&#65533;&#65533;Wm&#65533;&#65533;K_&#65533;&#65533;U&#65533;Z&#65533;&#65533;N&#65533;}}&#65533;&#65533;6&#65533;f5&#65533;&#65533;K>&#65533;8G&#65533;&#65533;_&#65533;7&#65533;&#65533;&#65533;&#65533;{&#1675;&#43661;&#65533;&#65533;&#65533;2Oj&#65533;&#65533;&#65533;>
&#65533;B&#65533;P(&#65533;&#4861;/&#65533;&#65533;&#65533;b&#65533;&#65533;&#65533;&#65533;&#65533;&#65533;&#65533;&#65533;^&#65533;&#65533;&#65533;&#65533;s&#65533;&#65533;P(
&#65533;B&#65533;P&-&#65533;}.&#65533;&#65533;&#65533;Z&#65533;&#999;U&#65533;&#65533;&#1254;&#65533;&#65533;M&#65533;&#65533;&#65533;&#65533;&#65533;s&#65533;I&#65533;&#65533;&#990;&#65533;&#1560;&#65533;&#65533;4&#65533;&#65533;O?&#65533;l&#1848;&#65533;&#65533;&#65533;&#1015;R=&#65533;&#65533;&#65533;&#65533;b&#65533;&#65533;&#65533;4 &#65533;&#65533;r&#65533;&#65533;&#65533;&#65533;&#65533;&#65533;J&#65533;&#65533;&#791275;&#65533;&#65533;&#65533;&#65533;&#65533;&#65533;&#65533;&#65533;&#1402;&#65533;&#65533;&#65533;[ &#65533;&#65533;&#65533;&#65533;&#1977;&#65533;&#65533;&#65533;&#65533;&#65533;&#65533;&#65533;[&#1319;&#65533;&#65533;o,&#65533;&#65533;&#65533;&#65533;Z&#65533;&#65533;&#65533;CG
&#65533;B&#65533;P(&#65533;&#65533;&#65533;wuy&#65533;e&#65533;&#65533;&#65533;'&#65533;&#65533;{&#65533;Y&#65533;4&#417;&#65533;&#65533;&#65533;&#65533;&#65533;&#65533;B&#65533;P(
&#65533;2&#65533;&#65533;&#65533;&#65533;&#65533;\&#65533;&#65533;&#65533;&#65533;&#65533;&#65533;&#65533;&#65533;&#65533;mE}e&#65533;&#65533;&#65533;+moz&#519; xO&#65533;&#65533;&#1518;]&#65533;&#65533;7&#65533;O `UZ&#65533; X&#65533;&#65533;6&#65533;#&#65533;&#65533;
>&#65533;&#65533;1&#65533;?Tc&#65533;c&#65533;&#65533;9jn&#65533;o&#1095;YjgK
&#65533;B&#65533;P(&#65533;&#65533;e&#65533;&#65533;&#65533;b&#65533;&#65533;&#65533;&#691;2&#65533;i&#65533;&#65533; &#65533;B&#65533;P(
e&#65533;&#65533;&#65533;&#65533;}&#65533;&#65533;&#65533;&#65533;&#65533;&#65533;W&#65533;&#1535;&#65533;&#65533;&#65533;&#65533;&#65533;&#65533;&#65533;&#65533;z&#1639;,&#65533;&#65533;&#65533;i&#65533;&#65533;&#946;&#65533;&#65533; /``&#65533;[&#65533; &#65533;&#65533;?<&#65533;&#65533;&#65533;A&#1375;f lA&#65533;&#65533;vn&#65533;&&#65533;&#65533;&#65533; &#65533;&#65533;&#65533;&#65533;&#65533;8&#65533;xz&#65533;`c&#65533;&#65533;&#65533;&#65533;&#65533;&#65533;M&#65533;wW&#65533;2&#65533;?&#65533;v>}&#1771;&#65533;&#65533;&#65533;&#65533;&#65533;&#65533;B&#65533;P(
e&#65533;b&#65533;&#65533;/&#65533;&#65533;&#65533;&#65533;>&#65533;&#65533;#Z?&#65533;&#65533;&#65533;k&#65533;&#65533;&#65533;&#1311;og&#65533;&#65533;8m&#65533;q&#65533;&#65533;&#65533;}&#65533;&#65533;&#1533;&#65533;&#65533;&#1358;o&#65533;&#65533;Y{C&#65533;~nl&#65533;&#65533;&#65533;:x&#65533;&#65533;&#65533;&#65533;P(
&#65533;B&#65533;LV&#65533;&#65533;P&#65533;=&#65533;&#65533;&#65533;i]&#65533;&#65533;} &#65533;&#44406;&#65533;&#65533;&#65533;&#65533;&#65533;&#65533;&#65533;&#65533;S&#65533;&#65533;&#65533;&#65533;&#65533;&#446;&#65533;&#65533;&#65533;&#65533;&#65533;&#65533;h&#65533;Q&#65533;&#65533;&#65533;&#65533;-&#65533;&#65533;&#65533;@ &#65533;&#65533;&#65533;&#65533;o&#65533;`&#65533;&#496;&#65533;&#65533;C&&#65533;LK&#65533;c&#65533;&#65533;&#65533;&#65533;^&#65533;&#65533;&#65533;Z&#1786;&#65533;&#65533;f&#1192;&#65533;8.&#65533;&#65533;l&#65533;Z&#65533;?~P&#65533;?&#65533;Q_6F&#65533;:&#65533;&#65533;I>&#1201;&#65533;&#1595;&#65533;&#65533;7ME&#65533;`&#31589;?'
&#65533;B&#65533;P(&#65533;pE&#65274;&#65533;&#65533;&#65533;&#65533;&#65533;R&#65533;^9&#65533;&#65533;&#65533;y&#65533;&#65533;&#65533;&#65533;&#65533;&#65533;&#65533;&#65533;A&#65533;}&#65533;&#65533;&#65533;&#65533;&#65533;&#65533;&#65533;&#65533;&#65533;&#65533;&#1743;Y&#65533;&#1318;&#65533;&#65533;&#65533;9&#65533;&#65533;&#65533;6&#65533;8oV&#65533;R(
&#65533;B&#65533;P&#65533;m&#65533;&#65533;2&#65533;&#65533;I~&#65533;^&#65533;{&#65533;&#2033; g&#65533;&#65533;Z&#1780;O&#383;&#65533;TQ?~&#65533;&#65533;&#65533;=&#65533;&#65533;_&#65533;&#65533;w%{&#65533;_&#65533;&#65533;2&#65533;!&#65533;&#1151;_U&#65533;&#65533;2I&#65533;&#65533;?4&#65533;e0&#65533; &#65533;7_q\y&#65533;&#65533;yT&#65533;&#65533;&#65533;&#65533;&#65533;&#65533;?<&#65533;&#65533;&#65533;&#65533;&#65533;&#65533;&#65533;SNJ&#65533;&#65533;&#65533;&#65533;
&#65533;&#65533;&#65533;&#65533;m&#65533;&#65533;i&#65533;_&#65533;&#65533;&#65533;?pz&#65533;&#65533;&#65533;&#65533;Z&#65533;&#65533;&#65533;&#65533;!&#65533;&#65533;&#65533;&#65533;&#469;&#975;K&#65533;&#65533;&#65533;&#65533;J&#65533;c&#65533;&#65533;&#65533;&#65533;&#65533;UY&#65533;?&#65533;q&#65533;u|&#65533;
&#65533;B&#65533;P(&#688;E&#65533;&#65533;{q&#65533;&#65533;&#65533;&#65533;l&#65533;&#1341;&#65533;&#65533;&#65533;i&#65533;&#65533;<i&#65533;&#65533;&#65533;&#65533;&#65533;m&#65533;S&#65533;&#65533;&#65533;{T&#65533;&#65533;&#65533;J&#65533;8T&#1327;>(&#65533;/q
&#65533;B&#65533;P(&#65533;}[&#65533;&#962;^&#65533;&#65533;&#65533;&#65533;&#65533;o&#65533;&#1971;&#65533;&#65533;&#65533;&#65533;&#65533;&#65533;o&#65533;&#65533;Z&#65533;&#1704;&#65533;vY&#65533;&#65533;~1&#65533;&#65533;&#65533;!K&#65533;&#65533;{&#1334;&#65533;&#65533;-&#65533;K&#65533;&#65533;4&#65533;5k&#1428;6&#65533;u&#65533;&#1445;&#65533;&#65533;`&#65533;S&#65533;l&#65533;3&#65533;/\S&#65533;&#65533;&#65533;9&#65533;&#65533;&#65533;xv9&#65533;&#65533;kv&#65533;&#65533;&#65533;'&#65533;&#65533;&#65533;&#65533;&#65533;&#65533;&#65533;&#65533;<&#65533;&#65533;r&#65533;i[`5&#65533;&#65533;_&#65533;&#65533;&#65533;C-&#65533;&#65533;&#65533;&#40278;&#65533;&#65533;^&#65533;`&#65533;&#65533;&#65533;&#65533;!&#65533;R&#65533;&#65533;I&#65533;&#65533;&#65533;o&#65533;&#654;&#65533;&#469;&#65533;Q&#351;[&#65533;b&#65533;o&#65533;v&#65533;&#65533;&#65533;&#65533;RlN&#65533;9&#65533;&#65533;D&#65533;P(
&#65533;B&#65533;t}&#65533;X&#65533;&#65533;&#65533;J&#65533;{e&#65533;&#65533;&#65533;J&#65533;&#65533;&#65533;M&#65533;&#65533;}w&#65533;&#1580;d&#65533;&#65533;&#65533;ji&#65533;e&#65533;a&#65533;&#65533;&#65533;q&#65533;X&#65533;u&#65533;&#65533;&#65533;
&#65533;B&#65533;P(&#65533;&#65533;&#65533;_&#65533;{&#65533;&#65533;=&#65533;&#65533;&#65533;&#65533;>&#65533;W]-&#65533;&#65533;&#65533;&#65533;V&#65533;&#65533;Svy&#65533;&#65533;&#65533;&#1137;&#65533;&#65533;p&#65533;&#65533;]&#65533;&#65533;&#65533;&#65533;6&#65533;&#65533;%;&#65533;&#1062; &#65533;&#65533;&#2022;p&#65533;kH&#1798; x@/x&#65533;&#65533;&#65533;/:9&#65533;&#65533;&#65533;&#359;&#65533;P&#65533;&#65533;O&#65533;*&#65533;&#65533;&#65533;/&#65533;&#65533;W&#65533;&#65533;o&#65533;u&#65533;&#65533;&#65533;&#65533;|&#65533;&#65533;3&#65533;&#65533;z`y&#65533;&#735;_&#65533;&#732;r&#65533;	&#65533;/^&#65533;&#65533;UW]U&#65533;&#65533;&#65533;o&#65533;7&#65533;&#65533;&#65533;&#65533;Cz&#65533;[&#65533;\n&#65533;&#65533;&#65533;&#65533;&#65533;&#65533;&#65533;&#65533;&#65533;&#65533;rlc&#65533;\&#65533;&#65533;c?&#65533;&#65533;?N&#65533;&#65533;&#1061;&#65533;z}&#65533;&#65533;[&#65533;&#65533;&#65533;&#65533;&#65533;&#65533;&#65533;&#65533;A5&#65533;&#65533;i&#65533;GR&#65533;&#65533;_&#65533;&#65533;&#65533;&#469;&#65533;&#65533;&#469;&#65533;1&#65533;&#65533;&#65533;R&#65533;8v&#1829;&#65533;&#65533;qU&#65533;&#65533;X&#564;&#65533;<P(
&#65533;B&#65533;P&#65533;&#65533;&#65533;6&#65533;&#65533;&#65533;&#65533;/&#65533;{W&#65533;|&#65533;&#65533;&#65533;&#65533;&#65533;nlV&#65533;&#65533;&#65533;&#65533;&#65533;<&#1319;&#65533;&#65533;&#65533;k&#65533;&#65533;x]K&#65533;8T&#65533;z&#65533;X&#65533;R(
&#65533;B&#65533;P&#65533;m&#65533;{&#65533;&#65533;3c{O&#65533;&#65533;~&#65533;{K&#65533;&#65533;0&#65533;&#65533;7k&#65533;&#65533;&#65533;&#65533;&#65533;&#65533;&#65533;&#364;N&#65533;yX&#65533;&#65533;&#65533;&#65533;*mc&#65533;[&#65533;&#967;&#65533;6&#65533; &#65533;&#65533;&#65533;+&#65533;&#65533;+&#65533;'}&#65533;W&#65533;&#65533;&#65533;&#1532;&#65533;\&#65533;&#65533;&#65533;&#65533;&#1533;&#65533;&#65533;v&#65533;ii&#65533;:&#65533;&#65533;&#65533;&#65533;&#65533;[&#65533;&#65533;&#65533;2&#1097;&#65533;[N/&#65533;&#65533;&#65533;K&#726;Zn&#65533;&#65533;)&#65533;]&#65533;]&#65533;~&#65533;3&#65533;&#65533;&#65533;&#65533;?&#65533;&#65533;&#65533;W&#65533;&#65533;&#564;&#62786; x&#1814;+ V&#65533;?T&#65533;&#65533;&#65533;&#65533;>D&#65533;&#65533;&#65533;>&#65533;&#65533;&#65533;&#65533;&#65533;&#65533;&#65533;&#65533;&#65533;.Em}&#65533;&#65533;&#65533;&#65533;&#65533;&#65533;q&#65533;C&#65533;&#65533;qe&#65533;&#65533;&#65533;&#65533;&#65533;&#65533;x&#65533;&#1014;b}&#65533;&#65533;&#65533;&#65533;g]&#65533;~\uE&#65533;&#65533;&#65533;&#65533;9&#842;&#65533;&#65533;s&#65533;P(
&#65533;B&#65533;W&#65533;&#65533;&#65533;&#65533;{&#65533;&#65533;&#65533;{&#1710;&#65533;&#65533;&#65533;&#65533;&#65533;&#65533;&#65533;&#65533;&#65533;c&#65533;&#65533;m&#65533;K&#65533;&#65533;&#65533;w&#1421;&#65533;J&#65533;?&#65533;&#65533;&#65533;sQ&#65533;{&#65533;&#65533;?V&#65533;&#65533;&#65533;&#65533;=o&#65533;&#65533;&#65533;&#65533;&#65533;c&#1688;b?W&#65533;&#65533;H)
&#65533;B&#65533;P(&#65533;&#65533;&#65533;}[[ &#65533;&#65533;&#65533;&#65533;{B{&#65533;kum&#65533;&#65533;&#65533;=e|?&#65533;b}&#65533;&#65533;&#65533;&#65533;&#65533;&#65533;&#65533;&#65533;&#65533;uu&#65533;&#65533;&#65533;&#65533;&#65533;&#65533;84&#954;&#65533;&#65533;-&#65533;k&#65533;M+ 6&#65533;&#65533;&#65533;&#65533;&#65533;&#65533;&#65533;&#65533;&#65533;}&#65533;&#65533;&#65533;&#65533;&#65533;&#65533;&#65533;+_&#65533;J&#65533;&#65533;&#65533;&#65533;s&#65533;&#1529;&#65533;&#65533;&#65533;&#65533;KN{IZ&#65533;{&#65533;)'&#65533;&#65533;&#45895;&#65533;w&#65533;&#65533;&#65533;r&#65533;gN(&#65533;n=&#65533;|&#65533;&#65533;&#65533;&#65533;?n]x}&#65533;^&#65533;X>&#65533;&#65533;&#65533;O~&#65533;5e&#65533;&#65533;g&#65533;&#65533;&#1195;^S&#65533;5&#65533;&#65533;&#65533;&#65533;?=4&#65533;&#65533;  &#65533;&#65533;&#65533;U&#65533;&#65533;&&#2039;}&#1570;&#65533;&#65533;&#65533;&#65533;&#65533;&#65533;&#65533;&#65533;&#65533;&#65533;&#65533;m&#65533;p&#65533;&#65533;!&#65533;R&#65533;&#65533;&#65533;&#65533;&#65533;&#65533;&#65533;a&#65533;&#65533;+&#65533;&#65533;\&#65533;&#65533;?&#65533;&#65533;Z&#65533;&#65533;&#65533;&#65533;&#65533;&#65533;z&#65533;\m.&#65533;&#65533;mv^uE&#31102;&#65533;&#65533;i&#65533;&#65533;6
&#65533;B&#65533;P(&#65533;&#65533;J|_&#65533;K|&#65533;j| Y&#65533;~&#1215;&#65533;&#65533;&#1943;&#65533;&#65533;&#65533;&#65533;&#65533;2&#65533;&#65533;R&#65533;8&#65533;&#65533;&#65533;#&#65533;g&#65533;&#65533;&#65533;&#65533;&#65533;&#65533;&#65533;*v&#65533;&#65533;&#1879;&#65533;&#65533;&#65533;q.l&#65533;U_&#65533;qY_v&#65533;&#1474;B&#65533;P(
&#65533;&#65533;&#65533;E&#65533;&#65533;&#65533;&#65533;0&#65533;'&#65533;&#65533;&#65533;&#65533;&#65533;.&#65533;&#65533;&#65533;{&#65533;~{o&#65533;`&#65533;&#65533;w&#65533;&#65533;&#65533;(&#65533;W&#65533;z&#65533;&#65533;&#65533;&#65533;=q|o&#65533;&#65533;k&#65533;&#65533;&#65533;}&#65533;?]&#65533;m&#65533;s&#65533;&#65533;&#65533;&#65533;.&#65533;i&#65533;C# &#1055;&#65533;&#65533;g&#65533;[n&#65533;|&#65533;_,&#65533;&#65533;&#65533;`&#65533;&#65533;&#65533;&#65533;&#65533;&#65533;)/9&#65533;&#65533;&#65533;&#35613;&#65533;&#65533;&#65533;&#65533;-&#65533;&#65533;&#65533;&#65533;'&#65533;p\&#65533;&#65533;&#65533;)&#65533;&#65533;&#1147;&#65533;&#65533;&#65533;&#65533;&#65533;+&#65533;&#65533;&#65533;r&#343;&#65533;&#65533;&#65533;&#65533;&#65533;w&#65533;&#65533;7&#65533;r&#65533;&#65533;&#65533;&#61396;&#65533;9&#65533;&#65533;&#65533;&#65533;&#65533;o,&#65533;&#65533;&#1103;~T&#65533;@S&#65533;&#65533;}&#65533;&#65533;m&#65533;&#65533;&#65533;h&#65533;6&#65533;}V&#65533;_&#65533;j&#1662;}{&#1367;&#65533;&#65533;q&#65533;e&#65533;&#65533;m\&#65533;&#65533;&#65533;&#65533;v&#65533;u&#65533;&#65533;Y&#1831;u&#65533;&#718;&#65533;CV&#1991;&#65533;&#65533;&#65533;~&#65533;S&#2023;&#65533;U&#65533;c &#65533;J&#65533;&#65533;&#65533;&#65533;0&#65533;B&#65533;P(
&#65533;B&#65533;P(
&#65533;B&#65533;P(&#65533;&#65533;/YV04&#65533;e&#65533;`&#65533;&#65533;w&#65533;S&#65533;t&#1879;&#65533;?&#65533;&#65533;&#65533;&#65533;&#65533;O=&#65533;&#1332;] &#65533;}H9&#65533;!&#65533;&#65533;U.&#65533;&#65533;&#65533;&#65533;&#65533;^-/&#65533;&#65533;&#65533;r&#65533;&#65533;(&#65533;,,/&#65533;&#1809;&#65533;&#65533;&#65533;>&#65533;&#65533;ma&#65533;&#65533;&#65533;&#65533;Q&#65533;&#65533;&#65533;&#65533;T^w&#65533;&#65533;i&#65533;NQ&#65533;*&#65533;&#65533;&#65533;Xj&#65533;&#1338;&#65533;Y&#65533;m
N&#65533;&#65533;&#65533;A&#65533;&#65533;&#65533;Z &#65533;z&#65533;_&#1397;c&#65533;O&#65533;&#65533;&#65533;&#65533;`&#65533;Z&#65533;&#65533;&#65533;&#65533;}&#65533;]w]&#65533;&#65533;&#65533;&#65533;&#65533;X&#65533;&#65533;&#65533;&#65533;&#65533;&#65533;&#65533;&#65533;k;kK <,`
&#65533;B&#65533;P(
&#65533;B&#65533;P(
&#65533;B&#65533;P(&#65533;dY&#65533;&#1062; &#65533;[&#65533;n&#65533;&#65533;~6&#65533;&#65533;&#65533;&#65533;;N]&#825;W&#869;&#65533;v&#65533;&#65533;&#65533;>&#65533;&#65533;&#65533;&#1131;.&#65533;&#65533;>&#65533;|&#65533;&#65533;G&#65533;|V&#65533;&#65533;&#65533;&#65533;R6/,?v&#65533;!&#65533;&#65533;&#65533;^^&#65533;&#65533;C&#65533;%&#65533;?l&#65533;&#65533;ae&#65533;&#65533;l&#65533;l&#65533; &#1223;&#65533;z&#65533;&#65533;\&#65533;&#65533;&#6631;&#65533;~&#65533;&#65533;&#65533;\&#65533;A&#65533;n&#65533;k&#65533;&#65533;&#65533;`m&#65533;&#65533;&#65533;wVK&#65533;&#65533;z&#65533;&#65533;&#65533;]&#65533;&#65533;&#65533;oW?&#65533;&#65533;&#65533;&#65533; &#65533;6L0&#65533;B&#65533;P(
&#65533;B&#65533;P(
&#65533;B&#65533;P(&#65533;X&#65533;&#65533;`h&#65533;
&#65533;&#65533;n&#1848;&#65533;&#65533;~&#65533;&#65533;U&#65533;&#65533;g&#65533;qF&#1648;aC&#65533;/k&#65533;U |&#545;&#65533;&#65533;&#65533;&#65533;&#65533;g&#65533;WX4&#65533;b &#65533;&#65533;&#65533;&#65533;|&#9439;(o&#65533;&#65533;7&#65533;&#65533;&#65533;&#65533;&#65533;&#65533;&#65533;/:9m&#65533;+ >&#65533;&#65533;&#65533;&#65533;O/&#65533;&#65533;&#65533;Q>t&#65533;&#65533;CW&#65533;&#65533;&#65533;&#65533;&#65533;[X&#65533;&#65533;&#65533;&#1131;&#65533;&#65533;&#65533;&#65533;&#65533;|d&#65533;&#65533;&#65533; +&#65533;&#65533;_gl,|U&#65533;&#65533;&#65533;&#65533;N&#65533;zR&#1463;S j&#65533;&#65533;06&#65533;m&#65533;&#65533;fm/&#65533;&#65533;%{&#65533;&#65533;&#65533;)]C&#65533;&#65533;&#1570;&#65533;4~ &#65533;s&#65533;z&#65533;&#65533;" &#65533;P(
&#65533;B&#65533;P(
&#65533;B&#65533;P(
&#65533;K&#65533;m&#65533;B_&#65533;&#65533;&#65533;&#65533;&#65533;>&#65533;&#65533;&#65533;n)&#65533; &#65533;&#65533;C.+&#65533;{&#65533;!&#65533;&#65533;&#65533;?&#65533;&#65533;i`4k &#65533;&#65533;o}&#65533;[&#65533;/&#65533;&#65533;&#65533;&#1471;zky&#65533;k^]^&#65533;&#65533;&#65533;&#65533;&#65533;&#65533;_Q &#65533;&#65533;gT&#65533;&#65533;&#65533;&#65533;&#65533;^&#65533;&#1287;]&#65533;&#65533;z&#65533;&#65533;&#65533;&#65533;&#65533;&#65533;\&#65533;&#65533;&#65533;&#65533;&#65533;_6/&#65533;&#65533;g&#65533;V>|&#65533;~&#1759;Z>&#104918;w&#65533;&#65533;&#65533; &#65533;P3&#65533;`UAh&#65533;&#65533;j]&#65533;&#65533;P[&#65533;&#65533;&#416;&#65533;&#65533;Y&#65533;Y[&#65533;&#65533;^F&#501; &#65533;&#65533;S';&#65533;&#65533;&#65533;&#65533;! &#65533;&#65533;&#65533;)
&#65533;B&#65533;P(
&#65533;B&#65533;P(
&#65533;B&#65533;&#274;eC[&#65533;&#65533;^&#65533;&#65533;&#65533;&#65533;z&#65533;&#65533;&#65533;&#65533;&#65533;&#65533;i`4k^&#65533;&#65533;&#1494;&#65533;.&#65533;&#65533;&#65533;&#65533;&#65533;(&#65533;&#65533;&#65533;&#1495;&#65533;&#65533;&#65533;&#65533;&#65533;_c&#65533;&#65533;&#65533;Fy&#65533;??~&#65533;&#65533;&#65533;&#65533;?&#65533;&#65533;&#1886;P>p&#65533;&#65533;&#65533;4O&#65533;&#65533;&#65533;vy&#2023;&#65533;P&#957;&#65533;&#589;&#65533;L&#65533;&#65533;F&#65533;&#65533;o&#65533;ji&#65533;jC&#65533; +p&#65533;qY&#65533;6]&#65533;&#65533;&#65533;&#65533;cf|&#65533;k&#65533;&#65533;&#65533;&#65533;&#65533;Y]&#65533;&#65533;&#65533;t&#65533;        &#65533;4&#65533;&#65533;&#65533;^&#65533;~}&#65533;u&#65533;k&#1452;Y}&#65533;&#65533;&#65533;&#65533;&#1687;&#65533;Y&#65533;* &#65533;v&#802;N8&#65533;{&#65533;U0&#65533;F&#65533;&#65533;g&#65533;&#65533;&#65533;&#65533;&#65533;&#65533;&#65533;&#65533;&#65533;/&#65533;&#65533;&#65533;&#65533;&#65533;&#65533;|&#65533;&#645;&#65533;&#65533;&#65533;]&#65533;/L&#65533;&#65533;&#1231;)&#65533;&#65533;&#65533;_+&#65533;&#65533;&#65533;c+&#65533;&#65533;g&#65533;&#65533;E&#65533;&#65533;&#65533;+~}&#65533;&#65533;c&#761;&#65533;}Rc l&#65533;k&#65533;M&#65533;
5&#65533;&#65533;&#65533;S!&#65533;&#65533;&#65533;YAm>&#65533;&#59384;&#65533;$ &#65533;1Y_&#65533;&#65533;^&#65533;|&#65533;&#65533;Bj&#65533;=&#65533;&#65533;&#65533;&#65533;&#65533;x:&#65533;&#65533;&#65533;y&#65533; X&#65533;&#1710;&#1514;g&#65533;&#65533;&#65533;"         &#65533;`Z&#65533;&#65533;_&#65533;{&#65533;
&#65533;&#65533;&#65533;&#65533;+&#65533;&#65533;&#65533;&#65533;B <&#65533;N>&#65533;&#65533;&#65533;&#65533;7T&#65533;&#65533;&#65533;>&#65533;&#65533;&#65533;&#65533;&#65533;R.&#65533;&#291;&#65533;&#65533;&#65533;&#65533;j&#65533;ia&#65533;[&#65533;h&#65533;&#65533;&#65533;{?&#65533;k&#24407;=&#65533;\&#65533;&#65533;>&#65533;&#65533;&#65533;&#65533;<&#65533;&#65533;&#1119;&#65533;&#65533;o^*&#308;&#65533;M&#65533; 7[&#65533;*&#65533;&#1272;&#65533;&#65533;5_&#65533;&#65533;ZW&#65533;&#65533;' &#65533;q&#65533;&#65533;&#65533;*&#65533;&#65533;u-&#65533;U=&#65533;&#1911;i&#65533;&#65533;&#65533;s&#65533;&#65533;&#65533;&#65533;&#65533;&#65533;]&#65533;s&#65533;&#65533;?`        0&#65533; /&#65533;&#65533;tRy&#65533;=&#65533;&#65533;&#65533;&#65533;&#731;&#65533;&#65533;{yKj&#65533;&#65533;&#65533;-&#65533;&#65533;&#65533;&#65533;_^&#65533;&#65533;&#210;&#65533;g&#65533;&#65533;&#65533;&#65533;7`        0&#65533;4&#65533; xMy&#65533;K&#65533;[^&#65533;&#65533;&#65533;.&#65533;&#65533;&#65533;&#65533;%y&#65533;K&#65533;&#65533;&#65533;&#65533;&#65533;i&#2035;b&#65533; X}&#423;&#65533;=&#65533;&#1949;}&#65533;        ` hL&#65533;&#65533;'_&#65533;;&#65533;&#65533;r&#65533;&#65533;]&#65533;=&#65533;&#65533;&#1214;gO &#65533;	0        &#65533;&#65533;&#65533;O?&#65533;&#65533;&#65533;q&#65533;&#65533;&#383;&#65533;&#65533;D&#65533;T?&#65533;` 3&#65533;         &#770;i=&#65533;v&#65533;&#1725;&#65533;]&#65533;&#65533;&#65533;&#1501;0&#65533;&#65533;D         f&#65533;4&#65533; &#898;&#65533;,&#65533;0&#65533;&#65533;D         f&#65533;&#65533;&#65533;&#65533;&#65533;          &#65533;`Z_&#65533;n&#1914;&#65533;&#65533;^&#65533;&#65533;&#65533;&#1501;0&#65533;&#65533;D         f&#65533;&#65533;`&#65533;&#1278;&#65533;&#65533;&#65533;{&#542;
&#65533;0&#65533;&#65533;D         f&#65533;4&#65533;&#65533;@ `&        &#65533;Y@ &#65533;@&#65533;Q&#65533;Y&#65533;&#65533;&#65533;&#666;5k&#65533;&#65533;]&#65533;) >&#65533;&#65533;&#65533;&#65533;s&#65533;~n9&#65533;#&#65533;G&#65533;;&#65533;9G&#65533;&#65533;&#65533;&#65533;r&#65533;NJ&#65533;V`        0&#65533; &#65533;&#65533;&#853;M&#65533;6&#65533;&#65533;&#65533;&#65533;&&#65533;m&#65533;IL= ^&#65533;~}&#65533;&#65533;q&#65533;&#65533;@ +&#65533;&#65533;6&#65533;&#65533;&#65533;t5&#65533; &#65533;&#65533;c&#65533;)&#65533;^.&#65533;&#65533;&#65533;&#65533;W\Q&#65533;&#65533;ze&#1658;uk&#65533;+&#65533;(&#65533;&#65533;&#65533;&#65533;^&#65533;{&#20755;N('&#65533;91&#65533;XI&#65533;       &#65533;,&#65533;F <&#65533;&#65533;&#65533;&#65533;&#65533;&#65533;J&#65533;-&#65533;&#65533;&#65533;&#65533;O&#65533;I&#65533;&#65533;1&#65533;&#65533;=&#65533;&#65533;o&#65533;&#65533;&#65533;&#65533;'?&#65533;I&#65533;&#65533;OZ~&#65533;&#65533;&#65533;&#65533;&#65533;&#65533;&#65533;&#65533;&#65533;{&#65533;&#65533;&#65533;{&#65533;&#65533;^&#65533;&#829;j&#65533;&#65533;&#65533;&#147;&#65533; 8&#65533;X)&#65533;       &#65533;,&#65533;F &#65533;&#65533;! &#65533;(&#65533;&#65533;&#65533;&#65533;&#65533;&#65533;&#65533;&#65533;o1&#65533;&#65533;&#65533;;w&#65533;,&#65533;&#65533;sO&#65533;&#65533;X&#65533;&#65533;
&#65533;&#65533;I&#65533;&#65533;&#65533;&#65533;k&#65533;&#65533;/:&#65533;'&#65533;&#65533;&#65533;        &#65533;Y0&#65533;'&#65533;W\ ,&#65533;&#65533;~&#65533;p_ma&#65533;&#65533;em&#65533;[ &#65533;&#65533;&#65533;&#65533;Sz&#65533;*&#65533;U&#65533;&#65533;&#65533;&#65533;&#65533;
}&#65533;&#65533;&#65533;r&#65533;w&#65533;&#65533;&#65533;&#65533;&#65533;&#65533;&#65533;~&#65533;&#65533;&#65533;&#65533;V&#65533;&#65533;&#65533;.&#65533;&#65533;&#65533;r&#65533;&#65533;&#65533;&#65533;&#65533;&#65533;&#65533;&#65533;        `L&#65533;o &#65533;w&#65533;y=0&#65533;&#65533;&#65533;`Q&#65533;&#65533;p&#65533;&#7116;5 V&#65533;{&#65533;&#65533;&#65533;V&#65533;&#65533;&#1247;&#65533;t&#65533;&#1319;>U.&#65533;&#65533;&#65533;r&#65533;%&#65533;&#65533;&#859;7&#65533;&#65533;&#65533;)&#65533;&#65533;o&#65533;V&#65533;&#65533;&#65533;&#65533;&#65533;w&#65533;&#65533;&#65533;9:&#65533;[&#65533;&#65533;&#65533;7&#65533;&#65533;n&#65533;&#65533;\u&#65533;U{&#65533;&#1270;&#65533;&#65533;G&#65533;|&#65533;&#65533;&#65533;&#65533;&#65533;q&#65533;{&#65533;&#65533;&#65533;W&#65533;Z&#65533;&#65533;&#65533;o&#65533;&#65533;&#65533;xj&#65533;>&#65533;?&#1790;&#65533;&#65533;&#65533;&#65533;X&#65533;&#65533;&#65533;&#65533;&#65533;&#1649;%&#65533;&#65533;&#1345;         &#770;i~t&#65533;P&#868;&#2020;&#65533; e&#65533;&#65533;&#65533;]}&#65533;=&#65533;{&#65533;&#65533;&#65533;WO&#65533;~&#65533;&#65533;&#65533;-&#65533;&#65533;&#65533;w&#65533;M7&#65533;T&#65533;&#1747;&#65533;w&#65533;uW&#65533;&#304;&#1706;&#65533;&#65533;oi
&#65533;E&#65533;&#65533;&#65533;&#65533;`&#1346;ak&#65533;&#65533;}&#65533;&#65533;&#65533;&#65533;&#65533;&#65533;o&#65533;&#65533;&#65533;6&#65533;o|&#65533;k&#65533;&#65533;&#2030;>&#65533;1&#65533;&#65533;Ea&#65533;?>V/`        0&#65533;&#65533;&#65533;r&#65533;o &#65533;}&#65533;&#65533;~b |&#47991;&#65533;;v&#65533;&#65533;o&#65533;&#65533;
}&#65533;~&#65533;k_+_&#65533;&#65533;W&#65533;&#65533;&#65533;__&#65533;&#65533;&#65533;/&#65533;&#48059;&#65533;
P&#65533;U&#65533;&#65533;&#65533;&#65533;&#65533;K&#65533; &#65533;&#65533;/\&#65533;G&#65533;&#65533;`&#65533;km&#65533;&#65533; x\&#65533;       &#65533;,  & &#65533;
 &#65533;&#65533;g?&#65533;B_}&#1395;|&#65533;m&#65533;V>&#65533;&#65533;&#983;&#65533;&#65533;&#65533;&#65533;
f?&#65533;&#65533;&#65533;U&#65533;&#65533;O; ng&#65533;K &#65533;~tL&#65533;&#65533;&#65533;&#65533;&#65533;G <.&#65533;        `L &#65533;&#65533;&#65533;n&#1716;i&#65533;&#65533;&#65533;fJ7&#65533;V'1&#65533; X&#65533;&#876;_&#65533;>m&#65533;&#65533;X`&#65533;&#65533;&#65533;&#930;'|&#65533;&#65533;&#65533;+&#65533;&#65533;{o&#1657;sg&#65533;&#65533;&#65533;
O&#65533;&#65533;&#65533;&#65533;&#65533;`&#65533;&#442;F&#65533;&#65533;)&#65533;&#65533;Ao&#65533;&#65533;&#65533;G<&#65533;&#65533;&#65533;&#65533;V`        0&#65533; &#65533;Y&#65533;&#65533;l&#1584;a1&#65533;&#65533;2>0k&#65533;Z&#65533;iX&#65533;'&#65533;&#65533;a&#65533;O &#65533;&#65533;_/_&#65533;&#65533;&#727;&#65533;&#65533;&#65533;r&#65533;&#65533;&#1494;/|&#65533;&#65533;&#65533;&#65533;&#65533;&#65533;g&#65533;&#1453;[&#725;W^Y=	&#65533;&#65533;&#65533;&#65533;&#65533;&#65533; &#65533;&#65533;Nz&#65533;&#65533;&#65533;&#65533;&#65533;&#65533;&#65533;&#65533;v&#65533;ux&#65533;_&#65533;- &#65533;u&#65533;:&#65533;&#65533;&#65533;&#65533;|K&#65533;&#65533;&#65533;-&#65533;3&#65533;*&#65533;&#65533;qg&#65533;Z&#65533;&#65533;v&#65533;E&#65533;*&#65533;&#65533;nl?&#65533;t>&#65533;&#65533;w9&#65533;&#65533;s&#65533;&#65533;&#65533;j&#65533;&#65533;&#65533;&#65533;&#65533;&#65533;{^&#65533;&#65533;&#65533;V&#65533;V&#65533;&#57574;c&#65533;&#65533;&#65533;6?&#65533;&#65533;&#65533;D?/Y&#1761;hLV&#65533;r&#65533;&#65533;&#965;&#65533;m&#1917;i&#65533;u~&#65533;&#65533;&#65533;&#65533;R?&#65533;+&#65533;&#65533;B&#65533;&#65533;&#65533;&#65533;&#2001;!&#65533;&#65533;&#65533;&#65533;&#65533;&#65533;&#65533;I&#65533;ge_&#65533;a9&#65533;&#65533;AK&#65533;&#65533;&#29343;C     V&#65533;&#65533;&#65533;>;m&#65533;Q&#65533;-&#211;&#65533;j <&#65533;&#65533;&#65533;=&#65533;P&#65533;&#65533;u&#65533;]&#65533;&#65533;;&#65533;,?&#65533;&#65533;+
C&#65533;&#65533;&#65533;&#65533;o&#65533;&#65533;
I&#65533;&#65533;_&#65533;&#65533;z2X&#65533;&#65533; +t&#65533; 6&#65533;5}`[&#65533;&#65533;&#1239;&#65533;=&#65533;&#65533;W&#65533;$ &#65533;i&#65533;>\&#65533;&#65533;&#65533;/U&#1472;G&#65533; &#65533;>&#1095;&#65533;&#65533;u&#65533;&#65533;Zd4&#1445;&#65533;0&#65533;w]&#1749;z&#65533;&#65533;&#65533;E6z&#65533;&#65533;&#139;&#65533;&#65533;w&#65533;&#65533;vCj&#65533;7&#65533;&#65533;;J&#65533;&#65533;&#65533;\&#65533;u&#65533;t&#65533;&#65533;5&#65533;m&#65533;GE&#65533;&#65533;&#65533;s&#65533;D&#65533;&#65533;:&#65533;As&#65533;&#65533;&#65533;&#65533;d&#65533;&#65533;&#65533;>&#65533;q&#65533;&#65533;m&#65533;W&#65533;k&#65533;&#65533;&#65533;b&#65533;&#65533;     ,&#65533;&#65533;&#65533; &#65533;^&#65533;
x&#65533;~&#65533;&#65533;&#65533;/&#65533;&#65533;zk&#65533;&#65533;&#65533;n&#65533;&#65533;[&#654;;&#65533;&#65533;C&#65533;>&#65533;&#65533;uM&#65533; X&#1303;&#65533;5&#65533;&#65533;~&#65533;&#65533;&#65533;&#65533;' &#65533;&#65533;&#65533;&#65533;U!&#65533;>&#65533;&#65533;&#65533;&#59211;&#65533;ga&#65533;&#65533;h[&#1863;&#65533;&#65533;&#65533;k&#65533;&#65533;\,&#65533;&#65533;mc&#942;MWv&#65533;W&#65533;5&#1815;&#65533;&#65533;&#65533;O&#65533;A?;m&#65533;&#65533;&#65533;`.&#65533;&#1872;&#65533;&#1947;&#65533;&#65533;A&#65533;>&#65533;k&&#65533;&#65533;].&#65533;c&#65533;&#65533;&#65533;1Y&#65533;3&#65533;b&#65533;&#65533;&#65533;&#975;&#65533;&#65533;<e&#65533;&#65533;&#65533;&#65533;&#65533;;&#65533;&#65533;]&#65533;      +&#65533;$X"W_&#65533;&#65533;&#65533;^&#65533;_-&#65533;&#65533;&#65533;&#65533;&#65533;<ir=&#65533; X&#65533;Wa&#65533;B&#1947;o&#65533;&#65533;|&#65533;[&#65533;*7&#65533;tS&#65533;&#65533;7&#65533;Q&#65533;o&#65533;^}=&#65533;h]x&#65533; XTW_&#65533;&#65533;X&#65533;&#65533;&#65533;&#65533;&#65533;&#65533;m&#65533;&#65533;&#65533;&#65533;&#65533;x&#65533;&#65533;&#65533;W&#65533; &#65533;K&#65533; X&#65533;&#65533;}(&#65533;&#65533;O|:&#65533;&#65533;&#65533;&#65533;,xQ}_|l|&#65533; [&#65533;g&#65533;A&#1494;&#65533;&#65533;&#65533;&#65533;}&#1007;&#65533;c&#65533;b&#490;&#65533;'&#65533;&#65533;&#65533;&#65533;&#65533;~|&#65533;&#65533;u&#65533;E%&#65533;#&#65533;&#65533;&#65533;&#65533;&#65533;/n&#65533;&#65533;&#65533;d&#65533;&#65533;\f&#65533;&#65533;&#65533;&#65533;&#65533;v&#65533;/&#65533;&#65533;ZZ&#65533;&#65533;P&#65533;&#65533;]<&#65533;&#65533;&#65533;_&#65533;m}&#65533;&#65533;&#65533;i%&#65533;&#65533;&#65533;
c&#65533;9&#65533;&#65533;W%&#65533;&#65533;I%&#65533;c&#11592;&#65533;du&#65533;&#1445;&#65533;Z&#65533;X:&#65533;?obI,&#65533;&#2042;&#65533;k&#65533;&#65533;&#65533;?&#65533;&#65533;8&#65533;&#65533;8:o_&#65533;1&#65533;\&#65533;8*&#65533;mq&#65533;&#65533;V&#65533;&#65533;u&#750;O&#65533;i&#65533;C&#65533;=&#65533;&#65533;&#65533;&#65533;>cT&#65533;&#65533;&#1651;&#65533;g&#65533;c&#65533;Z&#65533;/+v&#65533;vc&#65533;&#65533;8&#65533;xX&#65533;&#65533;T+q&#65533;&#65533;&#65533;Q&#65533;&#65533;&#65533;&#65533;A&#65533;&#65533;&#65533;&#65533;&#65533;&#65533;l&#65533;&#65533;~&#65533;I&#65533;J&#65533;x&#65533;&#65533;&#65533;8S&#65533;sc&#65533;&#65533;&#65533;[b_&#65533;:&#65533;&#1589;&#65533;&#223;&#65533;^&#65533;9d&#65533;&#65533;>&#65533;c6&#65533;&#65533;m6'&#65533;&#65533;    &#65533;&#65533;7I ,
&#65533;&#65533;&#65533;&#1307;&#65533;'&#65533;&#65533;2&#65533;&#65533;m&#65533;4&#65533;1&#65533; &#65533;B`&#65533;&#65533;&#65533;&#65533;OZ&#65533;&#1278;&#65533;&#65533;&#65533;i&#65533;>&#65533;&#65533;&#65533;]&#65533;m_&#65533;&#65533;W&#65533;&#65533;&#65533;CYa&#65533;~&#65533;&#1703;&#65533;&#65533;&#65533;&#65533;g&#65533;&#65533;P9&#65533;&#1461;&#65533;&#65533;&#65533;b&#65533;&#65533;+_&#65533;'&#65533;&#65533;&#65533;=&#65533;+&#65533;)F&#65533;&#65533;&#65533;&#65533;&#65533;&#65533;>&#65533;&#65533;&#65533;&#65533;A&#65533;&#65533;&#65533;>&#65533;&#65533;&#65533;&#65533;&#65533;&#65533;&#65533;~&#65533;&#65533;u&#65533;>&#65533;&#65533;wa&#65533;&#65533;&#65533;1J&#65533;8T&#65533;&#65533;<&#65533;O&#65533;&#65533;&#65533;&#65533;&#65533;&#65533;{u&#65533;n&#65533;&#65533;&#65533;A&#65533;&#1459;&#65533;)&#1459;&#65533;lCv&#65533;&#65533;N&#65533;&#65533;T=Mb&#65533;&#65533;X&#65533;#&#65533;&#1783;&#65533;&#65533;&#65533;u&#65533;;o?Nm&#65533;h&#65533;n&#65533;&#65533;}~&#65533;&#65533;s&#65533;&#65533;S}l&#65533;&#65533;&#65533;j&#65533;&#65533;x&#65533;&#65533;&#65533;u?&#65533;F}fs&#65533;6-U&#65533;Z&#65533;c&#65533;1I&#65533;^&#65533;&#65533;&#65533;&#65533;&#65533;&#65533;1U&#65533;^&#1269;&#65533;;O&#65533;&#65533;&#1398;&#65533;&#65533;&#65533;&#65533;9J&#65533;\e&&#65533;&#65533;X&#65533;&#65533;&#65533;s/&#65533;X&#65533;j&#65533;(&#65533;&#65533;}k&#65533;&#65533;&#1530;&#428;b&#65533;&#994903;.c&#65533;c&#65533;&#879;&#65533;&#65533;&#469;&#65533;1m~&#65533;&#65533;W&#65533;&#65533;&#65533;Xq&#65533;~O&#65533;&#65533;&#65533;&#65533;&#65533;]&#65533;&#65533;;S&#65533;&#65533;&#65533;&#65533;k&#65533;D}&#65533;&#65533;?Flg&#65533;im&#65533;&#65533;&#65533;l&#65533;c}k&#995;n|K&#993;&#65533;&#65533;c&#502;&#65533;.&#65533;     Xy&&#65533;&#65533;&#65533;T&#65533;&#65533;*&#886;&#469;&#65533;&#65533;o&#65533;m&#65533;&#65533;&#65533;&#65533;&#65533;&#65533;&#65533;&#65533;w&#65533;&#65533;&#65533;	[=&#65533;&#65533;o~s&#65533;	`&#65533;&#65533;&#65533;&#65533;M[ &#826;>&#65533;>@&#65533;&#65533;&#65533; k&#65533;&#65533;&#65533;l&#65533;&#65533;&#65533;}&#65533;{&#65533;&#65533;>&#65533;&#65533;&#65533;&#65533;&#65533;&#65533;u}x&#65533;&#65533;&#65533;}e|g2g&#1788;&#65533;&#755;}&#65533;a&#65533;&#65533;&#65533;E[&#65533;x&#65533;&#65533;&#1704;m&#65533;&#65533;R&#65533;&#65533;y&#65533;&#65533;d&#65533;&#65533;&#65533;&#65533;&#65533;&#65533;6&#65533;M?&#65533;&#65533;&#1928;&#65533;&#65533;)C&#65533;|&#65533;(~\q&#65533;&#65533;&#65533;&#65533;&#65533;&#65533;u&#65533;?&#65533;&#65533;&#65533;X&#65533;k&#65533;&#65533;&#65533;&#65533;&#65533;&#65533;&#65533;&#1759;&#65533;E&#65533;&#65533;[T&#65533;iY;?7&#65533;~&#65533;&#1462;l&#65533;$^&#65533;&#65533;k&#65533;)&#65533;&#65533;&&#65533;x&#1207;&#65533;I&#65533;&#65533;&#65533;z]&#65533;&#65533;&#65533;&#65533;&#65533;&#65533;}&#65533;&#367;/u&#65533;m&#65533;&#65533;&#65533;:&#65533;&#65533;&#65533;&#65533;&#65533;u;&#1004;]&#65533;&#65533;|;&#65533;&#65533;&#22325;&#65533;&#65533;&#65533;c&#351;&#366;&#65533;1d&#65533;&#65533;z<&#65533;&#65533;}&#65533;km&#65533;&#65533;&#1782;&#65533;&#65533;k&#65533;q&#65533;&#65533;&#65533;&#65533;k&#65533;G&#65533;&#65533;&#65533;&#65533;>&#65533;&#65533;y&#65533;&#65533;     &#65533;&#65533;. V&#65533;&#65533;X&#65533;&#65533;&#65533;&#65533;&#65533;&#65533;
&#65533;&#2035;+ &#65533;&#65533;?&#65533;&#65533;O&#655;&#65533;&#65533;&#65533;&#925;;+&#65533;&#65533;s&#65533;&#65533;Mu&#65533;&#65533;&#65533;G &#65533;&#65533;K l&#65533;&#65533;}8?&#65533;&#65533;&#65533;&#65533;!m&#65533;!&#65533;&#65533;&#65533;&#65533;&#65533;3&#65533;&#65533;&#65533;4>&#65533;&#65533;&#65533;1d&#65533;g&#1788;&#65533;&#755;}K&#65533;p]cl
l&#65533;&#65533;&#65533;&#65533;&#65533;&#65533;s&#65533;&#65533;M&#65533;gc&#65533;&#65533;&#65533;{$&#65533;&#65533;;&#65533;&#65533;&#65533;&#65533;&#65533;~&#65533;&#65533;.&#65533;)&#65533;c&#65533;j&#65533;Sw-&#65533;s&#65533;m&#65533;&#65533;^g&#65533;_&#65533;&#65533;&#65533;&#65533;[&#65533;&#65533;&#65533;&#34610;&#65533;&#65533;&#65533;&#65533;&#65533;v~&#65533;&#65533;&#65533;>&#65533;W&#65533;&#65533;&#65533;a&#65533;&#65533;&#65533;&#997;&#65533;&#65533;&#65533;&#65533;h,~Nb&#65533;m&#65533;&#65533;&#65533;>t_&#65533;1'&#65533;&#65533;&#65533;&#65533;&#65533;sk&#65533;&#65533;&mc&#1338;&#65533;&#65533;&#65533;&#65533;&#65533;&#65533;g&#65533;uc&#65533;5&#65533;&#65533;&#65533;&#65533;G&#65533;&#65533;M&#65533;&#65533;&#65533;f&#65533;&#65533;&#65533;v&#65533;l[<g&#65533;&#65533;&#234;&#65533;&#65533;U&#1884;&#1785;&#65533;&#65533;l&#65533;&#65533;u&#65533;&#65533;&#65533;&#65533;&#65533;&#65533;2&#65533;&#65533;&#65533;&#65533;&#65533;&#65533;&#65533;i&#65533;m&#65533;<&#65533;xT&#65533;&#65533;&#65533;&#65533;     &#65533;|&#65533;&#65533;E&#65533;o&#65533;*&#65533;	&#65533;&#65533;&#1982;&#65533;&#65533;&#64190;&#65533;Y&#65533;&#65533;}t&#65533;&#65533;S&#65533;jK &#65533;&#65533;&#65533;&#65533;&#65533;&#65533;&#65533;>&#65533;&#1351;&#65533;&#65533;C\&#65533;&#65533;&#65533;&#2022;{&#1390;&#65533;&#65533;Z&#65533;&#65533;r&#65533;G&#65533;&#65533;&#65533;M&#65533;&#65533;&#65533;<F&#65533;&#65533;k&#65533;&#65533;<&#65533;&#65533;&#65533;_&#65533;_&#65533;l&#65533;&#65533;&#1118;&#1550;&#65533;t&#65533;x-26&#65533;Mu&#65533;&#65533;&#65533;&#65533;&#65533;&#65533;&#65533;em,&#65533;&#65533;W&#65533;j&#65533;s&#65533;}m&#65533;&#65533;)#&#65533;&#65533;i{&#690;1&#65533;]&#65533;&#65533;s&#65533;~&#1710;&#65533;&#65533;e&#65533;&#65533;&#65533;/v_&#65533;&#65533;%&#65533;&#65533;c&#65533;{&#65533;&#65533;b;&#1399;s&#65533;&#65533;&#65533;&#65533;1&#65533;q&#377;&#65533;&#65533;?g&#65533;&#65533;I&#1471;&#65533;&#65533;1&#65533;&#65533;u&&#65533;&#65533;&#65533;1&#65533;&#65533;&#65533;&#65533;u&#65533;6F&#65533;?^l&#65533;&#65533;[&#65533;&#65533;&#65533;&#65533;s&#65533;&#65533;5&#65533;d&#65533;S&#1519;w&#1454;&#65533;x&#65533;&#65533;f&#456;&#65533;c&#65533;N&#65533;h&#65533;s6&#65533;&#65533;&#65533;&#65533;&#65533;&#65533;U&#758;s&#65533;s#z&#65533;m&#65533;~&#1750;&#65533;&#65533;;N6&#65533;m&#65533;1j&#65533;R&#65533;&#65533;     &#65533;m&#65533; xnn&#65533;l&#1716;i&#65533;oM&#65533;&#65533;&#65533;&#65533;&#65533;&#65533;&#65533;&#65533;&#65533;&#65533; k&#65533;&#65533;&#65533;&#65533;NL'&#65533;&#65533;1&#65533; &#65533;&#65533;c&#65533;)&#65533;&#447;(&#65533;&#65533;&#65533;r&#65533;W&#65533;+&#65533;^Y&#65533;n&#65533;&#65533;HuT&#65533;&#65533;&#65533;/&#65533;&#1706;&#65533;&#65533;o`%&#65533; &#1735;&#65533;&#65533;0&#65533;&#65533;C&#65533;&#65533;&#65533;^&#65533;&#65533;*&#65533;&#65533;&#65533;Z&#65533;&#65533;&#65533;|&#556;&#65533;&#65533;&#65533;&#1423;?VW&#65533;&#65533;&#65533;1&#65533;D&#65533;.&#65533;&#65533;&#65533;y0ZWQ}&#65533;]&#65533;cOc&#65533;&#65533;J&#65533;&#65533;<;N]?&#65533;G&#65533;v:&#65533;&#65533;&#782;&#65533;1&#65533;9&#65533;x&#65533;&#65533;Z6&#65533;uc&#65533;&#65533;&#65533;&#65533;#&#65533;&#65533;&#65533;&#65533;&#65533;1E&#65533;&#65533;}d&#65533;&#622;E6qm&#65533;"&#65533;&#65533;b&#65533;R&#65533;&#65533;&#65533;?&#65533;s&#65533;7&#65533;!&#65533;&#65533;R&#65533;v^q]4>&#65533;&#65533;&#65533; &#65533;y&#65533;&#65533;&#65533;Ru&#65533;&#65533;&#65533;&#1707;&#65533;c&#65533;&#718;m&#1773;M&#65533;&#65533;&#65533;f&#65533;y&#65533;:&#65533;&#65533;&#65533;&#65533;&#65533;&#424;&#65533;&#1404;&#65533;&#65533;&#65533;&#65533;&#1768;n&#65533;&#65533;&#65533;&#65533;&#65533;|&#65533;&#65533;h&#65533;?n&&#65533;&#65533;&#65533;m&#65533;ye&#65533;4&#65533;~&#65533;Mv&#65533;&#65533;&#65533;&#65533;=&#65533;&#65533;&#65533;&#941;&#65533;lq&#65533;mL&#65533;g&#1398;&#65533;&#34717;{&#65533;G&#65533;&#65533;&#65533;&#65533;&#65533;i&#65533;6&#65533;q&#65533;b?}&#65533;1&#65533;&#65533;Eu&#65533;&#885;&#2030;&#65533;&#65533;&#65533;     &#65533;&#692;&#65533; 8&#65533;Z&#65533;oL&#65533;oX&#65533;:&#65533;0&#65533; xHc
&#65533;&#65533;;&#65533;&#65533;&#641247;S&#65533;8&#65533;r&#273;=-&#65533;y&#65533;&#65533;&#1005;&#65533;&#65533;&#65533;V&#65533;>&#65533;> &#65533;&#65533;&#65533;&#65533;&#65533;&#65533;&#65533;/&#65533;hQ;_&#65533;&#65533;zc&#65533;?&#65533;&#65533;%&#65533; &#65533;&#65533;e"&#65533;&#65533;&#305;&#65533;}`m&#65533;p&#65533;&#65533;&#65533;&#65533;Cu&#65533;E%&#65533;G&#65533;o
&#65533;&#65533;&#65533;&#65533;&#65533;(&#65533;&#65533;&#65533;&#65533;>&#65533;&#65533;&#65533;s&#65533;&#65533;&#65533;&#65533;&#65533;'&#65533;#&#65533;oc&#65533;s&#65533;&#65533;&#65533;_&#762;k&#65533;&#65533;q&#65533;&#65533;&#65533;.4&#65533;&#65533;u&#9762;&#65533;&#65533;J<&#65533;&#65533;k&#65533;QE&#65533;&#65533;&#65533;&#65533;5]&#65533;&#1543;^o&#65533;&#65533;&#65533;=&#65533;I&#65533;Y&#65533;&#65533;dcP&#65533;&#65533;&#65533;4&#65533;c_l&#65533;&#65533;u&#65533;y&#65533;&#65533;&#65533;T&#65533;&#65533;G&#65533;l&#65533;&#65533;&#65533;&#65533;&#65533;/&#65533;&#65533;]&#65533;x|&#65533;&#970;^g&#1517;&#65533;4&#65533;&#65533;&#65533;|&#65533;&#65533;&#1769;&#65533;1&#65533;/+&#65533;]&#65533;&#65533;g&#65533;&#1357;1&#65533;&#65533;&#65533;g%&#1947;6q&#65533;&#65533;&#65533;&#65533;&#65533;&#65533;&#65533;&#65533;qnU&#65533;&#65533;&#65533;&#65533;&#65533;8?&#65533;&#65533;&#65533;&#65533;&#65533;8&#65533;u&#65533;&#416;:q.&#65533;&#973;&#65533;8&#65533;&#65533;&#65533;}&#65533;&#65533;s[&#65533;&#65533;&#65533;4?&#65533;u&#65533;&#65533;&#65533;&#65533;[&#65533;&#65533;&#65533;&#871;?&#65533;&#65533;&#65533;&#65533;	     V&#65533;&#65533;&#65533;&#65533;&#65533;&#65533;&#65533;&#1521;&#65533;&#65533;V&#65533;o)&#65533;&#804;>0&#65533;C&#65533;O&#65533;&#65533;>&#65533;&#65533;{&#65533;gA&#65533;Ns&#65533;Q&#65533;?&#1710;&#65533;&#65533;4&#65533;&#65533;X&#65533;&#65533;/&#453;}#&#65533;0}Y@,Z&#65533;&#65533;&#65533;&#65533;    &#65533;&#65533;`&#65533;&#65533;<~oud#&#65533;/``<&#65533;&#65533;&#2020;&#65533;+xT&#65533;P&#65533;&#65533;&#65533;&#65533;
&#65533;&#65533;&#65533;&#65533;&#65533;&#65533; &#65533;&#65533;&#65533;&#65533;Z,&#65533;,p&#65533;xRs&#65533;&#65533;&#65533;&#2035;&#65533;&#65533;&#65533;&#65533;&#65533;&#65533;b&#65533;&#65533;&#65533;Y&#65533;=     0-&#65533;&#65533;`&#65533;&#65533;h}&#65533;&#65533;
&#36225;&#65533;w]/%& &#387; x&#65533;&#65533;&#65533;&#65533;a!&#65533;/&#65533;&#65533;)t&#65533;&#65533;&#65533;w&#65533;&#622;&#65533;/&#65533;O &#65533;|&#65533;&#65533;&#65533;&#65533;~&#65533;&#65533;&#65533;|S&#65533;&#447;&#65533;&#65533;V&#65533;&#65533;&#65533;{&#65533;{2k     Pg&#65533; X&#65533;&#65533;f&#65533;z1_&#65533;&#65533; O &#65533;=&#65533;&#65533;&#65533;&#472;	&#65533;&#65533;&#65533;          &#65533;`&#65533; x&#65533; &#65533;I&#65533;        `&#65533;: &#65533;.&#65533;]&#65533;&#65533;}&#1525;&#65533;&#65533;bL&#65533;q&#65533;W&#65533;{&#65533;s&#65533;GQ&#65533;8&#65533;&#1873;&#65533;9&#65533;<&#65533;&#65533;&#30035;^pR&#65533;&#65533;&#65533;        &#65533;Y0&#65533; X9i&#65533;&#65533;&#65533;&#65533;&#65533;&#65533;IL= &#65533;n&#65533;:&#65533;M&#65533;6&#65533;&#65533;&#65533;&#65533;&#65533;&#1717;S |&#817;&#468;?&#65533;&#65533;?/&#65533;&#65533;&#65533;e&#65533;+&#65533;(Wn&#65533;&#65533;l&#1914;5u&#341;W&#65533;&#65533;^&#65533;&#65533;&#65533;{&#65533;&#65533;&#65533;r&#65533;I'&#65533;&#1500;&#65533;&#65533;	&#65533;$&#65533;        `L+ &#65533;&#65533;&#65533;7&&#65533;q&#65533;&#1347;&#65533;&#65533; &#65533;4 eL&#65533;s&#65533;yn&#65533;&#65533;w&#65533;m&#65533;&#65533;O~R~&#65533;&#1247;&#65533;&#65533;&#65533;&#65533;g{&#65533;&#65533;&#65533;&#65533;+&#65533;&#65533;{o&#65533;&#65533;&#65533;&#65533;&#65533;W&#65533;s&#65533;&#65533;+'&#65533;&#65533;&#65533;*&#65533;&#65533;V
`        0&#65533; &#65533;7&&#65533;C&#65533; &#65533;0&#65533;&#65533;&#65533;$&#65533;g&#65533;&#65533;&#65533;&#65533;s^y&#65533;&#65533;&#65533;}&#65533;&#1911;&#65533;&#65533;B&#65533;;w&#65533;{&#61031;&#65533;&#65533;&#65533;?&#65533;B`&#65533;&#65533;
&#65533;&#65533;$&#65533;k&#65533;&#65533;5&#65533;&#65533;&#65533;&#787;&#65533;X&#65533;&#65533;       &#65533;,] &#65533;k&#65533;&#65533;&#65533;?&#65533;I>&#65533; &#65533;=&#32743;<&#65533;&#65533;CU&#65533;&#65533;&#65533;&#65533;&#65533;?&#65533;q&#65533;&#65533;}&#65533;&#65533;&#65533;&#65533;;&#65533;,?&#65533;&#65533;&#65533;&#65533;&#65533;&#65533;&#65533;j&#65533;&#65533;&#65533;&#65533;a&#65533;&#65533;]tQy&#65533;&#65533;+&#753;&#65533;?6&#65533;&#65533;|&#65533;&#65533;_&#65533;d&#65533;0<`        0&#65533;&#65533;&#65533;&#65533;&#1519;&#65533;&#65533;&#65533;y&#858;5&#65533;&#65533;&#65533;&#65533;&#65533;Z&#65533;&#65533;6K&#65533;&#65533;3&#65533;&#65533;
&#65533;&#65533;&#65533;&#65533;&#65533;&#65533;&#65533;~&#65533;&#1247;.&#65533;&#65533;&#1319;&#677;&#65533;^Z.&#65533;&#17586;y&#65533;&#65533;&#65533;/&#65533;&#65533;/&#65533;&#65533;&#65533;&#65533;&#2026;&#65533;&#65533;&#65533;&#65533;&#65533;&#65533;&#65533;r&#65533;1G&#65533;}&#731;&#65533;&#65533;&#65533;r&#65533;m&#65533;&#65533;&#65533;&#65533;G&#65533;&#65533;&#13234;&#65533;&#65533;6.&#1465;&#43691;&#65533;&#65533;o&#65533;&#65533;&#65533;o&#65533;7&#65533;&#65533;&#65533;&#65533;&#65533;&#65533;m&#65533;k&#65533;c&#65533;&#65533;VG&#65533;&#65533;q&#65533;v&#65533;&#65533;B&#1582;&#65533;&#65533;}&#65533;         &#770;i&#65533;
~&#65533;&#65533;&#65533;* &#65533;&#65533;h&#65533;&#65533;&#65533;&#65533; xFY &#65533;`W_mO&#65533;&#65533;~&#65533;&#65533;&#65533;S&#65533;&#65533;&#65533;&#65533;w&#65533;w&#65533;&#65533;r&#65533;M7U&#65533;&#65533;d&#65533;]w&#65533;U=1&#65533;&#65533;&#65533;#&#65533;[, &#65533;&#65533;&#65533;^&#65533;X&#65533;Y0&#65533;)xU &#65533;&#65533;Y{&#65533;&#65533;&#65533;&#65533;&#65533;&#65533;&#65533;u&#65533;&#65533;6&#65533;&#65533;i&#65533;&#65533;&#65533;&#65533;3M&#65533;&#65533;0        &#65533;&#65533;
&#65533;&#65533;&#65533;T`&#65533;
&#65533;i&#65533;&#65533;f&#65533;&#65533;&#65533;Zv&#65533;&#65533;Qn&#65533;&#65533;&#65533;*&#65533;&#1918;}{&#65533;&#65533;&#1534;V&#65533;&#613332;&#48127;&#65533;|&#65533;_,&#65533;]w]&#65533;&#43744;&#65533; &#65533;m]W&#65533;&#65533;s&#65533;&#65533;/&#65533;&#65533;&#65533;	&#11069;&#65533;n&#65533;&#65533;&#65533;&#65533;5{&#65533;
&#65533;u&#65533;&#1718;&#65533; X&#65533;&#65533;&#65533;n&#65533;&#65533;&#65533;^[}F&#65533;}&#65533;         &#770;Q&#65533;&#65533;&#65533;&#65533;&#65533;&#65533;_=&#65533;&#65533;&#65533;[&#65533;&#65533;&#65533;?&#65533;&#65533;&#1002;&#65533;W_&#65533;&#65533;&#65533;m&#65533;&#65533;&#65533;w  &#65533;&#65533;IDAT&#1782;&#65533;&#65533;&#65533;&#65533;&#65533;&#43759;&#65533;&#65533;&#65533;&#65533;}&#65533;sU&#65533;&#65533;&#65533;&#65533;&#65533;&#65533;$n&#65533;&#65533;Uu&#65533;&#65533;&#65533;&#65533;&#65533;&#65533;&#65533;&#65533;&#65533;8 &#65533;-&#65533;&#65533;&#65533;K?q&#65533;&#65533;&#65533;&#65533;Y&#65533;>&#65533;&#65533;c&#65533;?&#65533;&#1837;>&#65533;C         f&#65533;4`{&#65533;&#65533;&#31262;&#65533;&#65533;N&#1462;&#65533;A&#65533;Z&#65533;&#65533;&#65533;i&#1254;277&#65533;&#65533;&#65533;j&#65533;&#65533;&#65533;&#65533;&#65533;jg&#65533;&#65533;r&#65533;}&#65533;&#65533;{&#65399;&#65533;&#1849;&#65533;&#65533;&#65533;g&#65533;&#65533;&#65533;&#65533;&#65533;zbx)&#65533;&#65533;N&#65533;&#65533;&#65533;&#65533;&#65533;&#65533;a&#65533;&#65533;&#65533;&#65533;&#65533;&#1461;&#65533;&#65533;&#65533;&#65533;&#1463;&#65533; XK&#65533;kz&#65533;'w&#65533;.&#65533;M&#65533;b&#65533;&#65533;z~|&#65533;&#1585;&#65533;d&#1776;|&#65533;       &#65533;,&#65533;	`&#65533;w&#65533;&#65533;&#65533;K&#65533;lXa&#65533;&#65533;&#65533;&#65533;&#65533; &#65533;&#65533;&#1535;^&#65533;&#65533;&#65533;/&#65533;/}&#65533;K&#65533;&#65533;k&#65533;-_&#65533;&#65533;&#65533;'~?&#65533;&#65533;&#982;&#65533;[&#65533;&#65533;+&#65533;&#65533;&#65533;zX&#65533;&#65533;&#65533; 7&#65533;Z&#65533;\&#65533;&#65533;l&#65533;&#65533;}] l&#65533;E&#65533;&#65533;&#65533;&#65533;&#65533;m&#65533;b&#65533;&#65533;&#65533;Y |&#65533;&#65533;/Y&#65533;&#65533;&#65533;}&#65533;         &#770;&#65533;&#65533;Z&#2024;&#65533;"&#65533; &#65533;&#416;&#65533; ?&#65533;&#65533;CU&#65533;{&#65533;]w&#65533;;&#65331;&#65533;&#65533;&#65533;?&#65533;&#65533;+&#65533;&#65533;&#65533;&#65533;&#65533;o&#65533;&#65533;
2&#65533;&#65533;_&#65533;&#65533;z2X&#65533;&#65533;>&#65533;&#65533;3&#65533;&#65533;m&#65533;&#65533;&#65533;&#65533; 9&#65533;u&#65533;&#65533;&#65533;&#65533;+&#65533;&#65533;&#65533;>?&#65533;q#         &#65533;`9`=&#65533;&#65533;&#65533;&#65533;&#65533;}M= &#65533;&#65533;&#65533;>{c&#65533;&#65533;D&#65533;_&#65533;
,&#65533;&#65533;&#65533;&#65533;[o&#65533;&#65533;&#65533;&#65533;&#65533;~&#65533;&#65533;r&#65533;-e&#462;&#65533;&#65533;&#65533;&#65533;&#65533;&#65533;&#65533;)p&#65533;&#65533;14&#65533;!k]{&#65533;=&#65533;Z^&#65533;&#65533;&#747;&#65533;v&#65533;&#65533;`-&#65533;&#65533;7&#1734;&#65533;C         f&#65533;&#65533;&#65533;M5 &#65533;?^&#65533;&#65533;:&#65533;?&#65533;&#65533;&#65533;&#65533;&#65533;&#65533;
{&#65533;&#65533;|&#65533;&#65533;&#65533;[&#65533;&#65533;V&#65533;&#39323;&#65533;7&#65533;&#65533;&#65533;o&#65533;&#65533;&#65533;E&#65533;&#65533;&#65533;&#65533;K	&#65533;&#65533;6=&#65533;&#65533;&#65533;&#65533;&#65533;z2YO&#65533;f&#65533;&#65533;MO	k&#65533;&#65533;&#65533;&#65533;&#65533;&#65533;&#65533;&#65533;&#65533;}&#65533; W&#65533;&#65533;`&#65533;&#1144;m&#65533;&#65533;C         f&#65533;&#65533;&#2125;5 &#65533;X&#65533;&#65533;&#65533;&#65533;&#1247;V&#65533;&#65533;&#65533;&#65533;mzZx&#65533;&#65533;X&#65533;&#65533;&#65533;&#48043;^G&#65533;&#967;&#65533;&#391;&#65533;&#65533;z1&#65533;&#65533; &#65533;&#65533;&#65533;&#65533;1I &#65533;W=&#65533;&#65533;&#65533;&#65533;0        &#65533;&#65533;&#65533;&#65533;&#65533;&#65533;&#65533;&#65533;g&#65533;ho&#1215;<&#65533;'&#65533;&#65533;&#65533;&#65533;&#65533;&#65533;|&#65533;;U0&#65533;'&#65533;&#65533;&#65533;&#65533;o.>l&#65533;T&#65533;B`&#65533;i&#65533;&#65533;YG         f&#65533;&#65533;`&#65533;ab&#65533;&#65533;&#65533;u&#65533;&#65533;-&#65533;&#65533;&#65533;AO&#47841;G &#65533;gW &#65533;'z&#604116;&#65533;&#65533;&#469;&#65533;;wV&#65533;&#65533;=h&#65533;&#65533;&#65533;y&#65533;9&#65533; +0        &#65533;&#65533;`&#65533;&#65533;_&#65533;&#65533;
&#65533;&#65533;Z&#65533;+&#65533;m&#65533;[ &#65533;&#65533;w&#65533;&#65533;&#65533;&#65533;g&#65533;&#65533;U&#65533;mTWO&#65533;-0V2`        0&#65533;] &#65533;&#65533;W!&#65533;^k_&#65533;&#65533;1&#65533;S&#65533;&#65533;Q.&#65533;&#65533;&#65533;&#65533;&#65533;+&#65533;,Wn&#65533;&#65533;l&#1914;&#65533;&#65533;&#65533;&#65533;&#65533;_^&#65533;UY&#65533;&#65533;J@         f&#65533;&#65533;&#65533;&#65533;&#65533;,&#65533;U&#65533;&#65533;&#65533;w&#65533;q&#65533;9G?&#65533;q&#65533;&#65533;#{Zh&#65533;&#1827;&#65533;[&#65533;&#65533;&#65533;&#65533;&#65533;        `&#65533;> &#65533;X&#65533;
&#65533;&#65533;&#65533;&#65533;&#742;M&#65533;&#65533;&#65533;&#65533;&#65533;^&#65533;&#65533;S &#65533;0        &#65533;&#65533;&#65533;&#65533;D &#65533;0        &#65533;&#65533;" &#387;         &#770;&#65533;&#65533;&#65533;&#65533;&#65533;&#65533;;&#65533;&#65533;&#65533;&#65533;6&#65533;&#65533;&#65533;&#65533;~&#65533;  &#387; x&#65533;&#65533;<&#65533;&#65533;r&#65533;}&#65533;W&#65533;:&#65533;Sg&#65533;&#45781;|&#65533;&#65533;&#65533;&#65533;&#65533;&#65533;z&#65533;/&#1970;&#65533;&#65533;&#65533;&#65533;s&#1689;g&#65533;&#65533;&#65533;s&#65533;&#65533;]E&#65533;b_&#65533;&#65533;&#65533;^gu&&#1013;&#65533;&&#65533;       &#65533;&#65533;&#65533;&#65533;	&#65533;;&#65533;&#65533;w&#65533;&#65533;&#65533; &#65533;&#65533;~&#65533;-U&#65533;x&#65533;&#65533;;{&#65533;&#65533;
}P&#65533;Ps&#65533;&#65533;&#65533;&#65533;a&#65533;&#65533;&#65533;&#65533;&#65533;&#65533;&#65533;&#1367;&#65533;&#65533;]e&#65533; 8&#65533;YK&#65533;';&#65533;&#65533;^       &#65533;&#65533;  v&#65533;&#65533;&#65533;M&#65533;6&#65533;&#65533;&#65533;&#65533;&#65533;N&#65533;&#65533;x /&#65533;BH&#65533;&#65533;
)&#65533;&#65533;&#65533;Y8&#65533;m&#65533;#&#65533;&#962;&#1766;&#65533;N&#65533; xH
u&#65533;m&#65533;R&#65533;       `&#65533; &#65533;v&#65533;&#65533;&#65533;&#65533;6&#65533;5k&#1444;u&#65533;" &#419;k &#65533;&#65533;&#65533;z&#65533;m&#65533;g!&#65533;&#65533;&#750;&#65533;&#65533;Vbx&#65533;u_,&#819;&#65533;&#65533;n&#65533;&#65533;z&#65533;S&#65533;n&#65533;zMUG&#1781;&#65533;&#1523;&#65533;&#65533;uaa&#65533;9&#65533;&#65533;W&#65533;P&#65533;s&#65533;&#65533;gl
\&#65533;&#65533;&#65533;&#65533;&#65533;m&#65533;&#65533;,&#65533;&#65533;J}&#359;{56&#65533;&#65533;cv&#65533;&#2030;uV|zm&#65533;&#65533;u&#65533;&#65533;k&#65533;&#65533;c(&#65533;u&#65533;I&#65533;       `&#65533; /&#65533;&#65533;|&#65533;2&#1791;T&#65533;&#65533;xL; V&#65533;:
&#65533;|&#65533;&#65533;&#65533;&#65533;&#65533;&#65533;&#65533;&#65533;
&#65533;\&#65533;&#65533;R&#65533;-&#65533;&#65533;&#65533;&#65533;&#65533;&#65533;&#65533;&#65533;Z&#65533;Bj&#65533;&#65533;m&#65533;~&#65533;&#65533;&#65533;&#65533;&#65533;&#65533;4&#65533;&#65533;&#65533;&#65533;&#65533;&#65533;q&#65533;6&^}&#65533;&#65533;{&#65533;\c&#65533;&#65533;Ev&#65533;31&#65533;&#65533;&#65533;&#757;&#65533;&#65533;&#65533;&#65533;&#1274;       &#65533;&#65533;1&#65533; XO&#65533;&#65533;_&#65533;&#65533;z8&#65533;3	``<&#65533; &#65533;&#65533;Q&#65533;&#65533;&#65533;ki&#65533;<&#65533;&#447;&#65533;&#65533;&#65533;k&#65533;z&#65533;#&#65533;&#1678;&#65533;&#65533;&#65533;&#950;&#65533;O&#65533;&#65533;!S;W+z&#65533;&#65533;&#65533;&#1751; &#1501;&#65533;&#423;&#65533;&#65533;&#65533;s&#65533;s4&#65533;\&#65533;&#65533;&#65533;?&#65533;&#757;&#1052;X&#65533;Xn&#65533;~&#65533;&#65533;&#65533;i\       &#65533;&#65533;m &#65533;&#65533;&#65533;&#65533;&#65533;&#65533;&#65533;&#65533;&#65533;&#65533;&#65533;&#1369;00&#65533; &#65533;@&#970;&#65533;&#65533;&#65533;&#65533;Xzm&#65533;&#1459;&#65533;&#65533;&#65533;I6&O&#65533;&#970;&#65533;&#65533;&#65533;&#65533;Z&#65533;3i&#65533;&#65533;]WK&#65533;m&#65533;|g[&#15720;&#65533;&#503;&#65533;&#65533;86?~&#65533;&#65533;&#65533;&#65533;&#65533;&#65533;v-2&#65533;|&#65533;&#65533;       &#65533;}g&#65533;&#65533;u&#65533;&#65533;&#65533;&#65533; &#65533;&#65533;&#65533;&#65533;&#65533;&#65533;k&#1911;&#65533;&#65533;&#65533;&#65533;&#65533;&#65533;i|qL}&#65533;&#65533;JP&#65533;Z&#65533;T?&#65533;&#65533;u&#65533;&#65533;&#65533;&#65533;&#65533;M&#65533;&#65533;&#65533;5&#65533;&#65533;6}&#65533;&#1743;g&#65533;k       &#65533;wF &#65533;i_=&#65533;&#65533; &#65533;&#868;O &#65533;&#65533;5 &#65533;&#65533;&#65533;-dT &#65533;`.&#65533;:>&#65533;S(&#65533;B&#65533;U&#65533;&#1207;&#65533;A&#65533;^[ lu&	&#65533;&#65533;&&#65533;~&#65533;P&#65533;&#929;&#65533;&#65533;d&#65533;S?o&#65533;&#65533;&#65533;|&#65533;&#65533;&#999;&#65533;&#65533;Iu&#65533;&#65533;u&#65533;&#65533;q&#65533;&#65533;X&#65533;^&#65533;&#998;&#65533;&#65533;&#65533;       &#65533;&#65533;k&#65533;xh&#65533;&#65533;xt&#65533;E&#65533;&#65533;h-p&#65533;&#65533;&#65533;&#65533;1&#65533;&#970;&#65533;<Q&#65533;&#65533;&#65533;&#65533; X}X=_&#65533;&#65533;&#65533;qL&#65533;R?}`?&#65533;M&#65533;&#65533;&#65533;B%=&#65533;Fm&#65533;W&#65533;'q&#65533;&#65533;&#65533;&#65533;&#398;c&#65533;&#65533;&#65533;&#65533;&#65533;mq.&#65533;&#65533;k&#65533;]w&#65533;F&#65533;	&#65533;      `&#65533;" 00}`        &#65533;&#65533; &#65533; `        0&#65533;D &#65533;&#65533;j	&#65533;&#49042;&#1559;&#65533;&#65533;        &#65533;&#65533;&#65533;&#65533;&#65533;&#65533;&#65533;	`        0&#65533;D &#65533;0        &#65533;&#65533;" &#387;         &#65533;&#65533; &#65533;A         f&#65533;&#65533;&#65533;&#65533;&#65533;          &#65533;&#65533; x@&#65533;&#65533;x        &#65533;Y@ < ``<&#65533;&#65533;&#65533;o&#65533;&#65533;\x&#65533;r&#1689;g&#65533;&#65533;&#60979;z&#65533;&#1371;&#65533;&#65533;&#959;&#65533;<&#65533;&#65533;Ce&#65533;&#65533;&#65533;&#65533;&#65533;&#65533;hO&#65533;        &#65533;&#65533;" &#387;         &#65533;&#65533; &#65533;&#65533;' &#65533;&#65533;&#65533;g&#65533;S&#65533;{g&#65533;fu&#65533;0        &#65533;&#65533;&#65533;&#65533;&#65533;&#65533;&#65533; +h&#65533;+
`&#65533;>&#65533;=&#65533;&#65533;?&#65533;&#65533;p&#65533;&#65533;&#65533;&#65533;_&#65533;cXk&#65533;&#65533;&#65533;Q&#65533;&#65533;&#65533;V|_&#65533;&#65533;&#65533;&#65533;&#65533;        +&#65533;&#65533;&#65533;&#65533;&#65533;&#65533;&#65533;&#65533;&#65533;W&#65533;Z&#1780;/&#65533;&#65533;&#65533;7 6m&#65533;&#65533;5&#1334;&#65533;&#65533;d_&#65533;&#65533;&#65533;j        0=&#65533;" &#419;O &#65533;C_&#65533;ma&#65533;`|&#65533;&#65533;        +&#65533;&#65533;&#65533;&#65533;&#65533;&#65533; [ [Wg&#65533;&#65533;&#65533;`G&#65533;&#65533;&#65533;<       &#65533;&#65533;E < ``<&#65533;<&#65533;&#65533;U&#65533;&#45002;9m&#65533;; &#65533;u       &#65533;&#65533;B < ``<&#65533;&#65533;&#65533;*x&#65533;&#65533;h&#1910;&#65533;&#1272;<&#65533;&#65533;b \&#65533;U&#65533; [&#65533;&#65533;4&#65533;&#65533;&#65533;        &#65533;&#65533; &#65533; &#65533;>&#65533;}&#65533;&#65533;&#65533;&#65533;^&#65533;*Z*&#65533;&#65533;&#65533;&#65533; &#1538;]+&#1439;&#65533;&#65533;&#65533;Y&#65533;c&#65533;:&#65533;k&#65533;eW        &#65533;
 &#65533; &#65533;>0        &#65533;P&#65533;D &#65533;0        &#65533;&#65533;" &#387;         &#65533;&#65533; &#65533;A         f&#65533;&#65533;&#65533;&#65533;&#65533;          &#65533;&#65533; x@&#65533;&#65533;x        &#65533;Y@ < ``<&#65533;       &#65533;,} |&#65533;&#39383;&#65533;7&#65533;&#65533;k&#65533;.&#65533;&#65533;&#65533;&#65533;&#65533;&#65533;Z&#65533;&#65533;tE &#65533;0        &#65533;&#65533;&#65533;&#1519;__&#65533;&#65533;u&#65533;&#65533;-&#65533;zm&#1751;&#65533; `        0F &#65533;&#65533;&#1516;YS6l&#1584;&#65533;j&#1764;O &#65533;&#65533;7 &#65533;~&#65533;-&#65533;&#139;&#65533;&#65533;&#65533;&#65533;<&#65533;&#65533;v&#477;&#65533;&#47902;h&#2045;&#65533;&#65533;_&#65533;<&#65533;&#65533;t&#1335;>        X=&#65533;w&#65533;&#65533;ZO&#65533;j0&#65533;>&#65533;; ~&#65533;&#65533;U&#1780;&#65533;u&#65533;        &#65533;&#65533;u lO&#65533;*&#65533;U&#65533;i&#1254;277W&#65533;&#65533;_&#65533;T&#65533;&#65533;x&#65533;	&#65533;}&#35536;&#65533;&#65533;&#65533;w&#65533;A&#65533;!         ]&#65533;&#65533;o +&#65533;U&#65533;;??&#65533;&#65533;j&#65533;`Xq&#65533;&#65533;00]&#65533;&#1774;/uE&#65533;&#65533;&#65533;a&#65533;&#65533;&#190;X&#65533;&#65533;&#65533;&#65533;&#65533;&#1725;u&#994;&#65533;&#65533;&#65533;&#65533;-[&#65533;&#1661;&#65533;&#65533;&#65533;~,        `&#65533;} <$``<&#65533;<&#65533;&#65533;&#65533;&#65533;&#65533;&#65533;_/&#65533;	`&#65533;&#222;8V&#65533;&#65533;6&#65533;&#65533;-&#65533;        &#65533;&#65533;" &#419;O &#65533;C_&#65533;&#65533;>&#65533;&#65533;&#65533;&#65533;_J &#65533;&#65533;&#65533;        &#65533;&#1353; x@&#65533;&#65533;xt	&#65533;&#65533;I&#1850;&#65533;&#65533;6v&#65533; &#65533;6&#65533;&#65533;	`        V&#65533;&#65533;&#65533;&#65533;&#65533;~z&#1656;qc&#65533;7&#1768;&#65533;&#65533;g&#65533;tA &#65533;G&#65533;'&#65533;&#65533;&#1272;&#65533;&#65533;&#65533;&#65533;&#65533;&#786;&#65533;&#65533;&#65533;u&#65533;        `&#65533;&#65533;&#65533;&#65533;&#1453;&#65533;+&#36176;x&#65533;&#1717;{&#65533;&#65533; &#65533;&#65533;&#65533;&#65533;&#65533;1 &#65533;&#65533;&#65533;&#65533;&#65533;&#65533;&#65533;@W&#65533;&#65533;&#65533;&#65533;y1 n&#65533;        V&#65533;Q&#65533;MA&#65533;&#65533;&#65533;0&#65533;&#65533;&#65533;&#65533;>&#65533;&#65533;2&#65533;z&#65533;&#1534;&#65533;Y&#65533;&#65533;]&#65533;&#65533;&#65533;&#65533;&#65533;&#65533;&#65533;V&#65533;&#65533;&#1930;&#65533;&#65533;&#65533;        `u" & 0}`        &#65533;&#65533;&#65533;&#65533;_&#65533;}&#65533;n_&#65533;&#65533;x        &#65533;Y0&#65533; X&#65533;&#65533;&#65533;&#65533;&#65533;&#65533;&#65533;&#65533;&#65533;&#65533;" &#387;         &#65533;&#65533; &#65533;A         f&#65533;&#65533;&#65533;&#65533;&#65533;          &#65533;`&#65533;&#65533;&#65533;&#65533;\&#1652;i&#65533;^_-&#65533;o&#65533;E &#65533;0        &#65533;&#65533;&#65533;&#1516;YS6l&#65533;P&#1455;_&#65533;&#65533;00&#65533;        `&#65533;: &#65533;&#1277;z&#65533;w&#65533;&#1717;&#65533;&#65533;I &#65533;A         fO o&#65533;@ `b&#65533;        `&#65533;&#65533;o +&#65533;&#65533;&#65533;o&#65533;&#65533;! &#387;         &#65533;&#65533;z&#65533;&#65533;2??&#65533;&#65533;4& &#387;         &#770;&#65533;?<$``<&#65533;       &#65533;,  00&#65533;        `&#65533;> &#65533;&#65533;&#65533;+&#65533;6m&#65533;+&#65533;L&#65533;         &#770;Q&#65533;k&#1452;)6l(&#65533;&#1453;[|&#65533;v&#65533;&#65533;&#383;&#65533;&#65533;Y&#65533;&#65533;&#65533;&#65533;&#65533;          &#65533;`&#65533;pz&#1519;__&#65533;&#65533;z&#65533;m
&#65533;&#65533;6} &#65533;A         f&#65533;&#65533;&#65533;*&#65533;km&#65533;+&#65533;tE         f&#65533;&#65533;&#65533;&#65533;&#65533;,&#65533;U&#65533;&#65533; &#65533;"         &#65533;`&#65533;&#65533;&#65533;;&#65533;ZW<??_6m&#65533;T&#65533;&#65533;&#65533;&#65533;&#65533;&#65533;00&#65533;        `&#65533;> 00&#65533;        ` &#65533; `        0F &#65533;k&#65533;&#65533;u&#65533;&#65533;&#65533;&#65533;&#65533;&#65533;p&#1454;``<&#65533;       &#65533;,u l&#65533;W&#65533;7&#65533;?)``<&#65533;       &#65533;,u &#65533;&#65533;{&#65533;&#65533;&#65533;&#1717;k&#65533;&#65533;&#65533;" &#387;         &#65533;&#65533; &#1968;&#65533; &#65533;&#65533;&#65533;       &#65533;,&#65533;&#65533; V&#65533;;&#65533;&#65533;&#65533;&#65533;C &#65533;0        &#65533;&#65533;&#65533;&#65533;&#65533;&#65533;&#678;M&#65533;&#65533;&#65533;&#65533;&#65533;^&&#65533;	&#65533;&#65533;&#65533;          &#65533;&#65533;&#65533;&#65533;&#1968;&#65533;&#65533;[&#65533;.&#65533;?)``<&#65533;       &#65533;,u &#65533;&#65533;{&#65533;&#65533;/&#65533;&#65533;&#65533;       &#65533;,&#65533;	&#65533;&#65533;L&#65533;         &#65533;&#65533;&#65533;&#65533;\9&#65533;&#65533;&&#65533;[&#65533;u&#65533;&#65533;&#65533;          &#65533;&#65533;&#65533;&#65533;&#1976;&#65533;&#65533;&#65533;&#999;&#65533;o&#65533;`&#65533; `        0F&#65533;&#65533;&#65533;&#65533;&#65533;          &#65533;&#65533;&#65533;&#65533;&#65533;&#65533;+&#65533;6m&#65533;	` !         &#65533;`&#65533;&#65533;5k&#646;&#65533;&#65533;&#65533;&#65533;&#65533;&#65533;&#65533;" &#387;         &#65533;&#65533;&#65533;&#397;e&#65533;&#1717;&#65533;&#65533;I &#65533;A         fO o&#65533;@ `b&#65533;        `&#65533;&#65533;o +&#65533;&#65533;&#65533;o&#65533;&#65533;! &#387;         &#770;&#65533;&#65533;ssse&#1254;Me~~~/&#65533;&#65533;&#65533;&#65533;x        &#65533;Y&#65533;W@o&#65533;P&#1453;[&#65533;&#65533;00&#65533;        `&#65533;: &#65533;&#1277;z&#663;&#65533;`R&#65533;        `&#65533;&#65533;&#65533;&#65533; &F         fxn&#65533;&#65533;w&#65533;y&#65533;&#65533;&#65533;:&#65533;&#65533;x        &#65533;Y&#65533;W@o&#65533;X&#65533;&#65533;&#65533;S&#65533;7I0L &#65533;0        &#65533;&#65533;xH&#65533;&#65533;x        &#65533;Y@ < ``<&#65533;       &#65533;,  00&#65533;        ` /X&#65533;n&#65533;^&#65533;W&#1778;&#65533;} &#65533;&#65533;7 &#65533;~&#65533;-&#65533;&#139;&#65533;&#65533;&#65533;&#65533;<&#65533;&#65533;v&#477;&#65533;k&#65533;&#65533;&#65533;+V&#65533;^&#65533;&#65533;&#65533;Q&#65533;q&#65533;&#65533;U{&#65533;Uzm&#65533;&#65533;&#65533;W&#65533;{&#65279;&#65533;y&#65533;9{l&#65533;&#1560;|y&#65533;&#65533;&#65533;&#65533;cf&#65533;&#65533;%&#65533;&#65533;/q&#65533;&#65533;&#65533;9&#65533;&#65533;X&#65533;&#65533;q&#65533;4&#65533;&#65533;&#65533;mZ&#65533;&#65533;]w&#65533;&#65533;&#65533;^h&#65533;'       +&#65533;&#65533;`&#65533;7n,&#65533;&#65533;~&#65533;&#65533;6&#65533;&#1462;IC```<Vc &#50153;&#65533;]&#65533;&#65533;&#65533;&#65533;&#65533;+&#65533;&#65533;&#65533;-&#65533;&#65533;s&#65533;4/&#65533;&#65533;x&#65533;0       &#65533;&#65533;: &#65533;&#65533;w&#65533;&#1717;{&#65533;&#1270;&#65533;E &#65533;G&#65533; &#65533;l
&#65533;&#65533;Y&#65533;i&#65533;)&#556;&#65533;|&#551;z>D&#65533;BU&#1375;$ &#65533;'&#65533;&#65533;&#65533;&#65533;l&#65533;&#65533;u&#65533;&#65533;}h&#65533;&#65533;} 7&#65533;&#11231;&#65533;k&#65533;m>&#65533;&#65533;&#65533;       &#65533;&#65533;&#65533; &#65533;&#65533;k &#65533;p&#65533;&#65533;(&#65533;&#65533;&#65533;&#65533;kw&#65533;&#65533;]0^&#65533;&#65533;&#65533;jYW&#65533; g}&#65533;s&#65533;&#65533;E&#65533;&#65533;&#375;&#65533;&#65533;t&#65533;&#65533;I&#1357;!&#65533;m&#65533;&#65533;'>]&#65533;C6&#65533;&#65533;a;W+z&#65533;QS&#65533;&#65533;&#65533;>&#65533;) &#1457;&#65533;&#65533;D&#65533;c&#65533;&#65533;x&#65533;Y_q&#65533;l&#65533;&#65533;n]&#65533;&#65533;&#65533;m{&#65533;_,&#65533;G&#65533;J&#65533;       &#65533;&#65533;&#65533;+&#65533;&#65533;
h S&#65533;&#65533;	`&#65533;v&#65533;&#65533;&#65533;&#65533;'k-&#65533;T &#65533;&#65533;&#65533;>,&#65533;&#65533;k--&#65533;&#65533;R&#65533;&#65533;4&#1417;&#65533;&#65533;Jl&#65533;&#65533;&#65533;mZj&#65533;&#417;&#65533;eAkW6&#65533;.&#65533;y&#65533;&#65533;&#65533;&#65533;&#65533;9&#65533;&#65533;ec&#65533;kzZ8j&#65533;&#65533;y&#65533;pV&#44459;&#65533;m7&#1848;&#1567;&#1395;y&#65533;&#65533;i_&#65533;_&#1000;&#65533;&#65533;&#65533;&#65533;&#1471;Q&#65533;&#1415;&#65533;k4&#65533;&#65533;{       &#65533;r&#65533;> &#65533;&#65533;&#65533;&#65533;{&#65533;4&#65533;``<&#65533;&#65533;>`&#65533;&#65533;&#65533;&#65533;&#65533;&#65533;Y&#551;vj&#65533;D&#65533;&#65533;&#65533;[&#65533;&#65533;g&#65533;O"&#44405;&#65533;&#65533;[;&#65533;&#65533;c&#65533;&#65533;uQ7/&#1710;ch&#65533;}>\&#1402;&#65533;k]&#65533;&#65533;&#65533;&#65533;yk&#65533;&#65533;&#65533;&#15450;&#65533;s&#65533;&#65533;us&#65533;&#65533;&#65533;&#1707;&#65533;&#65533;&#65533;&#65533;&#65533;>;&#65533;&#65533;&#65533;&#65533;&#65533;\&#65533;&#65533;]G_       &#65533;2 &#65533; &#65533;.&#65533;&#65533;suE&#65533;&#65533;&#185;&#65533;&#65533;&#65533;Nu&#41605;v&#65533;&#65533;&#65533;>&#65533;v>&#65533;T&#65533;&#32726;8{Z&#1479;&#65533;>X&#65533;;&#65533;&#65533;^&#65533;&#65533;&#65533;&#1675;&#65533;&#65533;~dfc&#65533;"&#65533;&#758;&#65533;P&#65533;&#65533;&#65533;&#849;&#65533;g&#65533;&#965;&#65533;&#65533;6u&#65533;`&#65533;&#65533;?g?&#65533;8&#65533;&#65533;&#65533;&#65533;&#1501;&#65533;&#65533;&#429;&#65533;&#65533;&#65533;&#65533;&#65533;&#65533;&#65533;Jv>       &#65533;&#65533;F < ``<&#65533;<&#65533;HP&#65533;&#65533;&#65533;?&#65533;&#65533;&#65533;k&#65533;&#65533;d&#65533;j&#65533;O&#65533;_c&#65533;m:&#65533;&#65533;&#65533;~&#1146;&#65533;n>&#65533;&#65533;&#65533;^]&#416;u?&#65533;:&#65533;&#65533;`u&#65533;&#65533;V/&#65533;W&#65533;&#975;&#2030;&#65533;&#65533;&#65533;n<g;&#65533;&#65533;&#65533;&#65533;9Ej&#65533;&#65533;&#65533;&#65533;k&#65533;~&#65533;6&#65533;&#65533;&#65533;&#65533;&#65533;&#65533;n}&#65533;&#65533;       `em l&#65533;w&#65533;&#1717;&#65533;&#65533;&#1452;YS6l&#65533;P&#65533;k_)&#65533;&#65533;&#65533;&#65533; [&#65533;&#65533;&#65533;m
&#65533;v&#65533;z{&#65533;&#65533;`&#65533;&#65533;&#65533;&#65533;&#65533;^&#65533;&#65533;&#65533;-&#65533;l&#65533;&#65533;&#65533;&#65533;&#65533;^&#65533;&#65533;6&#65533;&#65533;X:&#65533;&#65533;]&#65533;&#65533;&#65533;Cm&#65533;1&#65533;&#65533;&#65533;w&#65533;&#65533;k&#65533;s&#65533;&#497;&#65533;l
;u&#65533;8&#65533;;&#65533;x&#65533;x~&#1711;&#65533;&#65533;&#65533;&#65533;&#65533;HKS&#65533;&#65533; :&#65533;&#65533;a&#65533;&#489;u&#65533;&#65533;o&#65533;       &#65533;le <77W6m&#65533;T&#65533;w~&#1519;__&#65533;&#65533;
&#65533;&#65533;&#65533;] &#65533;&#65533;' &#65533;&#65533;&#65533;Z&#65533;&#65533;&#65533;Y&#65533;&#65533;&#65533;q>&#65533;,4T;_&#65533;1&#65533;XH&#65533;K&#65533;j\&#65533;&#65533;P&#65533;&#65533;&#65533;&#65533;&#65533;&#65533;&#65533;>&#65533;4.&#65533;.&#65533;W&#65533;&#65533;6&#1657;&#65533;x&#65533;V&#65533;X&#65533;&#65533;&#65533;v&#205;&#65533;5&#1401;&#65533;&#65533;&#65533;9&#65533;Q&#65533;&#65533;`c&#65533;<&#65533;&#65533;&#65533;_4^;&#65533;&#65533;&#65533;\       V&#65533;Q&#65533;
x%&#65533;g&#65533;&#65533;iC &#65533;G&#65533; &#65533;, &#65533;!:        }&#65533;. &#958;&#65533;9&#65533;&#65533;&#65533;>L &#65533;0&&#65533;&#65533;n&#65533;&#65533;       &#65533; &#65533;0&#65533;>&#65533;&#1111;&#65533;z&#35247;&#65533;       &#65533;&#65533;&#65533;&#65533;k&#1452;)6l&#65533;&#65533;&#65533;&#65533;F&#65533;UO&#65533;&#65533;&#65533;] &#65533;A         f&#65533;(&#65533;&#65533;&#65533;&#1894;&#65533;{&#65533;&#65533;&#65533;m&#65533;&#65533;&#65533;          &#65533;`&#65533;&#65533;&#65533;_&#65533;&#65533;l&#1716;&#65533;&#65533;&#65533;&#65533;&#65533;&#65533;&#1918;"z&#1191;&#65533; `        0F &#65533;&#65533;_&#65533;&#65533;&#65533;&#65533;&#65533;Px&#65533;&#65533;&#65533;&#65533;          &#65533;`&#65533;&#65533;&#65533;&#65533;&#65533;&#65533;          &#65533;&#65533; x@&#65533;&#65533;x        &#65533;Y@ < ``<&#65533;&#65533;&#65533;o&#65533;&#65533;\x&#65533;r&#1689;g&#65533;&#65533;&#60979;z&#65533;&#65533;o&#65533;v}&#65533;&#65533;&#65533;k&#65533;&#65533;/*;n&#65533;&#65533;j&#65533;&#65533;&#65533;C&#65533;&#65533;&#65533;/<&#65533;PU&#2039;G?&#65533;&#65533;{&#65279;&#65533;y&#65533;9&#65533;&#65533;}I&#65533;&#65533;&#65533;&#65533;+&#65533;&#65533;&#65533;&#65533;&#65533;&#65533;&#65533;&#65533;&#65533;q&#65533;&#65533;V&#65533;&#65533;T&#65533;&#65533;t&#65533;1&#65533;&#65533;B&#65533;&#65533;&#65533;u_&#65533;&#381;&#65533;&#65533;-&#65533;&#65533;&#65533;&#351;&#1875;}&#65533;R&#65533;c&#1148;du&#65533;&#61950;?7v&#65533;&#65533;&#65533;&#65533;&uC&#65533;&#65533;&#65533;&#1077;&#65533;&#65533;&#65533;&#65533;&#65533;	&#65533;&#65533;&#65533;&#1435;&#1597;7&#65533;<&#65533;&#65533;`&#65533;&#65533;y&#65533;&#65533;1j&#65533;&#65533;&#65533;&#65533;&#65533;&#65533;&#65533;_&#65533;&#65533;&#65533;&#65533;&#875;&#65533;Y&#65533;#    &#65533;&#65533; &#65533; &#65533;Y&#65533;&#65533;&#65533;&#65533;A&#61348;y&#1031;&#65533;&#65533;|h&#65533;+&#65533;&#65533;&#65533;&#65533;&#65533;h&#65533;&#65533;&#65533;&#65533;{&#65533;&#65533;<L&#65533;&#65533;&#65533;]w&#64285;&#1018;&#65533;&#65533;.&#65533;&#65533;U&#65533;&#65533;&#65533;&#65533;gj&#65533;&#65533;&#65533;&#65533;O&#65533;E&#65533;&#65533;e&#1722;&#65533;&#2009;&#65533;&#65533;&#65533;&#65533;&#65533;&#65533;X&#2030;&#894;&#65533;w&#65533;g&#65533;&#64627;vz&#65533;g&&#65533;g6&#65533;K&#65533;&#65533;&#65533;f&#65533;&#2033;&#65533;&#65533;&#65533;&#65533;&#65533;&#65533;&#65533;>&#1520;o&#65533;}i6&#65533;&#65533;&#65533;&#65533;&#65533;&#1461;]&#65533;&#65533;&#65533;Lvu&#65533;&#65533;&#65533;&#65533;&#65533;&#65533;^&#65533;c&#65533;9&#65533;Xt&#65533;&#65533;3	    X&#65533;" &#419;O lp&#65533;7}&#1574;&#65533;%~&#65533;g&#65533;&#65533;&#65533;~&#65533;&#65533;&#65533;C&#65533;&#65533;
&#65533;_&#65533;Y&#65533;&#65533;i&#65533;t^&#65533;|`&#65533;&#65533;&#65533;J&#65533;&#65533;&#65533;.T/&#65533;<&#65533;k&#65533;&#65533;&#65533;&#65533;+&#65533;E6&#65533;&#65533;&#65533;m[.]&#65533;&#65533;&#65533;R&#65533;&#65533;&#65533;}&#65533;&#65533;&#1525;&#1209;&#65533;z&#65533;A&#65533;&#65533;&#65533;{&#65533;]&#65533;&#65533;&#65533;&#65533;g&#65533;&#65533;?-m&#65533;&#65533;&#65533;d&#65533;uN]&#64101;^&#65533;!&#65533;}lc&#65533;&#65533;&#65533;&#65533;&#1461;]&#65533;&#65533;&#65533;Lv&#65533;&#65533;k&#65533;&#65533;&&#65533;W&#65533;&#65533;.&#65533;&#65533;&#65533;&#65533;&#65533;&#65533;G    &#65533;&#65533;&#65533; x@&#65533;&#65533;xt&#65533;&#65533;&#65533;^]&#65533;&#65533;_}&#65533;&#60797;&#65533;>&#65533;&#65533;`&#65533;&#1394;&#65533;&#65533;C&#65533;&#65533;C&#65533;&#65533;a&#65533;}pi%&#65533;&#65533;Ou&#65533;Wb&#65533;:&#65533;&#65533;X&#65533;&#65533;&#65533;&#65533;&#65533;v&#205;U{&#65533;&#1778;&#65533;&#65533;&#65533;&#65533;&#65533;&#65533;&#65533;l&#65533;&#65533;&#750;&#1571;&#65533;}&#65533;&#65533;&#65533;&#65533;&#65533;4&#65533;&#65533;&#65533;&#65533;e%&#65533;&#65533;&#65533;l&#65533;b|&#65533;&#65533;Y&#65533;a&#335;&#65533;&#65533;&#65533;&#65533;&#65533;&#65533;&#65533;&#65533;&#65533;N&#65533;m&#366;&#65533;&#65533;&#65533;&#65533;&#65533;6u&#65533;&#159;&#65533;&#65533;&#65533;h&#65533;@\}f&#65533;&#1219;&#65533;1e&#65533;&#65533;&#65533;&#65533;];&#65533;8&#65533;8&#65533;&#65533;&#65533;Y=&#65533;4&#65533;&#835;o&#65533;}&#65533;&#65533;&#65533;&#65533;&#65533;&#65533;m&#65533;&#65533;&#65533;&#65533;q&#65533;&#65533;D&#65533;&#65533;<h&#65533;V&#65533;Z&#65533;:&#65533;&#65533;~&#65533;&#65533;&#65533;_;&#65533;&#65533;_v&#65533;&#65533;v-&#65533;&#65533;T&#65533;&#65533;~?&#65533;F&#493;&#65533;&#65533;&#65533;1X;&#65533;s&#65533;&#65533;&#65533;&#65533;Qc&#65533;&#65533;&#65533;!:&#65533;&#65533;&#65533;~b~&#65533;*&#65533;\Y{&#65533;s&#65533;u_&#65533;&#65533;oV&#494;&#65533;&#65533;l&#65533;&#65533;&#65533;q&#65533;&#65533;&#65533;&#65533;q&#65533;q&#65533;&#65533;&#65533;}V&#65533;&#65533;v&#65533;&#1594;&#65533;1&#65533;&#65533;&#65533;&#65533;h&#65533;=:&#65533;1&#65533;&#65533;Y&#65533;&#65533;H&#65533;&#65533;Q;_|&#65533;xL&#65533;V&#590;&#65533;&#65533;&#65533;&#65533;.&#65533;	_&#65533;&#65533;K<&#510;&#65533;&#65533;k&#65533;=&#65533;&#65533;&#65533;?&#65533;&#65533;T&#65533;&#65533;1&#65533;&#65533;&#65533;q&#65533;&#65533;kh&#65533;&#65533;&#65533;&#65533;mV&#65533;&#65533;&#65533;&#65533;b&#65533;&#65533;&#65533;&#65533;&#65533;&#65533;S&#65533;&#65533;|l&#65533;&#65533;A&#65533;&#65533;c&#65533;&#65533;&#65533;n?&#65533;&#65533;Z&#65533;&#65533;&#65533;&#65533;&#65533;&#65533;XG&#65533;zY&#65533;q&#65533;/v&#65533;6&#65533;&#65533;c_q&#65533;U&#65533;&#65533;     &#65533;E < ``<&#65533;<&#65533;&#65533;,t&#65533;&#65533;&#65533;&#1607;e&#65533;&#65533;&#65533;&#65533;&#65533;}&#65533;<&#65533;&#65533;&#65533;>&#65533;}Z&#65533;&#65533;&#1607;&#65533;&#65533;g&#65533;`Q&#65533;&#65533;&#65533;>&#65533;S}&#65533;&#6477;Y&#65533;&#65533;&#65533;&#65533;;&#65533;&#65533;&#65533;j&#65533;&#65533;w&#65533;&#65533;c&#65533;k&#65533;mu&#65533;8&#65533;&#65533;&#65533;&#65533;&#65533;&#65533;&#65533;&#65533;8FQ_&#1447;m3&#65533;Ctk&#65533;&#65533;&#65533;%&#65533;&#65533;Hc&#65533;&#470;8&#65533;x&#65533;S&#65533;&#65533;&#65533;m&#65533;z~_&#65533;&#65533;b&#65533;];&#65533;&#65533;zJ&#65533;<d&#65533;B&#742;&#795;&#65533;&#65533;:M&#65533;YwM56&#65533;N&#65533;&#65533;&#65533;&#893;i;W;&#65533;&#65533;k&#65533;&#65533;&#65533;3k&#65533;jul&#65533;&#65533;&#65533;&#65533;1&#65533;yj]&#374;&#65533;&#65533;&#65533;F&#49085;&#65533;&#65533;&#65533;&#65533;&#65533;?_b&#65533;&#65533;k&#65533;&#65533;&#65533;&#65533;&#65533;&#65533;&#65533;&#65533;&#65533;'&#65533;u&#65533;&#65533;1{&#65533;&#65533;m6Ov-&#53044;=&#65533;&#65533;&#65533;&#2038;&#65533;&#65533;[&#65533;&#65533;&#65533;#&#65533;&#65533;&#65533;Z&#65533;Xm>&#65533;&#65533;c&#65533;&#65533;W&#65533;&#65533;&#65533;&#65533;Q&#65533;c&#65533;~&#65533;yk_&#65533;&#65533;&#334;&#65533;&#65533;&#1485;&#65533;&#65533;&#65533;&#65533;&#65533;c&#65533;R&#65533;v,&#65533;&#65533;3&#65533;&#65533;&#65533;&#65533;&#65533;&#65533;L&#65533;G&#65533;&#65533;&#65533;2&#1176;l&#65533;~|&#65533;^&#65533;&#65533;&#65533;X&#65533;&#65533;d&#65533;&#65533;&#65533;&#65533;&#65533;&#65533;~;&#65533;&#65533;1/ul&#65533;&#65533;&#65533;&#65533;&#417;&#65533;U&#2047;&#497;}~^E&#49039;&6_&#65533;&#65533;&#65533;y&#65533;&#65533;&#65533;&#65533;&#65533;&#65533;&#65533;&#65533;mq&#65533;&#65533;P?&#65533;Z&#65533;vk<g&#65533;&#65533;&#65533;_{&#65533;gc&#65533;1&#65533;&#65533;&#65533;&#65533;&#65533;&#65533;y&#65533;&#65533;&#65533;&#65533;h&#65533;&#65533;wyl&#65533;(Cv&#65533;    &#65533;&#65533; &#65533; &#65533;>&#65533;>@&#65533;&#65533;W&#65533;&#65533;&#65533;D&#1755;b&#1095;i&#65533;&#65533;&#65533;>l&#65533;&#65533;l_&#65533;&#65533;&#65533;h?&#65533;&#65533;&#65533;6&#65533;&#65533;&#65533;&#65533;&&#65533;k&#65533;o&#65533;yi&#65533;&#65533;j&#65533;&#65533;&#65533;&#65533;7mk&#65533;&#65533;W&#1785;J6g&#65533;&#65533;&#65533;M&#1454;&#65533;&#65533;&#65533;&#65533;&#65533;&#65533;z6.l[T7&#65533;&#65533;?&#65533;&#65533;&#65533;_&#65533;K;'&#65533;&#65533;&#65533;;~[vNm&#30365;&#65533;d&#65533;&#65533;&#1710;_&#65533;.&#65533;&#65533;&#65533;&#65533;&#65533;&#65533;&#65533;}m&#65533;&#65533;l[&#65533;&#65533;&#65533;&#65533;&#65533;q&#65533;&#65533;S&#65533;8wRw-&#65533;&#65533;D&#65533;&#65533;&#65533;&#65533;d&#65533;em&#65533;8F&#1395;&#65533;&#65533;&#65533;&#65533;&#65533;&#65533;&#65533;&#65533;&#65533;eY;&#65533;&#65533;8&#65533;?&#65533;&#65533;&#65533;&#65533;&#1005;&#65533;&#65533;&#65533;1dc&#65533;v&#65533;&#65533;&#65533;&#65533;&#1471;&#65533;[}&#65533;&#65533;?mS\/&#65533;9&#65533;&#65533;&#1656;&#65533;n&#65533;T&#65533;iY;&#65533;&#65533;&#65533;&#65533;r-&#65533;y&#65533;&#65533;b&#65533;1&#65533;6&#1146;&#65533;&#65533;}&#65533;&#271;&#65533;&#65533;<<&#65533;&#65533;&#65533;&#65533;W=;&#65533;&#65533;^<&#65533;&#65533;&#1751;2&#65533;-&#65533;&#65533;R&#65533;!k&#65533;&#65533;~&#65533;&#65533;&#65533;{,&#65533;&#65533;n&#65533;&#65533;u&#946;1h|&#65533;&#65533;&#969;&#65533;&#65533;&#65533;&#65533;:&#65533;&#65533;8]&#65533;&#65533;x-m{&#65533;8&#65533;\e}&#65533;1&#65533;&#65533;&#65533;z&#1880;&#65533;5&#65533;&#65533;&&#65533;&#65533;&#877;&#65533;&#1061;o    &#65533;&#65533; &#65533; &#65533;.&#65533;}pVW&#65533;&#65533;>(&#65533;+&#65533;&#65533;Mu&#65533;}&#551;>&#8642;jgO&#65533;&#65533;&#65533;&#1588;/~&#65533;&#65533;&#65533;}&#1333;&#65533;&#65533;}&#65533;[w6&#65533;l&#65533;&#65533;&#65533;6O&#65533;c&#65533;s&#65533;&#65533;W&#65533;&#65533;&#65533;0&#65533;&#65533;Y&#1900;]&#65533;&#65533;&#65533;&#65533;t-&#65533;N&#65533;X&#65533;&#65533;qe&#65533;e&#1786;&#65533;&#65533;&#65533;X#&#65533;&#65533;&#65533;&#65533;]&#65533;7&#65533;&#1001;&#65533;\&#65533;&#414;&#65533;&#65533;k&#65533;~Y&#65533;&#65533;&#65533;O&#65533;&#65533;&#65533;&#65533;Q&#65533;q~&#65533;q&#65533;:&#65533;&#65533;i?GZW};&#65533;X/&#65533;'&#65533;m&#65533;M&#65533;k&#65533;{);&#65533;&#65533;&#65533;&#65533;1{&#65533;&#65533;vC&#65533;&#950;&#65533;&#1515;&#65533;&#65533;&#65533;&#65533;\&#65533;~,&#65533;g&#65533;&#65533;gF4&#65533;xo&#65533;&#65533;&#65533;d&#65533;&#65533;&#65533;&#65533;K&#65533;&#65533;&#65533;&#65533;&#1198;&#65533;/~&#65533;&#65533;&#65533;&#65533;:&#65533;l&#65533;:&#65533;&#65533;&#65533;&#65533;~{&#65533;&#65533;v&#65533;Mmm|z&#65533;&#65533;q&#65533;&#1526;&#65533;&#65533;&#65533;&#65533;c&#65533;mR7i&#65533;&#65533;&#65533;&#1397;&#65533;T&#65533;&#65533;?g&#65533;~&#65533;<&#65533;:+]&#65533;!^&#65533;i&#899;^&#65533;&#65533;&#65533;s&#65533;&#65533;&#65533;&#65533;&#1461;]&#65533;m&#65533;&#65533;/&#65533;&#65533;&#65533;&#65533;6&#65533;/6&#65533;Y{&#65533;&#65533;&#65533;&#65533;u&#65533;&#65533;o&#65533;&#65533;X&#65533;m.&#65533;}Y&#65533;&#65533;&#65533;&#65533;oS&#65533;nN$;&#65533;&#65533;I&#65533;&#65533;&#65533;&#65533;&#65533;#;o    &#65533;0&#65533;D &#65533;G&#65533;'&#65533;&#65533;A&#65533;} &#65533;}X&#65533;(&#65533;)_&#65533;&#65533;&#48502;i&#65533;&#65533;&#65533;&#65533;L&#65533;&#65533;>&#65533;n&#65533;d&#65533;&#65533;2&#65533;><&#65533;&#1743;&#65533;&#420;&#65533;&#65533;&#65533;&#65533;&#1487;&#1375;c&#65533;;&#65533;g&#65533;&#65533;F}&#65533;s&#886;&#65533;R77M&#65533;*&#1628;ec?7Y&#65533;.&#65533;&#65533;&#65533;O&#65533;&#1656;&#65533;u&#65533;mQ&#1912;&#65533;&#65533;_F&#65533;&#65533;&#65533;&#65533;&#1311;?&#65533;&#65533;&#65533;&#65533;&#65533;N&#65533;&#1586;&#858909;^&#65533;&#65533;&#65533;&#65533;e&#65533;&#65533;m&#65533;&#2045;&#65533;&#65533;&#65533;&#65533;&#65533;&#1654;8.?&#65533;#&#65533;z&#65533;&#287;Sw-&#65533;y&#65533;&#65533;&#65533;m&#65533;B&#65533;&#65533;&#65533;s&#65533;&#65533;&#65533;/&#65533;x^v&#65533;]&#65533;&#65533;&#65533;=&#65533;]&#65533;&#65533;F&#65533;i&#65533;&#65533;&#65533;=&#65533;&#65533;9&#65533;m&#65533;&#65533;&#65533;K&#65533;&#65533;&#65533;&#65533;&#65533;&#65533;&#65533;{&#1295;1&#65533;K&#65533;&#65533;&#65533;~&#65533;&#65533;&#65533;&#65533;c&#65533;&#65533;TWc&#1073;&#65533;&#65533;&#65533;&#65533;"&#899;&#65533;&#65533;I&#65533;&#65533;&#65533;&#65533;m&#65533;z&#65533;&#65533;Pw&#65533;&#65533;W&#65533;+&#65533;&#65533;?&#65533;&#65533;f&#65533;4&#65533;&#65533;km&#65533;q&#65533;qj&#65533;&#65533;_&#65533;&#65533;&#65533;Q&#65533;&#65533;&#65533;&#65533;dc&#65533;1&#65533;MK&#65533;&#65533;&#65533;&#65533;&#65533;6&#65533;&#65533;&#65533;&#65533;n&#65533;&#65533;h&#65533;m&#65533;&#65533;&#1137;&#65533;&#65533;&#65533;&#65533;&#65533;eN&#65533;&#65533;i&#65533;&#65533;&#65533;1&#65533;&#65533;l&#65533;&#65533;&#65533;&#65533;&#65533;~&#65533;^c&#65533;&#65533;}&#65533;k	    &#65533;&#65533;&#65533;&#65533;&#65533;&#65533;&#65533; &#1735;_&#65533;x&#65533;&#65533;L&#65533;&#65533;2&#65533;&#65533;&#65533;>p&#65533;&#65533;&#65533;&#65533;&#65533;&#65533;>x&#65533;&#65533;&#65533;&#65533;t&#65533;&#65533;&#65533;}h&#65533;?&#65533;S}WEK&#65533;&#65533;&#65533;&#65533;^E}&#65533;|zm&#65533;R}?V&#65533;&#65533;&#65533;&#65533;>l&#65533;&#1705;/&#65533;&#1657;m&#65533;c&#65533;s&#65533;&#460;&#65533;2&#65533;|Ml&#65533;&#65533;&#65533;&#65533;&#65533;v:~&#65533;&#65533;&#65533;^&#65533;&#65533;]h&#65533;]6wm&#65533;-u&#65533;&#65533;WWW&#65533;U&#65533;&#65533;=&#65533;M&#65533;p"k+&#65533;?&#65533;:6&#65533;u&#65533;d&#65533;#Y&#65533;x&#65533;&#65533;&#65533;&#65533;&#65533;M?[m&#65533;Tw&#65533;&#65533;&#65533;&#65533;&#1470;&#65533;yP}&#65533;>&#65533;t-l~&#65533;&#65533;z&#65533;&#65533;Y&#65533;&#421;&#65533;&#65533;&#65533;6u&#65533;&#951;m&#65533;]&#65533;&#65533;&#65533;~m&#65533;&#65533;k&#65533;&#65533;&#65533;^&#1501;&#65533;&#65533;&#65533;&#65533;&#65533;[&#65533;&#65533;&#65533;&#65533;&#1017;h&#65533;&#1527;kc}&#65533;1&#65533;&#65533;PW&#65533;&#2035;jk&#65533;&#65533;&#65533;&#65533;&#1787;&#899;&#65533;?&#65533;&#65533;&#65533;E&#65533;&#65533;s?&#65533;1&#65533;&#65533;x-b}&#65533;W&#65533;&#65533;T?&#65533;&#65533;&#65533;&#65533;&#65533;&#65533;i&#65533;&#65533;K<&#65533;,&#65533;C&#65533;N&#65533;}&#65533;&#65533;&#65533;=N<F&#65533;&#65533;dc&#65533;&#65533;&#65533;8&#65533;<&#65533;cvC&#65533;OW&#65533;&#1439;{v-&#65533;Os&#65533;&#65533;&#65533;&#65533;&#65533;&#65533;&#65533;u&#65533;&#65533;&#65533;&#65533;&#65533;&#65533;G<&#65533;&#65533;y&#1274;&#424;&#65533;e&#65533;&#65533;&#65533;{vv:V&#65533;1    &G < ``<&#65533;&#65533;&#65533;&#65533;&#65533;>&#65533;&#65533;2~&#65533;&#65533;&#65533;&#65533;7_&#65533;&#65533;:R%9&#65533;&#65533;K&#65533;&#65533;&#65533;}ph&#65533;&#65533;g4_|?&#65533;&#65533;6Vl&#65533;Z&#65533;>&#65533;V}&#65533;S_~&#65533;Y*6&#1991;&#65533;G&#65533;&#1303;&#65533;7q&#65533;&#65533;&&#65533;&#65533;&#65533;&#65533;n&#65533;q&#65533;&#65533;&#65533;&#65533;&#65533;<&#65533;&#65533;&#65533;&#65533;%&#951;&#65533;c&#65533;&#65533;:&#959;&#65533;&#65533;1&#65533;<&#65533;x:&#65533;&#65533;&#65533;F&#65533;&#65533;&#65533;&#1656;&#65533;&#65533;I&#65533;&#65533;&#65533;C&#65533;8uL?~_<&#65533;&#65533;&#65533;5&#65533;&#65533;&#65533;&#1005;;&#65533;&#65533;x&#65533;X&#65533;1&#65533;5h&#65533;~~&#65533;w&#65533;&#65533;&#65533;}v-|bc&#65533;&#65533;#^&#65533;8&#65533;j[7&#65533;&#65533;[&#65533;&#65533;&#65533;t-&#65533;<|&#65533;&#65533;6]&#65533;&#1543;&#65533;]&#65533;&#65533;*m&#65533;&#65533;1&#65533;&#65533;&#65533;&#65533;&#65533;Dscm&#65533;&#65533;~&#65533;&#65533;&#65533;Y&#65533;&#65533;&#65533;&#65533;&#65533;&#65533;&#65533;&#65533;#-46&#65533;_&#65533;9&#65533;&#65533;&#65533;&#65533;&#65533;A%&#1417;&#65533;T&#65533;&#65533;G&#65533;CA&#65533;&#65533;=&#65533;v&#65533;dcP&#65533;&#65533;&#65533;4&#65533;&#65533;&#65533;k&#65533;&#65533;&#1653;&#65533;&#65533;&#65533;&#65533;b&#65533;d&#65533;C&#65533;&#65533;Ob?&#65533;8q&#65533;V7&#65533;QG&#65533;|&#65533;s"m&#65533;&#65533;&#65533;&#65533;d&#65533;y&#65533;x&#65533;^&#65533;>&#65533;&#65533;&#1274;W&#65533;f&#65533;&#65533;&#65533;&#65533;kcc&#65533;%#&#65533;&#65533;&#65533;&#65533;&#65533;&#65533;Ov.u&#65533;&#65533;&#65533;&#65533;&#65533;&#65533;5&#65533;r|&#65533;V&#65533;&#65533;&#1293;)&#1994;&#65533;]&#65533;&#65533;&#65533;&#65533;&#65533;&#65533;M%&#65533;1;F&#65533;y    &#65533;&#65533; x@&#65533;&#65533;x&#65533;	&#65533;&#65533;&#65533;&#65533;>&#65533;&#65533;&#65533;&#65533;&#65533;&#65533;}&#65533;&#65533;>TF?u&#65533;J&#65533;pt&#65533;C&#65533;B	>x&#65533;&#65533;&#65533;/~; d&#65533;&#65533;&#65533;&#65533;    0{&#65533;D &#65533;0V&#65533;i&#65533;j&#65533;&#65533;&#1295;B?}xL&#65533;7}&#65533;&#65533;y&#65533;&#65533;Ja&#65533;&#65533;&#1781;&#65533;&#65533;O1 &t\~]&#65533;&#65533; "&#65533;=&#65533;=&#65533;    &#1591;&#65533;D &#65533;0V+&#65533;bH&#65533;&#1636;=~%&#35589;y&#65533;B&#65533;&#65533;o&#65533;&#65533;&#65533;e&#65533;7&#65533;&#65533;?L`ve?S&#65533;&#65533;&#65533;o:&#65533;&#65533;&#65533;&#65533;    &#65533;M&#65533;" &#387;         &#65533;&#65533; &#65533;A         f&#65533;&#65533;&#65533;&#65533;&#65533;          &#65533;&#65533; x@&#65533;&#65533;x        &#65533;Y@ < ``<&#65533;       &#65533;,  00&#65533;        ` &#65533; &#65533;&#65533;&#65533;&#65533;&#65533;o)^&#65533;&#65533;&#65533;v&#65533;Y&#65533;;&#65533;^&#65533;&#65533;[&#65533;]_&#65533;&#65533;&#65533;&#1724;&#65533;&#65533;&#65533;&#654;[o&#65533;&#1707;&#65533;&#65533;&#65533;k&#65533;&#65533;}&#65533;&#65533;3&#65533;>&#65533;Z&#65533;c&#65533;m&#65533;&#65533;&#65533;&#65533;&#65533;*&#65533;&#313;\*&#65533;&#65533;8&#65533;^&#244;&#65533;       &#65533;R &#65533; &#65533;Y&#65533;}&#65533;&#65533;W&#65533;&#65533;`&#65533;A}j&#65533;&#65533;&#65533;&#65533;&#65533;&#65533; &#65533;c`       &#65533;&#65533;F < ``<&#65533;&#65533;>&#65533;Upx&#65533;&#65533;;&#65533;
1-&#65533;&#65533;&#65533;}&#65533;z&#65533;&#65533;&#65533;V_&#65533;Muo&#65533;~Sz&#65533;I&#65533;&#65533;&#65533;&#65533;&#65533;       &#65533;&#65533;&#65533; x@&#65533;&#65533;xt&#65533;&&#65533;&#65533;&#65533;&#65533;_}&#65533;&#60797;&#65533;&#65533;6_Z-&#65533;&#65533;&#65533;Wo&#65533;&#65533;V&#65533; X!&#65533;&#65533;_&#65533;&#65533; &#65533;&#65533;M+&#65533;&#65533;&#65533;&#65533;&#65533;/&#65533;&#65533;^&#65533;&#65533;&#65533;*>,&#65533;&#65533;b&#65533;&#65533;&#65533;&#65533;&#65533;&#65533;I&#65533;&#65533;D&#65533;7&#65533;&#65533;o&#65533;&#65533;&#1917;&#65533;c&#65533;&#65533;&#65533;i&#65533;&#1783;&#65533;&#65533;&#65533;&#65533;&#65533;&#65533;) n&#65533;        &#65533;&#65533; x@&#65533;&#65533;x&#65533;y&#65533;?&#65533;+z&#65533;m&#65533;&#1986;G&#65533;&#65533;uO+D&#65533;'|-H&#65533;&#65533;
&#65533;U&#1986;_&#65533;&#65533;&#65533;&#65533;&#1763;&#65533;-[&#65533;&#1635;O&#65533;&#65533;&#65533;&#65533;&#65533;&#65533;&#65533;&#65533;`&#65533;M&#65533;&#65533;&#65533;&#65533;&#65533;&#65533;S&#65533;T&#65533;&#65533;4&#65533;&#65533;&#65533;c&#65533;&#65533;\[&#65533;&#65533;&#65533;&#65533;&#65533;4&#65533;&#65533;*vZ&#65533;c&#65533;&#65533;&#65533;c&#65533;<        0M&#65533;" &#419;O &#65533;P&#65533;B_&#65533;1h&#65533;&#65533;&#65533;&#65533;X,&#65533;&#65533;&#65533;&#65533;&#65533;&#65533;V&#65533;~t&#65533;&#938;&#65533;&#65533;&#65533;&#65533;1&#65533;&#65533;`&#1166;&#65533;6Y&#65533;&#65533;i_]`&#65533;&#65533;c&#65533;&#65533;&#65533;5&#65533;&#65533;:v&#65533;&#65533;i:&#65533;&#65533;s3&#65533;&#65533;&#65533;mln5n&#65533;&#65533;&#65533;&#1293;&#65533;&#65533;<        0M&#65533;&#65533;O?&#65533;&#65533;&#65533;q&#65533;&#434;v&#65533;&#65533;&#65533;&#65533;&#65533;&#65533;&#65533;&#65533;R&#65533;Y&#65533;&#65533;&#65533;&#65533;&#65533;&#65533; [xXW*,&#65533;+
U&#65533;&#65533;&#65533;&#65533;s/&#65533;&#65533;b&#1067;P&#1215;&#65533;&#65533;&#65533;&#359;gcX&#65533;&#65533;Y&#65533;&#65533;&#65533;m&#65533;&#1594;&#65533;&#65533;&#65533;g[&#1766;&#65533;&#65533;&#65533;s&#65533;&#65533;&#65533;l&#65533;&#65533;&#65533; &#65533;o&#65533;8&#65533;&#65533;&#65533;<        0M&#65533;&#65533;&#1519;__&#65533;&#65533;u&#65533;&#65533;-&#65533;zm&#1751;&#65533; &#65533;>O +$&#65533; PAbAJ&#65533;S&#65533;&#65533;&#65533;&#65533;&#65533;R&#65533;T&#65533;?&#65533;&#65533;&#65533;&#65533;(&#65533;&#65533;!&#65533;&#65533;&#496;&#65533;&#65533;&#65533;8t&#65533;&#65533;&#466;&#65533;"&#65533;o&#65533;&#1252;&#65533;&#65533;&#65533;&#65533;&#65533;?f&#65533;<&#1564;&#65533;&#65533;&#65533;F&#65533;l[&#65533;&#65533;.&#65533;        &#65533;4&#65533;: &#65533;O&#65533;&#65533;Y&#65533;&#65533;l&#1584;a1&#65533;&#1398;I&#65533;& &#419;o l&#65533;`*&#65533;&#65533;&#65533;&#65533;U &#65533;&#65533;Y l&#65533;W&#65533;c&#65533; X&#65533;&#65533;&#65533;Kk&#65533;&#65533;og4&#65533;8k&#65533;R&#65533;&#65533;&#65533;a&#65533;R&#65533;:~<W&#65533;c&#65533;s&#65533;&#65533;l&#65533;&#65533;3~z&#65533;&#65533;m&#65533;&#65533;v&#65533;        &#65533;&#65533; xw l&#65533;&#65533;&#65533;&#65533; &#65533;O &#65533;C_-c&#65533;&#65533;&#65533;&#65533;&#65533;V_&#65533;(l&#65533;&#65533;W&#65533;&#65533;I&#65533;+&#65533;&#65533;&#1207;&#65533;&#65533;&#65533;&#1391;&#65533;[&#65533;^&#65533;G?:&#65533;/Y&#65533;)&#65533;&#65533;.~&#65533;&#65533;&#65533;&#65533;&#65533;&#65533;&#65533;&#65533;&#65533;W&#65533;s&#65533;2&#65533;;&#65533;&#65533;<&#65533;&#1847;&#65533;&#65533;&#65533;<        0M&#65533;&#65533;&#65533;&#65533;_&#65533;&#65533;
|7m&#65533;T&#65533;&#65533;&#65533;}&#65533;&#65533;&#65533;&#65533;&#65533; &#65533;>0        &#65533;PF&#65533;7&#65533;&#65533;*&#65533;&#65533;&#65533;&#65533;_|&#65533;T0&#65533;&#65533;8&#65533;&#65533; `        0F &#65533; `        0&#65533;D &#65533;0        &#65533;&#65533;" &#387;         &#65533;&#65533;&#65533;&#1453;&#65533;&#65533;&#65533;&#65533;]&#65533;&#65533;Z&#65533;o &#65533;         &#770;&#65533;&#65533;&#65533;&#1519;&#65533;&#65533;&#65533;3&#65533;8&#65533;l&#1848;&#65533;
&#65533;&#65533;j&#65533;&#65533;em&#65533;" &#387;         &#770;Q&#65533;&#65533;&#65533;~&#65533;b&#65533;&#65533;_k&#65533;&#65533;Z&#65533;&#65533;&#1582;+``<&#65533;       &#65533;,  & 0&#65533;        `&#65533;&#65533;+&#65533;&#65533;&#65533;&#65533;&#65533;&#65533;&#65533;&#65533;`&#65533;&#65533;&#65533;tE &#65533;&#65533;,&#65533;^&#65533;&#65533;&#65533;{&#65533;&#65533;&#65533;&#819;&#65533;I&#65533;&#65533;&#65533;&#65533;o)Vn&#65533;&#65533;&#65533;r&#1689;g&#65533;&#65533;&#65533;&#65533;&#65533;i&#65533;k&#65533;&#1786;&#65533;&#65533;&#65533;W&#65533;&#65533;^&#65533;}&#65533;&#426;e&#65533;       0&#65533;&#65533;&#65533;&#65533;&#65533;w~~~&#65533;&#65533;&#65533;B &#65533;&#65533;J&#65533;&#65533;&#65533;&#65533;&#65533; &#65533;&#65533;&#65533;&#65533;&#65533;u]n&#65533;t&#1904;&#65533;&#65533;j&#65533;&#65533;       &#65533;&#65533; &#65533; &#65533;~&#65533;&#65533;&#65533;&#65533; X&#65533;&#65533;&#65533;g&#65533;M        &#65533;&#65533;&#65533;&#65533;&#65533;&#65533;&#65533; &#65533;&#1234;V| k&#65533;6_v&#65533;ub&#65533;&#65533;u_&#65533;&#65533;&#65533;~&#65533;B&#65533;-[&#65533;&#1661;&#65533;&#65533;&#65533;&#65533;&#65533;`&#65533;5&#65533;}&#65533;&#65533;,&#65533;T6N
5F-&#65533;&#65533;&#65533;&#65533;&#65533;&#65533;&#65533;&#65533;&#65533;&#65533;&#65533;&#65533;~&#65533;&#65533;}&#65533;&#65533;&#65533;&#65533;&#970;&#65533;&#65533;6Mc&#65533;c&#304;S&#65533;&#65533;&#65533;U_&#65533;&#65533;&#65533;&#65533;&#65533;&#65533;&#65533;&#65533;XG&#65533;9&#65533;&#65533;|&#65533;s&#65533;&#65533;&#65533;s&#65533;}&#65533;&#65533;T&#65533;&#1506;&#65533;&#65533;9       ,&#65533;Q&#65533;&#65533;&#65533;~&#65533;&#65533;?G&#65533;&#1519;O&#1783;! &#419;k &#65533;rz&#65533;m&#65533;&#65533;8&#65533;&#65533;&#65533;&#65533;N&#65533;/|&#65533;k&#65533;&#65533;-`&#65533;&#65533;&#65533;>c(&#65533;&#65533;&#65533;&#65533;&#65533;~LV&#65533;.|&#65533;&#256;Q&#1319;&#65533;&#65533;&#65533;B&#65533;&#65533;cdcV&#65533;u&#65533;}&#65533;&#65533;nml&#65533;&#65533;M]&#65533;&#65533;&#65533;&#65533;&#65533;&#65533;&#65533;&#65533;&#424;&#65533;&#65533;&#65533;R&#1393;c&#65533;lNE&#65533;m&#65533;&#65533;o&#65533;(&#65533;&#65533;D6&#65533;&#65533;1b]&#65533;7       `y&#65533;&#65533;	`&#65533;&#65533;_&#65533;&#65533;
&#65533;m&#65533;&#65533;&#1719;f&#858;&#65533;a&#198;%&#65533;&#65533;&#65533;&#65533;xt&#65533;&#65533;&#65533;u&#65533;&#65533;=B<&#65533;e&#65533;&#65533;o&#1788;&#65533;&
&#65533;&#65533;F&#65533;&j&#65533;&#65533;&#65533;&#65533;&#65533;g&#65533;^&#65533;&#65533;dc&#65533;!c&#1439;?nv&#65533;&#65533;<&#65533;y&#65533;x>}&#65533;&#65533;&#65533;&#65533;!&#65533;&#65533;&#65533;&#65533;&#65533;&#65533;&#65533;&#65533;8F&#65533;&#65533;2&#65533;lN3q&#65533;&#65533;&#65533;&#65533;4&#65533;.}&#65533;&#65533;c&#1649;       &#719;'&#65533;7n,k&#1518;&#65533;k&#65533;&#65533;Y0&#65533;_&#65533;zM&#65533;&#65533;&#65533;&#65533; +&#65533;&#714;=U&#65533;;&#65533;&#65533;b&#65533;6YPX&#65533;0Rt&#65533;'+"&#65533;&#590;&#65533;1[jA&#65533;&#65533;&#65533;o&#65533;&#65533;&#65533;&#65533;&#65533;&#65533;&#1582;&#65533;^mc&#65533;&#65533;6&#65533;Z&#65533;}Y&#65533;&#65533;oS&#65533;n<&#65533;&#65533;&#65533;C~\q&#65533;&#65533;&#65533;&#65533;&#65533;Y&#65533;&#65533;ju&#65533;&#65533;       &#715; &#65533; &#65533;L&#65533;&#65533;&#65533;% &#65533;>&#65533;6YP&#65533;}1&#65533;&#1774;v&#65533;	&#4018;1(`&#65533;&#65533;Q&#1781;&#65533;&#65533;&#65533;<&#65533;9&#65533;?&#65533;l&#65533;$&#65533;Ov&#65533;&#65533;&#65533;&#65533;`&#65533;&#1335;&#65533;&#65533;X;n&#65533;}&#65533;&#65533;&#65533;&#65533;&#65533;&#65533;&#65533;&#65533;&#65533;&&#1628;&#65533;&#65533;&#65533;gc&#1304;tM&#65533;&#65533;&#65533;&#65533;&#65533;cd&#65533;&#65533;&#65533;)&#65533;&#65533;&#65533;&#65533;       ,/&#65533;&#65533;&#65533;+&#65533;&#65533;&#65533;&#65533;Z_mu&#65533;  &#419;k &#65533;&#65533;&#1349;w>&#65533;T[&#65533;Q]&#65533;&#65533;&#65533;&#65533;&#65533;&#65533;AaS(&#65533;m&#65533;/&#65533;&#65533;W&#65533;&#65533;&#65533;&#65533;&#65533;&#65533;&#65533;YL&#65533;?O&#65533;&#223;W\&#1521;&#65533;&#2046;&#65533;&#65533;&#65533;&#65533;&#65533;&#65533;&#65533;&#65533;)T&#1906;&#65533;&#65533;j&#65533;u&#1751;&#65533;)R&#65533;]&#65533;W &#65533;&#65533;&#65533;V6&#65533;Z&#65533;z?&#65533;gg&#65533;cuSd&#65533;5       &#65533;|F &#65533;&#65533;&#120799;&#1987;=&#65533;&#65533;w&#1254;Mennn&#65533;vm&#65533;&#65533;&#65533;&#65533; &#65533;&#65533;&#65533;X&#65533;g&#65533;|&#65533;&#65533;T&#1644;XXgm,t&#65533;&#65533;&#65533;&#65533;&#65533;&#65533;.&#65533;O_&#65533;&#65533;6&#65533;&#65533;&#65533;OK&#65533;&#65533;&#65533;&#65533;&#65533;&#65533;8&#65533;&#65533;&#65533;q&#65533;Y&#65533;&#65533;#&#65533;I&#65533;1&#65533;&#65533;M&#65533;&#65533;&#65533;U&#65533;&#65533;&#65533;x&#65533;&#404;&#851;&#65533;&#65533;&#65533;z?&#65533;M%&#65533;&#65533;&#65533;~&#65533;&#65533;&#65533;X&#2033;&#65533;&#65533;k       &#65533;t &#65533; &#65533;>0&#65533;/(&#65533;&#65533;&#65533;       &#65533;&#65533;&#65533;&#65533;&#65533;&#65533;  &#65533;,&#65533;&#65533;&#65533;&#65533;'&#65533;       &#65533;&#65533;&#65533;`}&#65533;&#65533;&#65533;&#65533;9~&#65533;&#319;&#65533;00c
&#65533;&#65533;&#65533;&#65533;Me%|&#65533;o&#65533;&#65533;&#830;&#65533;&#65533;X^&#65533;&#65533;y&#431;&#65533;       &#65533;N&#65533;&#65533;&#1516;YS6l&#65533;P&#1455;_&#65533;&#65533;00<        f&#65533;&#65533;`=&#1899;&#65533;|&#1518;]&#65533;&#65533;00&#65533;        `&#65533;&#65533;&#65533;&#65533; &F         f&#65533;&#65533;&#65533;&#65533;&#65533;&#65533;I&#65533;&#65533;o``<&#65533;       &#65533;,&#65533;+&#65533;7n,&#65533;&#65533;&#65533;I&#65533;a``<&#65533;       &#65533;,&#65533;&#65533;C" &#387;         &#65533;&#65533; &#65533;&#65533;7 &#65533;~&#65533;-&#65533;&#139;&#65533;&#65533;&#65533;&#65533;<&#65533;&#65533;v&#477;&#65533;k&#65533;&#65533;&#65533;+V&#65533;^&#65533;&#65533;&#65533;Q&#65533;q&#65533;&#65533;U{&#65533;Uz&#65533;&#65533;        &#65533;&#65533;! 00&#65533;        `&#65533;> &#65533;&#65533;&#65533;+&#65533;6m&#65533;o &#65533;H&#65533; &#1543;&#65533;g&#65533;}N&#65533;&#65533;&#65533;U&#65533;&#65533;&#65533;X&#65533;[&#65533;&#65533;W&#65533;T&#65533;&#65533;        &#65533;4&#65533; x&#858;5e&#198;e&#1914;u&#65533;&#65533;&#1518;][&#65533;&#65533;
&#65533;:k&#65533;00]`&#65533;&#65533;uE&#65533;&#65533;&#65533;W_&#65533;{m&#65533;r&#65533;}&#65533;&#65533;6_Z-&#65533;J&#65533;       &#65533;&#65533;&#65533;: &#65533;A&#65533;&#65533;&#65533;&#65533;0X&#65533;&#65533;M&#65533;&#65533;&#65533;a&#2022;``<&#65533;<&#65533;&#65533;&#65533;&#65533;6&#65533;&#65533;&#65533;	a&#65533;&#65533;o&#65533;&#65533;        `&#65533;&#65533;] &#65533;&#65533;W!&#65533;^k_&#65533;&#65533;>&#65533;}&#65533;W9&#65533;&#65533;&#65533;&#65533;X&#1726;"        &#65533;&#65533;&#65533;&#65533;&#65533;&#65533;,&#65533;U&#65533;&#65533; &#65533;&#65533; [X[W&#65533;*&#1581;+
|U&#65533;&#65533;&#65533;         &#65533;&#65533;&#65533;`&#65533;w&#65533;&#65533;&#65533;0x~~&#65533;l&#1716;&#65533;&#65533;&#65533;&#65533;&#65533;U&#65533;``<&#65533;<&#65533;&#65533;&#65533;_&#65533;l&#1694;&#65533;O&#65533;&#65533;}E4        &#65533;&#65533;&#65533;C" &#419;o l&#65533;o] &#65533;&#65533;&#65533;&#1771;&#65533;&#65533;. &#65533;~&#65533;#         &#65533;&#65533;&#65533;&#65533;&#65533;&#65533; &#65533;&#65533;WK&#65533;&#65533;&#65533;mOw&#65533;&#65533;        `&#65533;F &#65533;k&#65533;&#65533;u&#65533;&#65533;&#65533;&#65533;&#65533;&#65533;p&#1454;``<&#65533;&#65533;         Cu l&#65533;W&#65533;7&#65533;?)``<&#65533;       &#65533;,u &#65533;&#65533;{&#65533;&#65533;&#65533;&#1717;k&#65533;&#65533;&#65533;" &#387;         &#65533;&#65533; &#1968;&#65533; &#65533;&#65533;&#65533;       &#65533;,&#65533;&#65533; V&#65533;;&#65533;&#65533;&#65533;&#65533;C &#65533;0        &#65533;&#65533;&#65533;&#65533;k&#65533;&#65533;&#65533;&#65533;[M &#65533;A         f&#65533;&#65533; 00&#65533;        ` &#65533; `        0F &#65533;WA&#65533;o &#1782;5k&#1428;6T&#65533;&#65533;&#65533;_
``<&#65533;       &#65533;,e <77W6m&#65533;T&#1453;[&#65533;&#65533;_&#65533;~&#65533;&#65533;&#65533;W&#65533;&#65533;&#65533;&#65533; o&#65533;&#65533;&#65533;r&#65533;&#65533;[&#65533;ig&#65533;Un&#65533;&#65533;&#65533;&#65533;&#2047;u&#65533;&#65533;&#65533;k&#65533;&#65533;&#65533;&#959;&#65533;&#65533;&#65533;&#65533;&#65533;&#65533;&#1706;&#65533;&#65533;&#65533;x&#65533;bE}&#65533;&#65533;&#65533;&#65533;&#65533;&#479;Q&#65533;x&#65533;N&#65533;&#65533;J&#65533;&#65533;&#1692;y&#65533;9&#65533;&#65533;&#65533;&#65533;&#65533;&#65533;       0&#65533;F +&#65533;&#65533;l&#65533;&#65533;R&#65533;00&#65533; [&#65533;j}Z&#65533;&#65533;/B`&#65533;&#65533;&#65533;] 7&#65533;&#65533;&#65533;       &#65533;&#65533;&#65533;. &#958;&#65533;9&#65533;&#65533;&#65533;>L &#65533;G&#65533; &#1543;&#65533;
&#65533;&#65533;{g&#65533;&#65533;:&#65533;&#65533;&#65533;Z&#65533;&#65533;T&#65533;|&#65533;&#65533;&#65533;1&#65533;U}&#65533;|:&#65533;&#65533;>K&#65533;&#65533;C        &#65533;A \&#65533; @]`&#65533;&#65533;uE&#65533;&#65533;&#65533;W_&#65533;{m&#63632;&#65533;&#855;V&#762;r&#65533;&#65533;&#65533;&#65533;&#65533;y>&#65533;&#65533;&#65533;&#1671;&#65533;&#65533;_&#65533;l&#65533;Bd+&#65533;&#65533;k&#65533;&#65533;?_&#65533;u&#65533;?+&#65533;_c&#65533;/1 nCW&#65533;?&#65533;8=&#65533;la&#65533;&#65533;&#65533;|&#65533;{&#1289;&#65533;9&#65533;%&#957;=m&#65533;&#65533;yda&#65533;&#65533;6W&#65533;&#65533;x|&#65533;~&#65533;&#918;&#65533;&#65533;,&#65533;&#65533;&#65533;&#65533;U&#65533;y&#65533;&#65533;1&#65533;~R?^&#1991;&#65533;k&#65533;&#65533;8qnT&#65533;;&#65533;]&#65533;m7&#65533;X&#65533;&#65533;&#65533;W&#65533;&#65533;&#65533;&#65533;       +&#65533;&#65533;&#65533;5k&#1428;6&#65533;&#65533;&#65533;_&#65533;&#65533;&#65533;&#65533;&#65533;&#65533;&#65533;.&#65533;&#65533;&#65533;&#65533;&#65533;&#65533;&#65533;]
&#65533;D&#65533;} ha&#65533;&#65533;._&#65533;&#65533;aa&#65533;^kiAW]}mW&#65533;e}&#65533;k&#1775;&#65533;&#65533;f&#65533;P&#65533;>S&#65533;~&#65533;&#65533;&#65533;&#65533;&#65533;&#65533;&#65533;&#65533;&#65533;/n&#65533;&#65533;U&#65533;&#65533;m]&#65533;>"&#65533;&#65533;~&#65533;|}&#65533;?G-}8&#65533;m^&#65533;~6&#65533;}&#65533;&#65533;&#65533;mo:V&#65533;}&#65533;<&#65533;&#65533;-j&#65533;&#65533;&#65533;y&#65533;&#65533;"C&#65533;&#65533;ZW&#65533;m&#65533;&#65533;&#65533;&#65533;&#65533;m&#65533;&#65533;&#1781;&#1338;&#65533;OZ&#65533;&#65533;>V&#65533;&#65533;c      &#65533;j0&#703;&#65533;p&#65533;&#65533;&#65533;&#1966;!q``<&#65533;&#65533;
&#65533;,&#65533;Ux&#65533;6mo
&#65533;E&#65533;&#65533;|&#65533;&#65533; [{ ZV7&#65533;&#65533;k&#65533;&#65533;D&#65533;&#65533;&#65533;&#65533;&#65533;o&#65533;&#65533;&#65533;o&#65533;em&#1334;o&#65533;&#65533;&#65533;&#65533;F&#65533;&#65533;&#65533;&#65533;&#65533;&#987;&#65533;skc&#65533;s&#1863;&#65533;cs&#65533;&#65533;X?&#65533;&#65533;i&#65533;&#65533;&#65533;&#65533;&#65533;&#65533;&#65533;&#65533;&#1517;&#65533;&#65533;4&#65533;C6^m&#65533;&#65533;;&#65533;A&#65533;&#65533;=&#65533;&#65533;~L&#65533;&#65533;d&#65533;&#65533;&#65533;h&#65533;&#65533;&#65533;gq&#65533;?V<       &#65533;&#65533;&#65533;e&#65533;&#65533;&#65533;e&#1254;Mennn&#65533;&#65533;&#65533;&#1107;>&#65533;+&#65533;&#65533;xt	&#65533;-&#65533;&#65533;+
&#65533;&#65533;&#65533;&#65533;W&#65533;SW&#65533;&#65533;&#65533;|`&#65533; Mb&#1061;&#65533;&#65533;&#65533;>&#65533;&#65533;Y&#65533;~UG&#497;6u&#65533;9&#65533;&#65533;&#65533;<&#65533;&#65533;Nm&#65533;&#65533;&#65533;Mv&#65533;(;&#65533;&#65533;&#65533;&#65533;&#65533;5]Ov&#65533;/&#65533;i%&#65533;E&#65533;O&#65533;&#65533;Mo?&#65533;&#65533;&#65533;&#65533;&#65533;x&#65533;O&#65533;&#65533;~&#65533;8&#65533;&#65533;&#65533;&#65533;&#65533;e&#65533;L&#65533;y&#65533;&#65533;&#65533;&#65533;N&#65533;&#65533;1&#65533;m&#65533;&#65533;&#65533;:uu&#65533;&#65533;&#65533;~.&#65533;V}&#65533;&#65533;zM       `&#65533;m ,
&#65533;&#65533;&#65533;/&#65533;B&#65533;" &#419;&#65533;&#65533;
&#65533;,&#65533;R &#65533;&#65533;B&#65533;&#65533;O&#5423;k&#65533;-p&#65533;&#65533;&#65533;_&#65533;&#1218;0&#65533;&#1530;&#65533;C|&#65533;.&#65533;&#65533;&#65533;&#65533;&#65533;&#65533;&#65533;&#782;&#65533;&#65533;8&#65533;_&#65533;1&#65533;i&#65533;&#65533;&#65533;&#65533;~l~\&#65533;&#1581;&#65533;&#65533;i]&#65533;&#1005;&#65533;&#65533;&#65533;&#65533;n&#65533;&#65533;&#65533;u&#65533;a&#65533;M&#1393;&#65533;o&#65533;>&#65533;&#65533;&&#1639;&#65533;6&#65533;n&#65533;&#65533;y&#1086;xOz&#65533;&#65533;&#65533;SvXSw&#65533;Y&#65533;       0&&#65533;&#65533;&#65533;F &#65533;G&#65533; &#65533;&#176;,S&#65533;&#65533;=j&#65533;n&#65533;&#65533;Z&#65533;U/&#65533;&#65533;F&#65533;&#65533;4&#65533;b8f&#65533;&#65533;k&#65533;&#65533;.l&#967;su&#41145;&#65533;i&#65533;&#65533;?f&#65533;&#65533;&#1585;&#65533;&#65533;&#65533;&#65533;}kc&#65533;&#65533;&#430;&#1526;_&#65533;j&#65533;>&#65533;&#65533;&#65533;&#65533;&#65533;n&#65533;1&#65533;Z&#65533;&#65533;&#65533;8&#65533;&#65533;&#65533;&#65533;nS&#65533;v.j&#65533;e&#65533;&#65533;&#1695;g&#65533;o&#65533;&#65533;8&#65533;Q6&#65533;x&#65533;5&#65533;u&#65533;&#65533;&#65533;&#65533;1&#65533;c&#65533;k&#37861;&#65533;&#65533;       V&#65533; &#65533;&#65533;' VeA&#65533;&#65533;Z&#65533;&#65533;LY&#65533;&#65533;&#65533;Z&#65533;^[&#65533;e&#1287;/>X3&#65533;&#1349;j:&#65533;/1\&#65533;z]p&#65533;o&#351;&#65533;&#65533;&#65533;1&#1555;&#65533;~,Mc&#65533;&#130;?_&#65533;|&#65533;&#65533;&#65533;[&#65533;^&#65533;8&#65533;Y&#65533;l&#65533;&#65533;s&#65533;&#65533;&#65533;&#65533;&#65533;__&#65533;&#65533;n&#65533;9&#65533;&#65533;1&#65533;y&#65533;&#65533;&#65533;K<N&#65533;]&#65533;&#65533;&#65533;&#65533;=&#65533;&#65533;}&#65533;i&#65533;i.l&#65533;&#65533;{ET7&#65533;/&#65533;/v|&#65533;7&#65533;&#65533;&#65533;W&#65533;	&#65533;      &#65533;6&#65533;" &#419;O &#65533;&#65533;&#65533;&#65533;&#65533;&#65533;~LOB       &#65533;&#65533; x@&#65533;&#65533;x &#65533;>&#65533;&#711;        &#65533;&#65533; x@&#65533;&#65533;x &#65533;>&#65533;&#711;        &#65533;&#65533; x@&#65533;&#65533;x        &#65533;Y@ < ``<&#65533;       &#65533;,  00&#65533;        ` &#65533; `        0&#65533;D &#65533;0        &#65533;&#65533;" &#387;         &#65533;&#65533; &#65533;&#65533;7 &#65533;~&#65533;-&#65533;&#139;&#65533;&#65533;&#65533;&#65533;<&#65533;&#65533;v&#477;&#65533;&#65533;^f&#65533;&#65533;6j&#65533;&#65533;&#65533;.g&#65533;}N&#65533;&#65533;&#65533;&#65533;&#65533;&#65533;[Vo&#1460;]_&#65533;+:/&#65533;_&#65533;?&#65533;&#65533;/*<&#65533;&#65533;&#58968;|.&#65533;b&#65533;u&#65533;&#65533;&#1355;&#503;k&#65533;&#65533;&#65533;i&#65533;&#65533;e%&#1449;&#65533;j&#65533;&#65533;&#65533;5m&#65533;&#65533;&#65533;9&#65533;]&#65533;66&#65533;&#65533;&#65533;<M}&#65533;i&#65533;y      &#65533;F < ``<Vc &#65533;\&#65533;&#65533;&#65533;&#65533;J	&#65533;&#65533;&#65533;]&#65533;J&#65533;@,U&#65533;M\&#65533;&#65533;&#65533;&#65533;-&#65533;f \7mk&#65533;&#65533;&#65533;&#65533;&#65533;&#1253;&#65533;&#65533;5i&#65533;&#65533;&#65533; &#65533;,&#65533;&#65533;Q&#65533;&#65533;&#65533;&#65533;x&#65533;i&#65533;&#65533;&#65533;4&#65533;I&#65533;      &#65533;&#65533;&#65533;&#65533;&#65533;&#65533; [ &#65533;&#65533;@!&#65533;]w&#65533;B&#65533;&#65533;nF&#65533;&#65533;r&#65533;&#65533;u&#65533;&#65533;&#65533;|&#65533;&#65533;&#65533;&#65533;m&#65533;-&#65533;&#65533;e&#65533;)&#65533;[&#65533;&#1405;&#65533;&#65533;g&#65533;&#65533;RC&#65533;&#65533;&#65533;&#416;s&#65533;&#65533;}&#65533;&#65533;&#65533;&#65533;us&#65533;4&#65533;]Mr?&#65533;j&#65533;&#65533;&#65533;&#65533;&#65533;{&#2015;&#65533;6&#65533;X&#65533;&#65533;&#2036;      &#65533;&#65533;&#65533;D &#65533;G&#65533; XaF]QPs&#65533;&#65533;&#65533;&#65533;+&#65533;&#65533;A&#65533;z&#65533;n&#65533;qw&#65533;]m}&#65533;&#65533;P&#151;&#65533;YxaE&#65533;-H&#65533;&#65533;&#65533;&#65533;&#65533;5&#65533;!ulL&#65533;&#65533;&#65533;&#65533;J&#65533;&#65533;&#65533;(<?&#65533;&#65533;&#65533;&#65533;s&#65533;u&#65533;)&#65533;}V&#65533;9j&#65533;&#65533;j&#65533;&#1707;+&#65533;Z&#65533;1&#65533;&#65533;:~T&#65533;y6&#65533;C6^O6W]&#65533;&#65533;x?&#65533;&#65533;~c(f&#1773;&#65533;&#65533;&#65533;&#65533;[&#65533;^&#65533;G&#65533;&#65533;p&#65533;i&#1694;&#65533;k&#65533;&#65533;&#65533;&#65533;&#65533;&#65533;&#65533;&#65533;h.w&#65533;z{&#65533;]?v&#1908;O&#65533;&#65533;S&#65533;&#65533;&#65533;&#611;&#65533;~h&#65533;&#65533;c%;&#65533;&#65533;{&#65533;n&#65533;&#428;&#65533;&#883;&#1706;o&#65533;&#65533;&#65533;&#65533;t|m&#65533;&#65533;&#65533;&#65533;&#65533;<&#65533;s4&#65533;^w&#65533;?&#65533;}&#65533;&#65533;&#65533;&#65533;m6&#65533;&#1597;eu&#65533;&#65533;&#65533;&#65533;&#65533;=&#65533;X     &#65533;>&#65533;D &#65533;G&#65533;'&#65533;X $>&#65533;&#65533;&#65533;0Xp`&#65533;K"&#65533;&#65533;4X&#65533;u&#65533;E&#65533;&#65533;&#65533;&#65533;a&#65533;b8&#65533;U&#65533;1&#65533;&#65533;D&#65533;&#65533;T&#65533;?&#65533;Q}[&#65533;d&#65533;&#65533;&#65533;&#65533;dsj&#65533;&#65533;&#65533;3k&#65533;&#65533;F}((&#65533;s&#65533;&#65533;>&#65533;~&#65533;q&#65533;&#65533;<&#65533;14&#835;&#65533;o&#65533;m&#65533;&#65533;&#65533;&#65533;}&#65533;&#65533;&#65533;&#65533;&#65533;&#65533;&#65533;&#65533;m&#65533;&#65533;'^k&#65533;ic&#65533;&#65533;u&#65533;1l[V&#65533;&#65533;&#65533; &#65533;3&#65533;o&#65533;E&#65533;j&#65533;&#14952;&#65533;&#65533;h&#65533;&#885;&#65533;da&#65533;&#2030;>&#65533;&#65533;i&#65533;&#65533;&#65533;}ZW[&#65533;&#501;&#65533;&#65533;&#1790;&#65533;&#1785;&#338;C&#65533;_wl&#65533;&#65533;&#65533;&#65533;&#65533;&#65533;c&#65533;&#65533;lL&#65533;&#65533;&#65533;&#65533;.&#65533;&#65533;:j&#65533;&#65533;?k&#65533;&#65533;&#65533;&#65533;&#65533;{V&#65533;G&#65533;&#65533;&#65533;<&      0&#65533; &#65533;&#65533;' &#1415;&#65533;)&#65533;a&#65533;&#65533;>&#65533;P}&#65533;
>d&#65533;ml&#65533;Y&#65533;&#65533;X0&#65533;_&#65533;~3|&#1041;&#65533;&#65533;&#65533;1du&#65533;&#65533;&#65533;[u,$&#65533;&#65533;q&#65533;&#65533;&#65533;C$&#65533;&#412;&#65533;i&#65533;8&#65533;&#65533;_v^}&#65533;>&#65533;&#65533;`&#65533;&#65533;1&#65533;y&#65533;cl&#65533;{&#65533;|&#65533;eWT&#742;&#65533;v&#65533;c&#65533;&#65533;&#65533;&#65533;_&#65533;&#65533;&#65533;&#65533;k&#65533;&#65533;&#65533;&#65533;]&#65533;&#65533;&#65533;v&#65533;&#65533;&#65533; j&#65533;&#65533;&#65533;&#65533;&#65533;w&#65533;&#65533;Z&#65533;&#65533;x&#65533;&#65533;&#65533;&#65533;uo&#65533;&#65533;1&#65533;&#65533;&#65533;o&#65533;l{6v&#65533;&#65533;&#65533;S&#65533;&#65533;&#65533;&#65533;&#65533;$&#65533;_76&#65533;&#65533;&#65533;-&#65533;&#65533;7C4F&#65533;&#65533;>&#65533;&#65533;&#65533;&#65533;&#65533;&#65533;l&#65533;u&#65533;&#1767;m&#65533;&#65533;~?6&#65533;&#65533;&#65533;      &#65533;&#65533;D &#65533;G&#65533; &#65533;>&#65533;&#65533;+
&#65533;&#65533; 	YPb&#1778;&#65533;&#65533;&#65533;G&#65533;>;nV&#65533;&#65533;&#65533;/&#65533;&#30821;c>8&#65533;}
t&#65533;b&#65533;K&#65533;N&#65533;x$;&#65533;&#65533;&#65533;x&#65533;&#1999;+&#65533;&#65533;+7&#65533;t.&#65533;xV&#65533;&#65533;=;&#65533;&#65533;&&#65533;c&#65533;&#65533;U|P&#65533;&#65533;P&#65533;l&#65533;&#65533;&#65533;&#65533;i}&#65533;~"&#65533;&#65533;~&#65533;&#65533;&#65533;]&#65533;&#65533;]&#65533;&#65533;&#65533;4&#65533;MA`&#65533;&#65533;&#65533;&#65533;&#65533;is&#27601;^&#65533;&#65533;&#65533;&#65533;&#65533;&#34717;&#65533;k&#65533;&#65533;&#65533;G&#65533;b&#65533;&#65533;lC&#1909;R&#65533;sb&#65533;&#65533;&#65533;D&#65533;T&#65533;&#65533;2M&#65533;&#65533;Q_6'&#65533;&#65533;&#65533;&#65533;A&#65533;&#65533;J6&&#65533;G&#65533;1&#270;&#65533;&#65533;:v&#65533;&#1335;m&#65533;&#65533;Z7&#65533;&#65533;}~&#65533;&#36214;&#65533;vM&#65533;      &#65533;&#65533; &#65533;&#65533;&#65533;	`t&#272;&&b&#65533;}1(&#65533;B0&#65533;0"&&#65533;0#;NWmc&#1082;&#65533;&#65533;&#65533;&#65533;&#65533;&#65533;:mak&#65533;&#65533;:&#1628;&#65533;&#65533;&#65533;&#2014;&#845;&#421;:q&#65533;]&#65533;M&#65533;&#65533;&#65533;d&#65533;&#65533;&#65533;cl&#65533;6&#65533;u&#1334;&#65533;&#65533;&#65533;-&#65533;&#65533;&#65533;&#65533;&#873;&#408;&#65533;o&#65533;&#65533;]v^]&#65533;&#65533;&#65533;7S7ij&#65533;&#65533;&#65533;&#1001;&#65533;K-&#65533;&#65533;&#65533;&#65533;&#65533;&#65533;&#65533;&#65533;&#65533;&#1583;mM&#65533;C&#65533;&#65533;&#65533;&#65533;]&#65533;';&#506;&#65533; :FS`&#65533;&#65533;M&#65533;&#65533;&#65533;9&#65533;&#65533;g&#65533;U&#65533;&#65533;&#65533;Q&#1894;c&#65533;o&#65533;&#65533;&#65533;g&#65533;{ k&#65533;&#65533;&#65533;&#65533;&#65533;9&#65533;&#65533;&#65533;&#65533;      &#65533;&#65533; x@&#65533;&#65533;x&#65533;&#65533;-&#65533;&#514;&#65533;&#65533;6|P&#65533;6>i]&#1781;&#1986;-}}&#65533;&#65533;B&#65533;&#65533;.:&#65533;&#65533;Sb?}&#65533;&#65533;&#65533;&#1523;&#65533;&#65533;lL&#65533;&#65533;&#65533;K&#65533;.tQ;?o6F&#65533;k_O&#65533;&#65533;Dg&#1777;"&#65533;&#65533;&#65533;c&#65533;&#65533;&#65533;kcP};&#65533;8vk&#65533;&#65533;l&#65533;;O&#65533;&#65533;&#65533;&#65533;|&#65533;&#1112;&#65533;F&#65533;|&#65533;&#65533;k&#65533;&#65533;&#750;&#65533;1&#65533;&#65533;&#65533;o&#65533;n&#65533;&#65533;Vc&#65533;yW[&#65533;^[&#65533;&#65533;q&#65533;&#65533;U&#65533;}&#65533;n!&#65533;&#65533;&#65533;&#65533;&#942;&#65533;?f&#65533;D&#65533;&#65533;D&#44525;&#65533;&#65533;&#65533;&#65533;&#65533;&#65533;&#65533;&#65533;J&#65533;&#65533;d&#65533;&#65533;&#65533;>&#65533;`&#65533;&#65533;&#65533;&#65533;&#65533;&#65533;&#65533;h&#65533;T&#65533;&#65533;&#65533;&#65533;8U&#65533;&#65533;&#65533;Ou&#65533;&#46173;&#65533;&#65533;6Y&#1766;s      &#65533;&#65533; x@&#65533;&#65533;x&#65533;	&#65533;X(&#65533;e&,Q&#65533;&#65533;&#65533;?&#65533;&#65533;u_&#65533; D}&#65533;&#65533;t&#65533;&#65533;&#65533;H&#65533;&#65533;&#65533;DmcQ&#65533;_&#327;'&#65533;&#65533;&#65533;&#65533;&#65533;&#65533;Jd&#65533;&#65533;&#65533;&#65533;l&#65533;f&#65533;'L-&#553;ckkE&#65533;&#65533;&#65533;p&#65533;c&#65533;&#65533;&#65533;~&#65533;{&#65533;v,&#65533;,p&#65533;cl&#65533;&#65533;}&#65533;&#65533;&#65533;&#65533;^&#65533;&#65533;&#65533;&#65533;x&#65533;&#65533;&#65533;5o&#65533;q&#65533;T&#65533;I&#65533;&#65533;&#65533;&#374;&#65533;&#65533;~&#65533;k+jo&#65533;&#65533;&#65533;&#750;&#65533;^[;&#65533;&#879;&#843;&#65533;w&#65533;&#65533;&#65533;`&#65533;&#65533;&#65533;sa&#65533;m&#65533;&#65533;&#65533;&#65533;?u&#1779;k&#65533;&#65533;?&#65533;y&#65533;&#65533;&#484;&#65533;&#65533;&#65533;T&#65533;&#65533;]&#65533;&#7111;&#65533;&#65533;&#65533;&#65533;&#65533;&#65533;&#65533;a?wv&#65533;L&#65533;]&#65533;l&#65533;&#65533;il&#65533;&#65533;.&#65533;      &#65533;&#65533; x@&#65533;&#65533;x&#65533;	&#65533;&#65533;&#65533;X&#65533;&#65533;5P[&#65533;t&#65533;1&#65533;Zn&#65533;0&#65533;&#65533;@&#65533;e&#65533;&#65533;       &#65533;&#65533;&#65533;&#65533;&#65533;&#65533;  ^&#65533;<* V&#65533;&#65533;_&#65533;&#65533;)&#65533;&#65533;d&#65533;r&#65533;&#65533;1&#65533;
&#65533;	&#65533;     &#65533;q# 00c
&#65533;.5&#65533;&#65533;>&#65533;y&#65533;}m&#65533;X&#65533;       &#65533;&#65533; &#65533; &#65533;         &#65533;&#65533; x@&#65533;&#65533;x        &#65533;Y@ < ``<&#65533;       &#65533;,  00&#65533;        ` &#65533; `        0&#65533;D &#65533;0        &#65533;&#65533;" &#419;o &#65533;&#65533;&#65533;[&#645;o)&#65533;&#65533;yV&#65533;&#65533;;&#65533;&#65533;Y&#65533;&#65533;&#65533;m&#65533;Wm&#65533;6&#1743;]&#65533;<&#65533;&#65533;r&#65533;}&#65533;+&#65533;&#65533;&#65533;&#1964;i&#65533;&#65533;&#65533;Wt^:&#65533;l&#65533;S&#1149;&#65533;&#65533;&#65533;#&#65533;&#65533;m&#65533;_Tx&#65533;&#65533;&#65533;&#65533;&#65533;&#65533;&#65533;ka&#1514;&#65533;&#65533;A&#65533;<&#65533;&#65533;&#65533;:ucX&#65533;&#65533;2&#65533;&^&#65533;8g&#65533;&#65533;&#65533;t&#65533;&#65533;&#65533;{&#65533;&#65533;&#65533;&#65533;$&#65533;
      &#65533; x@&#65533;&#65533;x&#65533;&#65533; x&#65533;&#65533;34&#65533;&#65533;&#65533;&#65533;&#891;&#65533;,tk&#65533;&#65533;m&#493;&#65533;W&#65533;N# V&#65533;|&#65533;&#65533;b&#65533;&#65533;&#65533;&#416;mM&#65533;3&#65533; Xs&#65533;&#65533;&#65533;c&#65533;&M&#65533;k&#65533;4&#65533;K&#65533;&#65533;&#65533;&#65533;&#65533;~&#1397;&#1210;]&#65533;&#65533;&#65533;&#65533;&#65533;&#65533;&#65533;i&#65533;K=7      `9 &#65533; &#65533;>&#65533;&#65533;
"&#65533;u&#65533;&#65533;&#352;&#65533;2K	t&#65533;Z&#65533;&#65533;&#65533;&#65533;{&#65533;~m&#65533;&#65533;&#65533;)t&#65533;T_}&#65533;<L &#65533;^&#65533;&#65533;{v&#65533;&#65533;X&#65533;vMc&#65533;&#65533;Mz&#65533;&#65533;E&#65533;{&#65533;n.&#65533;&#28203;i&#65533;&#65533;&#65533;&#65533;&#65533;9h&#65533;&#65533;&#65533;i&#65533;&#65533;<7      `&#65533;&#65533;D &#65533;G&#65533; XAL]QPs&#65533;&#65533;&#65533;&#65533;+&#65533;&#65533;A&#65533;&#65533;&#65533;n&#65533;qw&#65533;]m}`&#65533;P&#151;&#65533;YxaE&#65533;-H&#65533;&#65533;&#65533;&#65533;&#65533;5&#65533;A&#65533;&#65533;&#65533;&#65533;?w&#65533;&#65533;&#65533;k,
&#65533;&#65533;9~&#65533;\bi
&#65533;l&#65533;&#65533;<&#65533;.&#65533;Z&#65533;&#65533;&#65533;&#65533;J&#65533;Vq*&#65533;&#65533;&#65533;&#65533;}&#65533;!&#65533;}&#65533;&#65533;&#65533;&#65533;&#65533;kC1&#65533;n%&#927;&#65533;&#2034;&#65533;&#65533;=&#65533;&#1349;kMc&#65533;&#65533;l_&#65533;D&#65533;&#65533;]&#65533;X=&#65533;E&#65533;'SU&#65533;&#65533;g&#65533;M&#65533;D&#65533;&#65533;y&#1530;&#65533;&#65533;<&#65533;&#57830;1&#65533;:V&#65533;c&#65533;7&#65533;&#65533;k&#65533;*&#65533;<&#65533;&#65533;&#65533;&#65533;q{~lM&#65533;&#65533;v&#65533;&#65533;&#65533;&#65533;&#65533;C<&#65533;(&#65533;&#65533;jF&#65533;&#65533;&#65533;&#65533;E&#65533;l&#65533;Y&#65533;1X&#65533;&#65533;{6&#65533;lO2V      &#65533;&#65533; &#65533;&#65533;&#65533;	`&#65533;h,0&#65533;a&#65533;&#65533;(`&#65533;&#65533;&#65533;&#151;DX>h&#65533;&#65533;_&#65533;/z&#65533;m6&#65533;&#233;&#65533;&#65533;&#65533;&#65533;&#65533;%z&#65533;&#480;&#65533;&#65533;&#65533;q&#65533;&#65533;&#65533;$&#65533;Gm&#65533;&&#65533;S&#65533;&#65533;&#65533;&#65533;(&#65533;&#65533;Y&#65533;8&#65533;6&#65533;CA&#65533;&#65533;&#65533;&#65533;&#65533;&#65533;i&#65533;&#65533;c&#65533;&#65533;&#65533;!&#65533;&#65533;&#65533;<&#65533;&#65533;&#65533;&#65533;/&#65533;&#65533;&#65533;'j&#65533;oc&#65533;&#65533;&#65533;&#65533;&#65533;c&#65533;&#65533;?&#65533;X&#65533;&#246;e%&#65533;n&#65533;&#65533;Q&#65533;&#65533;&#65533;X&#1327;&#65533;:&#65533;&#65533;&#1673;&#65533;&#65533;&#65533;\&#65533;N&#65533;&#65533;&#65533;&#65533;&#65533;~&#65533;&#65533;1&#65533;~&#1767;u&#65533;&#65533;&#65533;x\&#65533;+q&#65533;&#65533;&#750;&#65533;&#65533;[,&#65533;1t&#65533;u&#65533;;&#65533;x?&#65533;:&#65533;m&#65533;&#65533;&#65533;&#65533;&#65533;=mS&#65533;k[G&#65533;&#65533;&#65533;gc&#65533;&#65533;&#65533;Ww&#65533;&#65533;&#65533;&#65533;:&#65533;&#65533;&#65533;&#65533;      &#65533;B < ``<&#65533;&#65533;&#65533;&#65533;&#65533;!>&#817;&#65533;&#65533;&#65533;&#65533;&#65533;P&#65533;&#65533;&#65533;&#65533;m&#65533;&#65533;!}t&&#65533;k&#65533;oa&#65533;:&#65533;&#65533;t&#65533;6&#65533;&#65533;&#65533;^&#65533;y&#65533;&#65533;&#65533;&#65533;?&#65533;Q&#65533;b(&#65533;&#65533;9&#65533;&#65533;:q&#65533;&#65533;&#65533;&#65533;&#65533;&#65533;}&#65533;{&#65533;&#65533;&#65533;cf&#65533;&#65533;&#65533;w&&#65533;&#65533;&#65533;&#65533;&#65533;5&#65533;l&#65533;Zd&#65533;&#65533;s&#65533;&#65533;1&#65533;]&#65533;&#65533;1&#65533;&#65533;&#65533;&#65533;&#65533;&#65533;&#65533;&#65533;&#65533;&#1007;^&#65533;&#65533;&#65533;&#65533;&#65533;&#65533;u<&#65533;&#65533;&#65533;6&#65533;&#65533;&#65533;&#65533;&#65533;&#65533;&#65533;&#886;g&#65533;g&#65533;&#62417;Q;&#65533;&#65533;{~N&#65533;&#65533;uc&#65533;9&#65533;&#1778;1u&#65533;&#424;&#65533;&#65533;&#65533;g&#65533;&#65533;&#65533;@6&#1466;&#65533;&#65533;&#65533;&#65533;6h&#65533;&#65533;?;\      `&#65533;" &#419;K l&#65533;&#65533;	Y@&#65533;&#65533;,(&#65533;m&#65533;WH&#65533;&#65533;#k&#65533;7&#65533;&#65533;E&#1431;&#65533;&#65533;&#65533;&#1154;1&#65533;&#65533;>:Y&#65533;&#65533;%&#65533;W&#65533;n<&#65533;G}j<&#65533;&#65533;&#65533;&#65533;&#1557;&#65533;&#65533;U:<&#65533;o&#65533;cl&#65533;&#65533;&#65533;&#65533;<&#272;L&#65533;&#65533;&#65533;&#65533;6&#2023;&#65533;&#65533;&#65533;W&#65533;1i,uu&#65533;E&#65533;.&#65533;&#65533;e:&#65533;&#65533; &#65533;n&#65533;&#65533;V&#500;y&#65533;&#65533;H&#65533;&#65533;&#399;M&#65533;~t&#65533;&#65533;&#65533;X]&#65533;&#65533;}&#65533;&#65533;c6&#65533;&#65533;&#65533;Z&#65533;&#65533;9&#65533;q&#65533;m&#65533;z*~L&#65533;.&#65533;&#65533;&#65533;&#65533;9&#65533;&#65533;&#65533;&#65533;WV&#65533;lN&#65533;&#65533;!v&#65533;x&#65533;&#1457;~5G&#65533;-k&#65533;&#65533;&#65533;&#65533;&#65533;m&#65533;&#65533;&#65533;&#65533;&#65533;5]_      `Z&#65533;D &#65533;G&#65533;'&#65533;X&#65533;C&#65533;,&#65533;&#65533;A&#65533;&#65533;&#352;&#263;
Y&#65533;&#65533;&#200;,&#65533;&#65533;&#140;&#65533;8]&#65533;&#65533;A&#65533;v&#65533;&#65533;.&#65533;&#65533;&#44293;&#65533;q^&#65533;ds*v&#65533;~{67&#65533;&#65533;&#65533;1v&#65533;61&#65533;&#65533;s&#65533;&#65533;&#65533;{v&#65533;&#65533;M&#65533;y&#65533;{F&#65533;[`&#65533;&#65533;&#65533;S&#65533;1&#65533;&#65533;v-|&#65533;&#53050;&#65533;&#65533;&#65533;o&#65533;n&#65533;&#65533;&#65533;&#1019;&#65533;Fzmm&#65533;&#65533;|&#65533;&#65533;R&#65533;o&#65533;~&#65533;&#65533;&#65533;&#65533;&#65533;~&#65533;&#65533;=&#65533;&#65533;&#65533;&#65533;`&#65533;XwD&#65533;h
L&#65533;&#65533;&#65533;&#65533;&#65533;s&#65533;&#65533;&#1006;&#65533;&#65533;9i&#65533;:M&#65533;&#65533;&#65533;V&#622;g&#65533;&#65533;&#65533;&#65533;Z7&#65533;&#65533;}~&#946;&#65533;k&#65533;&#65533;      &#65533;i" 00}`?&#65533; D&#65533;&#65533;B&#1320;&#65533;&#65533;OZ&#65533;v&#65533;&#65533; BK_&#65533;&#65533;&#65533;&#65533;!&#65533;&#65533;&#65533;&#65533;&#65533;&#65533;&#65533;Omc&#65533;&#65533;&#65533;|m&#65533;&&#65533;&#65533;&#65533;c&#65533;&#65533;&#65533;]&#65533;&#65533;&#987;&#65533;Q&#65533;&#65533;&#65533;&#65533;6=&#65533;&#65533;v&#65533;H&#65533;&#65533;&#65533;&#65533;X*&#65533;&#65533;&#65533;T_&#65533;&#65533;;&#65533;&#65533;&#65533;&#65533;>&#65533;&#899;&#65533;/&#65533;&#65533;s&#65533;&#65533;&#65533;E&#65533;.&#65533;&#65533;]&#416;:M&#65533;X7ij&#65533;&#65533;&#1660;&#65533;&#65533;&#65533;M&#65533;&#65533;&#65533;^&#65533;&#65533;&#65533;*&#65533;&#65533;>m&#65533;&#65533;&#65533;&#65533;kg&#65533;&#65533;&#65533;i&#65533;}q^"&#65533;&#65533;VG&#65533;&#65533;~&#65533;M&#65533;&#65533;&#65533;&#65533;I&#65533;&#65533;&#65533;~P&#65533;&#65533;g/&#65533;&#65533;j&#65533;&#65533;&#1253;&#65533;&#65533;K&#366;&#65533;&#1146;&#849;&#65533;S&#335;I&#65533;T'&#65533;&#1657;&#65533;k&#65533;&#65533;&#65533;&#65533;      
&#65533;&#65533;&#65533;&#65533;&#65533;&#65533; +&#65533;P@&#65533;LX8&#65533;b!&#65533;&#65533;O&#65533;d&#65533;&#65533;&#65533;&#65533;&#65533;*ua&#65533;&#65533;g&#65533;-h&#65533;&#65533;&#65533; &#65533;t9&#65533;&#65533;O4&#65533;&#1485;)&#915;&#65533;&#65533;X&#65533;&#65533;m&#65533;z&#65533;^O&#65533;Z&#65533;S7&#65533;&&#65533;&#1418;^o&#65533;&#65533;&#65533;=&#65533;&#65533;&#489;&#65533;z&#65533;&#65533;&#65533;_+&#65533;&#65533;&#65533;&#65533;&#65533;&#65533;&#65533;&#65533;&#65533;&#65533;&#65533;XMO&#65533;&#65533;km&#366;y&#1781;&#65533;&#65533;&#65533;&#65533;H&#65533;&#65533;`&#65533;.&#65533;&#65533;.&#65533;C][Q{&#65533;&#65533;t^6zmm&#65533;Zj&#65533;&#65533;&#65533;&#1467;&#65533;Mc0&#65533;&#65533;&#65533;&#65533;&#65533;&#65533;6&#65533;m&#65533;&#59386;&#65533;&#1653;R&#65533;&#65533;c&#65533;cR&#65533;x_&#65533;&#65533;l&#65533;&#65533;?&#65533;&#65533;&#65533;g&#65533;&#65533;*&#65533;G<&#65533;&#65533;&#65533;ke&#65533;X&#65533;&#65533;t&#65533;g5F+]&#65533;      L&#65533;&#65533;&#65533;&#65533;&#65533;&#65533; ce&#65533;&#65533;&#65533;k&#65533;&#65533;&#65533;&#65533;c&#65533;&#65533;&#65533;fa+&#65533;&#65533;&#65533;?1       &#65533; &#65533;A &#65533;z)xT &#65533; 8&#1791;&#65533;&#65533;S&#65533;&#65533;&#65533;&#65533;&#65533;4cX)&#65533;&#65533;      &#65533;F < ``<&#65533; +\j*&#65533;%|&#65533;&#65533;&#65533;&#65533;&#1457;&#65533;       `e! 00<        f&#65533;&#65533;&#65533;&#65533;&#65533;          &#65533;&#65533; x@&#65533;&#65533;x        &#65533;Y@ < ``<&#65533;       &#65533;,  00&#65533;        ` &#65533; `        0&#65533;D &#65533;&#500;&#65533;&#65533;&#65533;<&#65533;&#65533;v&#477;e&#65533;&#65533;&#65533;&#65533;x&#65533;&#65533;&#959;&#65533;<&#65533;&#65533;C&#65533;&#645;oI&#65533;&#850;.&#65533;W&#65533;TGu&#65533;&#65533;&#65533;&#65533;7&#2034;{J&#65533;&#65533;&#65533;&#65533;&#729;g&#65533;&#65533;&#65533;&#65533;*&#65533;A&#65533;V&#65533;&#65533;&#65533;5P&#65533;&#65533;B&#65533;}&#65533;U7&#65533;C}Y&#1145;&#65533;&#65533;ucX&#65533;&#65533;&#65533;&#65533;keE&#65533;|&#65533;X&#65533;6&#65533;&#65533;&#65533;Q]&#65533;&#597;&#65533;&#65533;&#65533;!&#65533;&#65533;x&#65533;&#65533;&#65533;[      &#65533;&#65533; x@&#65533;&#65533;x&#65533;&#65533; X&#65533;O&#65533;&#65533;gV-Gh2-]&#65533;&#65533;&#65533;e&#65533;g&#65533;&#65533;&#65533;&#65533;z&#1895;}dc&#65533;&#65533;-&#65533;~&#65533;&#1590;&#65533;]T7&#65533;&#65533;t&#65533;&#1421;a&#65533;&#65533;\&#65533;&#65533;)&#65533;?&#65533;?JX&#65533;x-&#65533;&#65533;&#65533;&#65533;&#65533;t&#65533;?&#65533;&#65533;&#65533;&#65533;,&#65533;k1&#20315;&#855;&#65533;m&#65533;&#65533;&#1493;&#65533;4&#65533;      cB < ``<&#65533;&#65533;&#65533;&#65533;M&#65533;&#65533;&#65533;&#65533;&#65533;>&#65533;&#65533;&#65533;&#65533;t&#65533;&#65533;,5&#65533;&#1774;&#65533;&#65533;J&#65533;&#65533;&#65533;!&#65533;&#65533;&#65533;&#65533;&#65533;esC&#65533;&&#65533;&#65533;;&#65533;&#65533;&#65533;&#1939;&#65533;h9&#65533;&#65533;l&#65533;&#65533;~g&#65533;&#65533;&#65533;     &#65533; &#65533;&#65533;5 &#65533;>&#65533;&#65533;&#65533;[&#65533;&#65533;&#65533;&#65533;&#65533;&#65533;&#65533;h&#1879;&#65533;_}&#65533;&#65533;^&#65533;&#65533;J&#65533;&#65533;&#65533;&#65533;`&#65533;&#65533;e&#65533;IO"Z&#65533;`&#65533;&#65533;&#36214;Y}&#65533;&#65533;>&#65533;&#65533;&#65533;>%&#65533;S&#65533;c&#65533;&#65533;&#65533;&#65533;&#65533;P&#65533;&#65533;&#65533;&#65533;&#65533;4&#65533;&#480;&#65533;W&#65533;&#65533;8&#65533;.&#65533;`&#65533;&#156;.&#1335;&#65533;&#65533;1d&#65533;I<&#65533;8&#65533;n&#65533;&#65533;kv&#65533;h&#65533;&#65533;&#65533;&#65533;&#65533;&#65533;Z&#65533;:j{&#65533;&#65533;;&#763;&#65533;&#65533;&#65533;&#65533;&#65533;&#65533;&#65533;&#65533;&#65533;&#65533;&#65533;&#65533;&#65533;&#65533;i&#65533;:&#65533;&#65533;&#1112;&#65533;y&#65533;q&#65533;&#65533;&#1210;/&#65533;M&#65533;$&#65533;&#65533;&#65533;&#65533;&#58232;-&#65533;Q&#65533;f&#65533;&#65533;&#65533;^&#65533;&#1466;C_&#65533;&#65533;8&#65533;z&#65533;x&#65533;z&#65533;1&#1781;&#65533;%;&#65533;?&#65533;&#65533;&#983;8&#65533;&#65533;&#65533;&#65533;&#65533;&#65533;&#65533;&#65533;>}i&#65533;&#65533;&#65533;&#65533;)&#65533;q6_&#65533;o_&#65533;8&#65533;&#65533;7&#65533;&#65533;&#65533;kUw=      &#65533;|&#65533;D &#65533;&#500;`&#65533;&#65533;&#65533;&#65533;&#65533;&#65533;&#65533;&#65533;&#65533;&#65533;&#65533;&#65533;&#65533;&#65533;&#65533;g&#65533;&#65533;&#65533;u&#65533;e~&#65533;&#65533;&#65533;ec&#65533;k&#65533;&#65533;/&#65533;&#462;a&#65533;b&#44459;&#65533;T&#65533;_c&#65533;N&#65533;b&#65533;&#65533;D}|&#65533;&#65533;_[\&#65533;@&#65533;&#65533;&#65533;&#65533;v&#65533;6[&#65533;&#65533;&#65533;&#65533;uL&#65533;<&#402;&#65533;&#65533;&#427;&#65533;&#65533;&#1929;tLG&#65533;&#65533;nlZ&#65533;&#65533;&#65533;&#65533;&#65533;dc&#65533;&#65533;&#65533;&#65533;&#65533;&#65533;&#1293;&#65533;&#65533;&#65533;&#65533;&#65533;&#65533;&#65533;&#65533;yR;&#65533;K}[&#65533;&#65533;}&#65533;&#65533;&#65533;o&#65533;1&#65533;&#57846;1d&#65533;&#1526;&#2038;I&#65533;y&#65533;&#65533;&#65533;&#480;e,6&#65533;.l&#65533;*&#65533;O-&#65533;z&#65533;&#65533;h&#65533;&#1652;c&#65533;<&#65533;z6N&#65533;&#65533;&#65533;&#65533;#no&#228;&#65533;J&#65533;&#65533;&#65533;&#65533;[&#65533;&#65533;~&#65533;&#65533;&#65533;&#65533;&#65533;&#1293;)&#65533;&#65533;:&#65533;&#65533;Q_q&#65533;tm&#65533;&#65533;C&#65533;U&#65533;&#65533;xm&#65533;1&#65533;&#65533;     &#65533;&#65533;# 00&#65533;&#65533;&#65533;&#65533;&#65533;M&#65533;&#65533;&#65533;&#65533;u&#65533;&#65533;^&#65533;&#1735;&#65533;&&#65533;&#65533;?&#65533;&#65533;E&#65533;1&#65533;&#65533;&#1338;&#65533;&#65533;&#65533;&#65533;AK&#65533;&#65533;&#65533;&#65533;B&#65533;&#65533;1&#65533;7&#65533;I<g&#65533;^&#65533;&#65533;-&#65533;&#65533;&#65533;&#65533;l&#65533;&#65533;&#65533;&#65533;&#1467;&#771;hT&#65533;&#65533;E&&#65533;7&#65533;&#65533;#&#65533;&#65533;Zd&#65533;&#65533;&#863;&#65533;iC]&#65533;^]&#65533;&#65533;&#65533;&#847;K&#65533;m<&#65533;&#65533;&#65533;R&#65533;&#65533;x&#65533;&#65533;&#65533;&#65533;U&#65533;&#65533;&#65533;\&#65533;vu&#65533;&#65533;K(&#65533;&#477069;&#65533;I<'&#65533;M}k&#65533;&#65533;&#65533;&#65533;&#1782;&#65533;y&#65533;_c&#65533;/D&#65533;e&#65533;&#65533;&#65533;&#65533;&#65533;3&#65533;&#65533;&#65533;*&#65533;&#65533;6&#65533;Z&#65533;1&#65533;1m&#65533;/&#65533;W&#1778;&#65533;&#65533;&#65533;1&#65533;&#65533;8./&#65533;&#65533;m6&#65533;l<      ,?&#65533; &#65533;&#65533;&#65533;&#65533;}&#65533;n}&#65533;{&#65533;&#65533;P"&#65533;&#65533;&#65533;)i&#65533;6&#65533;&#1530;/&#65533;&#967;Z&#970;&#65533;&#65533;u&#65533;&#65533;&#65533;?g&#65533;7&#65533;&#65533;&#65533;&#65533;F&#65533;&#65533;b&#65533;&#65533;8^&#65533;8g&#1019;&#65533;<&#1564;Z&#65533;F&#65533;Y&#65533;}j1,&#65533;&#65533;&#65533;z&#65533;&#65533;&#65533;&#1960;&#65533;&#65533;6&#65533;&#65533;&#65533;&#65533;&#65533;:mm&#65533;<&#65533;&#47525;&#65533;&#65533;&#65533;&#421343;&#65533;&#65533;U&#65533;&#65533;&#65533;&#65533;[?Z&#65533;&#65533;&#65533;&#65533;&#65533;A&#1779;C\&#65533;&#65533;&#65533;~&#65533;y&#65533;}&#65533;6q&#1973;&#887;&#1137;tL+&#65533;&#65533;vl&#65533;~&#65533;&#65533;&#906;&#873;&#65533;n,&#65533;&#65533;&#65533;&#65533;u&#65533;7L&#65533;&#65533;O&#65533;1Lr&#65533;&#65533;&#65533;&#65533;&#65533;&#65533;&#65533;&#65533;2&#65533;&#65533;&#65533;g6>&#65533;S{kWG&#65533;Q&#65533;&#65533;&#65533;&#65533;+&#65533;g&#65533;&#65533;~&#65533;&#65533;&#467;&#65533;      &#65533;&#65533;&#65533;&#65533;&#65533;&#65533;2 &#65533;m&#65533;>X&#65533;&#65533;+4&#65533;!&#65533;d&#65533;g&#65533;&#65533;&#65533;2&#65533;+L&#65533;@U&#65533;&#65533;&#65533;&#65533;&#65533;&#1654;(&#65533;W&#65533;&#975;&#2030;&#65533;&#65533;&#65533;s&#65533;sQ]/&#65533;S&#65533;&#65533;&#65533;&#65533;&#65533;x&#65533;?&#65533;.&#65533;&#65533;&#65533;;&#65533;gt&#65533;:W&#65533;w)4&#65533;&#65533;&#65533;d&#65533;&#65533;&#65533;&#65533;E&#65533;yZ&#65533;&#65533;1&#65533;&#65533;&#65533;&#65533;&#65533;ik&#65533;&#65533;&#15323;&#65533;&#1703;&#65533;&#1711;&#65533;7l&#65533;&#65533;&#1718;&#65533;&#65533;+&#65533;Y&#65533;<&#1367;&#65533;k&#65533;&#65533;&#65533;&#65533;&#65533;&#65533;&#65533;B&#65533;&#65533;&#65533;&#65533;&#65533;D&#65533;&#65533;c&#65533;&#65533;6^<'&#65533;&#65533;esf&#65533;#&#65533;k&#65533;&#1652;c&#65533;b&#65533;&#65533;&#65533;|&#65533;m&#65533;7&#629;&#65533;&#65533;!&#65533;&#65533;&#493;&#65533;U&#65533;Zv&#65533;G&#65533;&#65533;;&#65533;.&#65533;&#65533;l[6_Y=&#65533;&#65533;&#1528;4v&#65533;C&#65533;&#65533;m&#65533;      0<&#65533; &#65533;&#65533;5 &#65533;&#65533;&#65533;w!&#65533;z
&#65533;&#65533;&#65533;=&#65533;[&#65533;a&#65533;&#65533;>\&#65533;&#65533;}&#65533;&#65533;&#65533;mF&#65533;&#342;&#65533;&#65533;T&#65533;&#17363;&#65533;#&#65533;&#65533;a!C&#65533;&#65533;&#65533;&#65533;&#65533;c&#65533;1j$i&#65533;&#65533;u	&#65533;"&#65533;&#65533;&#488;c&#65533;h&#65533;u&#65533;[&#65533;&#65533;9&#65533;&#65533;q&#65533;&#65533;>&#65533;&#65533;4&#65533;&#65533;$A&#65533;&#65533;-&#65533;a&#65533;&#65533;'&#65533;&#65533;&#65533;&#65533;vV&#65533;&#65533;A&#65533;&#65533;&#65533;&#65533;&#65533;&#65533;N[[?&#986;K&#65533;O-&#65533;O&#65533;&#65533;&#19432;&#65533;&#65533;&#1703;u&#65533;Y&#65533;z&#65533;v*v&#65533;mc&#65533;9&#65533;c&#1521;1e&#65533;&#65533;yd&#65533;ul&#65533;Ac&#1146;&#65533;&#65533;&#65533;&#65533;&#65533;&#65533;&#65533;&#65533;&#65533;&#65533;S&#456;&#65533;&#65533;&#65533;W&#65533;&#65533;V&#65533;&#65533;?&#65533;&#65533;|&#65533;&#65533;&#65533;1Lz&#65533;Du&#65533;a&#65533;&#65533;?&#65533;7__&#65533;lV_&#334;&#65533;z&#65533;&#65533;&#65533;&#65533;&#65533;&#65533;y&#65533;&#65533;J&#65533;&#65533;&#65533;zq&#65533;&#65533;&#65533;&#65533;&#65533;&#65533;n&#65533;6&#65533;-      &#65533;&#65533;&#65533;&#65533;&#65533;&#65533;&#65533; &#65533;}&#65533;&#65533;&#949;&#65533;&#65533;}x&#65533;K&#65533;Az&#65533;}&#65533;K&#65533;&#65533;&#65533;&#65533;V&#65533;&#65533;&#65533;]&#65533;&#65533;A&#65533;\&#65533;_&#351;&#65533;&#65533;4&#65533;&#65533;&#65533;&#1585;b&#65533;z&#65533;&#65533;&#65533;q&#65533;~,&#65533;&#65533;&#1787;&#65533;&#65533;V&#1287;&#65533;&#65533;&#65533;&#65533;&#65533;q&#65533;&#65533;4F{&#65533;&#65533;&#65533;<&#65533;&#65533;}&#65533;&#65533;&#65533;~FR]&#65533;&#65533;&#65533;J&#65533;&#65533;b&#65533;i&#65533;/&#65533;~i&#65533;&#65533;&#65533;&#65533;&#60790;14&#65533;?&#986;;&#65533;?&#65533;&#65533;&#65533;~Nl^l]&#65533;&#65533;V&#65533;&#65533;&#65533;c&#65533;l&#65533;&#65533;&#65533;W&#65533;'&#65533;&#65533;&#543;G&#65533;&#65533;&#65533;oV&#65533;&#403;&#65533;9&#65533;&#65533;&#65533;&#65533;8&#65533;&#65533;:&#65533;l&#65533;c&#65533;&#65533;qb{+&#65533;&#65533;l&#65533;4&#65533;&#65533;&#65533;&#65533;/~.&#65533;&#65533;&#65533;?&#65533;&#65533;k&#65533;#>Q.&#65533;&#974;&#65533;1&#65533;&#65533;&#65533;b&#1831;b&#65533;&#65533;&#65533;&#369;&#65533;1&#65533;&#65533;&#65533;9&#65533;u&#65533;      `&#65533;  00}`&#790;&#65533;A&#65533;j&#24815;}e&#432;h&#65533;4W&#1662;&#65533;B?&#65533;1&#820;&#65533;S&#65533;      &#65533;&#65533;&#65533;&#65533;&#65533;&#65533;  ^&#65533;&#65533;&#639;l&#65533;&#65533;&#65533;=kZf&#65533;&#65533;&#65533;,&#65533;a%&#65533;&#65533;&#65533;&#65533;&#65533;7&#65533;&#65533;&#65533;&#65533;&#65533;G      &#65533;+&#65533; &#65533;Z`&#65533;&#65533;&#65533;j`&#65533;W&#65533;f_W:&#65533;y f&#65533;&#65533;&#65533;&#65533;X&#65533;&#65533;      &#65533;! 00<        f&#65533;&#65533;&#65533;&#65533;&#65533;          &#65533;&#65533; x@&#65533;&#65533;x &#65533;l&#65533;&#65533;{em      &#65533;&#1348; x@&#65533;&#65533;x &#65533;l&#65533;B_/k      &#65533;&&#65533;" &#387;  fC&#65533;zY      `5! 00&#65533; 0&#65533;&#65533;&#65533;&#65533;&#65533;       &#65533;	&#65533;&#65533;&#65533;&#65533;&#65533;&#65533; o&#65533;&#65533;&#65533;r&#65533;&#65533;[&#65533;ig&#65533;Un&#65533;&#65533;&#65533;&#65533;uV/&#65533;u&#65533;&#65533;U&#65533;&#65533;&#65533;c&#65533;3&#65533;>&#65533;&#65533;{&#65533;&#65533;&#330;&#65533;-&#65533;7k&#1710;&#65533;&#65533;&#65533;&#65533;&#65533;/&#65533;&#65533;yP&#65533;s&#65533;e&#65533;&#65533;v&#65533;E&#65533;&#65533;&#65533;{}&#65533;V/^c&#65533;q5&#835;~&#65533;&#65533;&#65533;:ucX&#65533;&#65533;2&#65533;&^&#65533;8g&#65533;&#65533;&#65533;t&#65533;&#65533;&#65533;&#65533;&#65533;]&#65533;L&#65533;zY&#65533;&#65533;&#65533;4&#636;      C# 00&#65533;1 ^&#65533;&#65533;&#65533;&#65533;x&#65533;~m&#65533;{&#65533;OM&#65533;^t&#65533;f&#65533;&#65533;&#65533;M3 &#65533;&#65533;&#65533;5&#65533;&#65533;&#65533;`&#65533;&#65533;R~&#65533;&#65533;4&#65533;S] l&#65533;r]#;&#65533;]w&#65533;=N&#65533;&#65533;&#65533;^&#65533;&k&#65533;&#65533;&#65533;qn      &#65533;P&#65533;D &#65533;G&#65533; &#65533;I
l(&#65533;&#65533;&#65533;f&#65533;,G0&#65533;\&#65533;&#65533;&#65533;&#65533;J	&#65533;&#65533;&#65533;]&#65533;&#65533;&#65533;&#65533;&#65533;aX&#65533;{M&#65533;&#65533;&#65533;s^S&#65533;&#65533;&#65533;b}&#65533;5&#65533;A&#65533;&#65533;&#65533;&#65533;c&#65533;&#65533;&#1967;&#65533;&#742;9&#65533;j&#1168;T&#65533;&#65533;&#65533;G&#65533;&#65533;p&#65533;&#65533;A&#65533;z&#65533;&#65533;dcm&#65533;&#65533;&#65533;      &#65533; x@&#65533;&#65533;xt&#65533;&#65533;&#65533;5g&#65533;&#65533;&#65533;&#65533;&#65533;&#65533;X@&#65533;&#65533;w&#65533;&#65533;&#65533;&#65533;&#65533;
%|&#65533;&#65533;&#65533;&#65533;V&#65533;&#1666;&#65533;&#65533;1&#65533;&#65533;>aP&#65533;tL&#65533;1&#65533;sW+&#65533;&#65533;&#65533;C&#65533;?&#65533;x.&#65533;&#65533;4&#65533;`&#65533;&#970;?G&#65533;?&#65533;s&#65533;@-R{&#65533;c%^&#65533;8&#65533;X&#65533;&#963;&#65533;?&#1006;&#65533;`4&#65533;&#65533;j_&#65533;&#65533;5&#65533;&#65533;&#65533;m&#65533;&#65533;&#65533;&#65533;o&#65533;z&#65533;&#65533;&#65533;&#181;&#65533;1h{&#65533;&#65533;m&#65533;v&#65533;.V&#65533;&#65533;&#418;y&#65533;q&#65533;&#65533;&#65533;v&#65533;&#65533;&#65533;u&#65533;>Q&#65533;q&#1973;&#65533;&#65533;'&#65533;&#65533;&#65533;&#65533;i&#65533;&#65533;&#65533;&#65533;&#65533;&#58234;&#65533;&#65533;J6&#65533;j&#65533;&#65533;m&#1822;[&#65533;&#65533;]&#65533;&#65533;&#65533;&#65533;&#65533;&#65533;&#65533;~.&#65533;&#65533;&#65533;<&#65533;/&#65533;&#65533;J&#65533;zV&#65533;&#65533;&#65533;m&#65533;qg&#65533;&#65533;-&#65533;&#65533;t&#65533;&#415;&#65533;l&#65533;      &#65533;&#65533;D &#65533;G&#65533;'&#65533;X &#65533;zX}&#65533;Q&#65533;`&#65533;&#65533;&#65533;/1&#65533;&#65533;6
 |&#65533;`}&#65533;&#65533;&#65533;&#65533;6&#65533;m&#65533;&#65533;TW]&#65533;&#65533;&#65533;&#65533;&#65533;cP]&#65533;8F&#65533;m&#65533;&#65533;&#65533;6v&#65533;&#873;Qxcc&#812;]c&#65533;&#65533;&#65533;&#65533;&#65533;&#65533;&#65533;&#65533;&#65533;&#65533;c&#65533;1&#65533;y&#65533;&#65533;&#65533;&#65533;e|&#65533;8~&#65533;&#65533;&#65533;&#65533;&#65533;&#1998;&#65533;&#65533;&#65533;&#65533;&#65533;&#65533;&#65533;&#65533;c&#65533;N&#65533;&#65533;&#65533;a&#1778;&#65533;U7&#1116;&#65533;&#65533;|k,&#65533;WKOE&#65533;DE&#65533;l&#65533;U')&#65533;v&#65533;&#65533;t?H&#65533;l&#65533;&#65533;&#65533;V&#65533;&#65533;q&#65533;&#65533;&#65533;&#65533;&#65533;/&#65533;&#65533;vn&#65533;d&#65533;&#65533;&#65533;&#65533;[&#65533;&#65533;&#65533;&#65533;&#65533;c&#65533;&#1590;=&#65533;&#65533;&#65533;s&#65533;&#877;&#65533;S&#65533;m&#65533;&#65533;&#1523;v&#65533;&#65533;&#65533;&#65533;&#1421;&#65533;&#64251;g5n&#65533;&#65533;&#65533;<&      0&#65533; &#65533;&#65533;' &#65533;a&#65533;&#65533;Xh&#65533;&#65533;&#65533;W&#65533;&#65533;C&#65533;&#438;Y&#1040;&#65533;>:&#65533;&#65533;&#65533;&#65533;&#65533;0&#65533;&#65533;q&#65533;jCVG&#65533;&#65533;&#65533;UGs&#16594;8F&#65533;&#65533;!&#65533;dc&#65533;&#65533;Nc&#65533;/;&#65533;&#65533;|&#65533;^&#65533;&#65533;&#65533;&#65533;&#65533;<&#65533;1v&#65533;&#65533;&#65533;&#65533;Jm&#65533;&#65533;&#65533;x&#65533;&#65533;&#65533;k&#65533;&#65533;&#65533;&#65533;]&#65533;&#65533;&#65533;v&#65533;&#65533;&#65533; j&#65533;&#65533;&#65533;&#65533;&#65533;w?&#65533;z&#65533;v~&#65533;b&#65533;&#1407;&#65533;&#467;8&#1958;1&#65533;cX}&#65533;&#2038;&#65533;&#65533;l&#65533;&#65533;&#65533;&#65533;12j&#65533;~c{&#65533;&#65533;I&#65533;&#65533;nl6gq&#65533;&#65533;)&#65533;k&#65533;C&#65533;&#65533;=m}f&#65533;&#65533;&#65533;:&#65533;&#65533;&#65533;l&#65533;u&#65533;&#1767;m6&#65533;&#65533;&#65533;&#65533;&#65533;&#65533;&#65533;      C  00]`&#65533;&#65533;(H&#65533;&#65533;$&#65533;&#65533;&#65533;&#65533;&#1590;&#65533;+&#65533;&#65533;&#65533;&#65533;&#65533;&#974;&#65533;&#65533;&#65533;"&#65533;K&#65533;yhi&#65533;&#65533;Nl&#65533;&#65533;&#65533;&#65533;P(,&#65533;&#65533;&#65533;Hv&#65533;&#65533;&#65533;h&#65533;WcW:n,T&#65533;\&#65533;&#65533;&#65533;{v&#65533;&#65533;MV&#65533;&#65533;&#65533;ocP&#65533;l&#65533;&#65533;&#65533;&#65533;i&#65533;&#65533;&#65533;Hc&#65533;X&#65533;&#65533;&#65533;]&#65533;&#65533;]&#65533;&#65533;&#65533;&#65533;&#65533;e&#65533;&#57830;&#65533;:&#65533;&#891;&#65533;Fz&#65533;6~l&#65533;&#65533;&#65533;{v&#65533;&#65533;Z&#65533;&#65533;&#65533;G&#65533;b&#65533;&#65533;lC&#1909;R&#65533;sb&#65533;&#65533;&#65533;D&#65533;T&#65533;&#65533;2]&#65533;+&#65533;es&#65533;&#65533;&#65533;&#65533;4&#65533;&#65533;&#65533;9&#65533;&#65533;&#65533;&#65533;&#65533;&#65533;&#65533;;&#65533;&#1907;Y&#65533;&#65533;&#1653;&#65533;qb~&#65533;u&#65533;&#65533;&#32201;^k&#65533;o&#65533;t}     &#65533;i! 00}&#65533; V0Ptd&#65533;Db&#65533;/&#65533;7>T&#65533;Fd&#65533;Dfd&#65533;&#65533;mZ&#65533;s&#65533;v&#65533;&#65533;U&#65533;-l&#65533;&#65533;R'&#65533;S&#65533;s&#65533;&#1779;&#65533;&#1144;T'&#65533;&#65533;&#65533;&#65533;A&#65533;&#65533;&#65533;&#65533;x~&#1971;s&#65533;m&#65533;&#899;g&#65533;&#65533;&#65533;&#65533;&#65533;&#65533;B8&#65533;9&#65533;&#65533;&#65533;m&#65533;&#183;&#65533;&#939;&#65533;&#65533;&#65533;f&#65533;&#65533; Mm&#65533;&#65533;&#65533;k&#65533;&#65533;&#65533;F&#65533;&#855;]Q-U&#65533;&#65533;&#65533;7&#65533;&#65533;_&#1754;&#65533;l&#65533;&#1265;&#65533;&#65533;Ov&#65533;u&#65533;At&#65533;8O&#65533;&#65533;&#65533;+?'&#65533;&#65533;&#52874;&#65533;&#65533;&#65533;&#65533;^Wb;&#65533;&#65533;&#65533;g&#65533;z&#65533;=&#65533;&#65533;&#65533;n&#65533;u&#65533;&#65533;&#65533;e&#65533;&#65533;t&#65533;      &#65533;D < ``<&#65533;&#65533;bdA&#65533;&#65533;m&#65533;&#65533;>&#65533;Q&#65533;&#65533;&#65533;&#65533;&#65533;oA&#65533;&#65533;&#65533;&#65533;&#65533;a&#65533;C\&#65533;&#65533;)&#65533;&#65533;>&#65533;&#65533;&#65533;&#65533;&#65533;&#65533;&#65533;&#65533;M6&O}&#448;%S&#65533;&#65533;&#65533;&#65533;7&#65533;&#36207;&#65533;mz&#65533;&#65533;&#65533;X&#65533;&#65533;&#65533;&#65533;&#1265;T&#65533;&#65533;&#65533;1&#65533;&#65533;&#65533;&#65533;w&#65533;&#65533;&#65533;}v&#65533;&#65533;>&#65533;r]5&#65533;8&#65533;Q<&#65533;&#65533;&#65533;Zd&#65533;&#65533;&#65533;&#65533;e&#65533;c&#65533;&#65533;4&#65533;&#65533;&#65533;l&#65533;&#65533;&#65533;&#422;&#65533;&#65533;F&#65533;w&#65533;z{&#65533;j&#65533;&#65533;[l&#65533;&#65533;&#65533;&#65533;&#65533;&#65533;&#65533;4&#1150;8/&#65533;&#65533;m&#65533;#v|?&#65533;&#65533;}&#65533;&#65533;$&#65533;_w?&#65533;O&#65533;&#65533;&#65533;F&#65533;&#65533;&#65533;_&#65533;&#65533;&#65533;>&#65533;&#65533;&#65533;?&#65533;&#65533;&#65533;&#65533;&#65533;(&#65533;w&#65533;&#65533;6kksd&#65533;s&#65533;}&#65533;&#65533;]&#65533;&#65533;&#65533;&#65533;&#65533;&#65533;&#65533;&#65533;&#65533;      &#65533; x@&#65533;&#65533;x&#65533;	&#65533;X(&#65533;&#65533;&#65533;&#65533;~GT,$&#65533;O&#65533;i&#1879;, Q&#65533;&#65533;4C&#65533;.,&#65533;&#65533;&#65533;d&#65533;i&#65533;6&#65533;&#65533;&#65533;&#65533;U|x&#65533;&#65533;h&#65533;nLq&#65533;&#65533;&#65533;@&#394;&#65533;o&#65533;&#65533;k&#65533;
&#65533;,&#553;ckkE&#65533;&#65533;&#65533;p&#65533;c&#65533;&#65533;&#65533;~=A&#65533;&#23509;N~&#65533;}&#65533;&#65533;&#65533;aW&#65533;&#65533;&#65533;&#65533;i&#65533;&#65533;V&#50871;]&#65533;8O*~&#65533;&#65533;mF&#65533;b[&#65533;r?&#1333;&#65533;&#65533;&#65533;&#65533;y&#65533;5&#65533;kkc&#65533;&#65533;R&#65533;6/&#65533;&#65533;&#65533;~h&#65533;&#65533;~_&#65533;5&#65533;~&#65533;&#65533;6u&#65533;O&#65533;&#65533;&#65533;Z&#65533;&#65533;&#65533;v&#1969;&#65533;1&#65533;&#65533;&#65533;&#65533;R7f&#1357;?&#65533;&#65533;z&#65533;&#65533;&#65533;% &#65533;&#65533;a?wv&#65533;L&#65533;]&#65533;&#65533;&#65533;&#65533;&#65533;h&#65533;n&#65533;      &#65533;&#65533; &#65533; &#65533;>0Vz&#65533;j&#65533;&#65533;&#957;-&#65533;&#65533;,&#65533;a%&#65533;&#65533;&#1201;&#65533;p&k      &#65533;&&#65533;" &#387; x&#65533;R&#65533; XAp&#65533;&#65533;&#65533;&#65533;&#13521;&#65533;i&#432;R(${P&#65533;&#65533;&#65533;^&#65533;      XM&#65533;D &#65533;&#472;`&#65533;KMe&#65533;&#65533;Ov&#65533;u_&#65533;:&#65533;y V&#65533;,&#65533;&#65533;&#65533;6      &#65533;jB < ``<x fC&#65533;zY      `5! 00&#65533;        ` &#65533; `        0&#65533;D &#65533;0        &#65533;&#65533;" &#387;         &#65533;&#65533; &#65533;A         f&#65533;&#65533;&#65533;&#65533;&#65533;&#65533; o&#65533;&#65533;&#65533;r&#65533;&#65533;[&#65533;ig&#65533;Un&#65533;&#65533;&#65533;&#65533;&#2047;u&#65533;&#65533;&#65533;k&#65533;&#65533;&#65533;&#959;&#65533;&#65533;&#65533;&#65533;&#65533;&#65533;&#1706;&#65533;&#65533;u        &#65533;&#65533; &#65533; `        0&#65533;D &#65533;G&#65533; &#1543;&#65533;g&#65533;}N&#65533;&#65533;&#65533;U&#65533;&#65533;&#65533;X&#65533;[&#65533;&#65533;W&#65533;T&#65533;&#65533;        &#65533;D < ``<&#65533;&#65533;
k&#65533;&#65533;&#751;&#65533;v&#65533;&#65533;&#65533;&#65533;&#65533;&#65533;&#65533;/l&#65533;&#65533;Z&#1429;       &#65533;q! 00}&#65533; &#65533;O&#65533;&#65533;^k&#65533;&#65533;&#65533;&#65533;&#65533;7&#65533;&#65533;h        0N&#65533;" &#419;O &#65533;C_&#65533;U&#950;&#65533;- &#65533;&#65533;&#65533;&#65533;        &#65533;D < ``<&#65533;&#65533;&#65533;&#65533;&#65533;&#65533;
v&#65533;_&#1385;+1H        &#65533;C < ``<&#65533;<&#65533;&#65533;&#65533;_&#65533;l&#1694;&#65533;O&#65533;&#65533;}E4        '&#65533; &#65533;&#65533;7 &#65533;&#1079;. &#65533;q&#65533;&#65533;U&#65533;[ k&#65533;&#65533;         &#65533; x@&#65533;&#65533;x&#65533;	&#65533;}&#35557;&#65533;&#65533;&#65533;&#65533;'&#65533;&#65533;&#65533;&#65533;`        0N&#65533;" &#419;O         0&#65533; &#65533;A         f&#65533;&#65533;&#65533;&#65533;&#65533;          &#65533;&#65533; x@&#65533;&#65533;x        &#65533;Y@ < ``<&#65533;       &#65533;,  00&#65533;        ` &#65533; `        0&#65533;D &#65533;0        &#65533;&#65533;" &#387;         &#65533;&#65533; &#65533;&#65533;7 &#65533;~&#65533;-&#65533;&#139;&#65533;&#65533;&#65533;&#65533;<&#65533;&#65533;v&#477;&#65533;k&#65533;&#65533;&#65533;+V&#65533;^&#65533;&#65533;&#65533;Q&#65533;q&#65533;&#65533;U{&#65533;Uz&#65533;&#65533;h&#65533;&#65533;&#65533;&#65533;&#65533;&#65533;&#65533;&#65533;a&#65533;&#1533;&#65533;&#65533;_&#65533;<&#65533;&#65533;&#65533;&#65533;&#65533;&#65533;&#65533;we&#65533;&#65533;t&#65533;!in&#65533;&#65533;1        0M&#65533;" &#65533;c`&#65533;&#65533;v&#205;&#23483;w&#65533;&#65533;FC&#65533;&#65533;&#65533;6&#65533;>c&#32751;&#65533;&#1526;&#65533;&#65533;&#65533;f}|       &#65533;&#65533;A < ``<&#65533;&#65533;z*UH&#65533;&#65533;V&#65533;&#65533;&#65533;c&#65533;&#65533;&#65533;&#65533;&#65533;k&#65533;A&#65533;S}&#65533;_&#65533;j&#65533;&#65533;&#65533;~^&#65533;>Zj &#1828;K <+&#65533;       &#65533;&#65533;&#65533;&#65533;&#65533;&#65533;&#65533; +&#555;+
&#65533;.&#65533;&#65533;&#65533;&#65533;k{&#65533;&#65533;l&#65533;&#65533;Z&#65533;[}@&#65533;p8&#65533;&#1710;&#65533;&#65533;&#256;Qm|&#65533;&#65533;&#65533;|h&#65533;&#65533;=&#65533; &#65533;&#65533;7+~&#65533;&#65533;,&#1804;c&#65533;&#65533;|Pn&#65533;&#65533;&#65533;&#65533;x&#65533;q&#65533;&#65533;qd&#65533;&#65533;5&#65533;S&#65533;_?o&#65533;1&#65533;q6&#65533;&#65533;&#65533;_&#65533;&#65533;&#65533;E&#65533;o=	&#65533;6&#726;&#65533;&#65533;Tu&#65533;&#65533;o&#65533;&#65533;x^&#65533;/&#65533;&#65533;O&#65533;&#65533;|&#65533;&#65533;&#65533;&#65533;&#65533;>&#65533;C6>&#65533;&#37597;'       &#65533;a&#65533;" &#419;&#65533;&#65533;
&#65533;&#65533;_&#65533;_&#65533;lA&#65533;B3_&#65533;&#65533;&#65533;&#65533;&#65533;6-c&#65533;&#65533;&#65533;&#65533;&#65533;&#65533;&#65533;&#65533;&#65533;M&#65533;&#65533;z&#65533;&#65533;h]&#1781;&#65533;oo&#65533;&#65533;&#65533;cK6F&#65533;&#65533;O&#65533;S&#65533;:P&#65533;&#65533;&#1287;&#65533;O&#65533;&#65533;&#65533;&#65533;J&#65533;1t&#65533;&#65533;&#65533;&#65533;&#65533;Mu}&#65533;&#65533;&#65533;i&#65533;&#65533;&#65533;c&#65533;&#65533;&#65533;i&#65533;&#65533;&#65533;&#31461;&#65533;&#65533;&#65533;&#65533;&#65533;U&#65533;&#65533;}U'&#65533;m&#65533;c~&#65533;&#65533;_[\&#65533;&#65533;&#65533;T&#65533;s&#65533;&#65533;&#867;^[}&#65533;/&#65533;      &#65533;&#65533; &#65533; &#65533;>&#65533;&#65533;1}&#65533;&#65533;PK&#1755;bQ8&#65533;>&#65533;&#65533;&#65533;&#65533;&#65533;&#65533;&#65533;&#65533;d}&#65533;p-&#65533;&#65533;Uq&#65533;&#65533;&#65533;&#65533;,&#65533;&#1265;c@i&#65533;&#65533;Y&#65533;&#65533;?&#65533;y&#65533;!&#65533;&#65533;&#65533;&#65533;E&#1916;4&#65533;c&#65533;&#65533;>&#65533;n|u&#65533;l&#65533;&#65533;>&#65533;=&#65533;&#65533;&#65533;&#65533;&#65533;&#65533;x&#65533;&#65533;&#65533;&#65533;[&#65533;8&#65533;l&#65533;&#65533;&#65533;)&#65533;'&#65533;=&#65533;&#65533;&#65533;&#65533;         &#65533; &#65533; &#65533;.&#65533;&#65533;buE&#65533;&#65533;B&#65533;&#65533;&#65533; Lu&#41605;i1l&#65533;&#65533;i&#65533;&#65533;|&#65533;V&#65533;F&#65533;&#65533;&#65533;&#65533;&#65015;&#65533;&#65533;&#65533;&#65533;m[&#65533;&#65533;|&#65533;&#65533;&#65533;:&#65533;dAf6&#65533;.&#65533;&#65533;e&#65533;&#65533;&#65533;&#65533;o&#65533;&#65533;&#65533;Ww&#65533;&#65533;9&#65533;&#65533;{&#65533;&#65533;&#65533;&#65533;&#65533;&#65533;p6&#65533;V&#65533;M6~&#65533;^g%&#65533;&#65533;&#65533;J&#65533;       &#65533;&#65533;&#65533;&#65533;&#65533;&#65533;&#65533;&#65533;&#65533;&#65533;.&#65533;h&#65533;0P&#65533;&#65533;=&#65533;&#65533;&#65533;~&#65533;/&#65533; N&#65533;&#65533;&#65533;&#65533;&#65533;&#65533;&#65533;8l&#65533;&#65533;&#65533;~&#65533;g&#65533;F&#65533;&#65533;&#65533;&#65533;&#65015;&#65533;&#65533;&#65533;&#65533;m[6;oc&#65533;&#65533;_&#461;&#65533;&#65533;&&#951;dc&#65533;n^&#65533;&#65533;&#1485;A&#65533;&#65533;&#65533;&#65533;&#65533;&#65533;s6V&#65533;&#65533; V&#65533;&#65533;<&#65533;k&#65533;&#65533;&#424;&#65533;G|&#65533;&#65533;&#65533;c&#65533;&#65533;&#65533;       0V&#65533;" &#419;o la&#65533;B&#65533;&#65533;)&#65533;q&#65533;&#65533;U&#65533;&#65533;&#65533;1&#65533;&#65533;k&#65533;W&#65533;&#65533;i&#65533;B>&#65533;/&#1711;&#65533;&#65533;&#65533;&#65533;&#65533;|@,1&#65533;S&#65533;&#65533;&#65533;O&#65533;&#65533;&#65533;&#65533;P|h&#1778;&#65533;&#65533;&#65533;&#65533;&#65533;&#65533;q&#65533;&#65533;v&#65533;x&#65533;1ta&#65533;_w&#65533;~&#1973;&#65533;&#65533;&#1293;&#65533;h_&#1839;&#65533;&#65533;}&#65533;q<O&#1393;&#65533;&#65533;&#65533;&#65533;&#65533;_+&#65533;&#65533; &#65533;&#65533;i&#65533;&#65533;&#65533;x&#65533;&#65533;&#65533;yj&#65533;u&#65533;&#65533;c&#65533;&#65533;&#65533;~g&#1276;Dj&#65533;&#65533;k       &#65533;&#65533;&#65533;&#65533;&#65533;&#65533;&#65533; +&#65533;&#65533;&#65533;KK&#65533;&#65533;&#65533;2&#65533;|]&#65533;&#65533;;&#65533;ON&#65533;u&#65533;@&#65533;[&#65533;&#65533;&#65533;&#65533;/&#65533;b&#65533;0&#65533;BD}&#65533;&#65533;'+&#65533;\|?*v. &#402;&#65533;&#65533;V&#65533;>&#1137;&#65533;&#65533;&#65533;9&#1722;&#65533;&#65533;v&#205;&#65533;&#65533;&#65533;E&#1423;Ju<+v&#65533;mq&#65533;*&#65533;&#65533;<&#65533;O&#65533;d&#65533;/v|?'6N&#65533;&#65533;&#65533;>&#65533;&#65533;{F&#65533;&#65533;S&#65533;&#65533;&#65533;&#65533;5k&#65533;&#65533;&#65533;H&#65533;&#65533;"&#65533;c&#65533;&#65533;       cA < ``<&#65533;&#65533;&#65533;&#65533;(&#65533;%&#65533;      &#65533;&#65533;A < ``<&#65533;&#65533;z&#65533;       &#65533;|&#65533;D &#65533;0P&#65533;     &#65533;_&#65533;&#65533;&#65533;U&#65533;+&#65533;&#65533;;]&#65533;&#65533;&#1938;R&#65533;L&#21482;&#65533;Qu}&#65533;/x&#65533;&#65533;u&#65533;&#65533;n&#65533;@&#65533;&#65533;&#833;&#65533;51h&#65533;&#65533;&#65533;&#65533;E&#157;T&#65533;&#65533;k&#65533;T]{ J&#65533;2&#65533;&#65533;&#1360;HP&#65533;&#65533;:J&#541; K&#65533;&#65533;@H&#65533;B&#65533;3s&#65533;&#65533;&#65533;&#65533;&#65533;&#65533;&#65533;&#65533;]&#975;&#65533;&#65533;y"&#65533;&#65533;&#65533;&#65533;<&#65533;&#65533;&#65533;Yk&#335;_&#65533;  &#65533;&#65533;!&#65533;	``=H        &#65533;% &#65533;	``=H        &#65533;% &#65533;	``=H        &#65533;% &#65533;	``=H        &#65533;% &#65533;	``=H        &#65533;% &#65533;	``=H        &#65533;% &#65533;	``=&#65533;&&#65533;&#65533;y&#65533;&#65533;&#875;o&#65533;&#65533;<&#65533;&#839;&#65533;&#65533;_&#1387;<x&#65533;&#1454;&#65533;&#65533;V&#65533;w&#65533;&#343;6_|&#65533;&#65533;&#65533;E&#65533;V&#65533;[&#65533;&#65533;&#65533;&#65533;^&#65533;u&#65533;&#65533;&#65533;&#65533;C&#65533;VE&#65533;&#65533;:?U&#65533;&#65533;&#65533;W^&#65533;&#65533;&#65533;7&#65533;&#65533;&#65533;&#65533;&#65533;&#65533;&#1006;&#65533;&#65533;&#65533;k5&#65533;y04&#65533;>&#65533;\&#65533;&#229;&#65533;&#65533;&#65533;Z^&#65533;<g&#65533;&#65533;j&#65533;&#65533;)k&#65533;Oe&#65533;<3&#65533;      @o$&#65533;;"&#65533;&#65533;%&&#65533;&#65533;j&#65533;&#65533;<&#65533;&#65533;&#65533;&#65533;w&#65533;&#65533;$&#220;&#65533;&#65533;&#65533;>?:&#65533;&#65533;&#65533;|&#65533;%&#65533;N&#65533; n&#352;cC&#65533;&#65533;&#65533;&#65533;6&#65533;c&#65533;&#65533;&#65533;<&#65533;&#65533;v&#65533;u&#65533;<&#423;&#65533;}&#65533;&#65533;&#65533;X&#65533;&#65533;?&#373;      &#65533;&#65533; &#65533;0&#65533;s&#65533;NH*q&#65533;$&#65533;JJUu+J&#65533;&#65533;Eb&#65533;&#65533;&#65533;&#65533;&#65533;&#65533;}.	&#65533;&#65533;y&#1534;Q&#65533;in2L&#65533;:i&#65533;&#1770;&#65533;&#1707;&#65533;&#1715;&#65533;M&#65533;&#65533;m7&#65533;&#65533;&#65533;&#65533;$S&#65533;~k.&#65533;&#65533;x&#65533;c&#65533;&#65533;[&#65533;&#65533;j&#65533;&#65533;&#65533;}&#65533;T&#65533;&#65533;&#65533;      =&#65533; &#65533;0&#65533;S&#65533;J&#308;&#65533;5/&#65533;&#65533;&#463;%lr"F&#65533;T&#65533;&#6391;-&#65533;mc&#65533;PI&#65533;XrB&#65533;&#65533;&#65533;w"&#65533;&#65533;~59'4&#65533;&#392;c&#65533;c&#65533;&#1518;6.&#65533;&#65533;&#65533;C/&#65533;&#65533;k&#65533;ud(	&#65533;s.&#65533;&#65533;&#65533;)	&#65533;L&#65533;&#1359;K^&#65533;&#65533;J&#65533;&#65533;A%^&#65533;yP&#1261;b?&A:&#65533;&#65533;k&#65533;&#65533;b>&#65533;&#65533;&#65533;&#65533;&#65533;?x&#65533;F&#65533;Vrm(&#65533;&#909;&#65533; j&#65533;&#65533;&#65533;&#65533;z&#65533;E&#65533;&#65533;&#65533;&#65533;&#65533;&#65533;&#65533;u&#65533;9Q&#65533;q&#65533;E&#65533;&#65533;&#65533;1&#65533;&#65533;b&#65533;u\&#65533;1&#65533;{&#65533;u^1&#65533;T&#65533;&#65533;L>c_&#65533;u&#65533;&#65533;&#65533;&#65533;|&#65533;&#65533;&#1466;&#65533;&#65533;&#65533;&#65533;9|&#65533;&#65533;&#65533;&#15242;&#65533;&#65533;&#65533;&#65533;&#65533;&#65533;&#65533;>&V      `&#65533;&#65533; &#65533;c&#65533;/&#65533;&#65533;8pB('6b&#65533;&#65533;&#65533;UG	'&#65533;|&#585;&#65533;Q"&&#65533;g&#65533;&#65533;&#36750;9&#65533;&#617;&#65533;&#65533;&#65533;&#65533;%&#65533;cP&#65533;8~&#65533;Q};&#65533;&#65533;~&#65533;&#65533;cX5&#65533;&#65533;&#65533;c&#65533;8f&#65533;.&#65533;8F}(Q&#65533;k&#65533;u&#65533;O&#65533;c&#65533;&#65533;&#65533;!&#65533;0et&#65533;c&#65533;6&#65533;&#65533;&#65533;c&#65533;&#65533;g&#65533;&#65533;&#65533;dc&#65533;}&#65533;qN&#65533;&#65533;&#9770;&#65533;3&#1485;c&#65533;XU&#65533;X&#65533;D&#65533;&#65533;&#65533;V,&#65533;W&#65533;OE&#65533;DE&#65533;<&#1514;S%)&#65533;q&#65533;9&#65533;d(&#65533;&#65533;&#65533;Amu>&#65533;&#48786;&#65533;&#65533;\&#65533;&#446;&#65533;\&#65533;1t&#65533;&#65533;&#65533;&#65533;&#1495;&#65533;&#65533;&#65533;&#65533;&#65533;>^&#835;&#65533;&#65533;9&#65533;&#65533;&#65533;&#65533;Tb&#65533;)&#65533;.^k+&#65533;x&#65533;&#65533;g&#65533;&#65533;&#65533;&#65533;      z!&#65533;	``=&#65533;$&#65533;c2C	&#65533;&#65533;&#65533;q&#65533; &3T_I&#65533;&#65533;d&#65533;m|&#777;&#65533;*&#65533;q&#65533;&#65533;&#65533;&#65533;}&#65533;&#588;&#65533;&#65533;&#409;j,&#65533;&#65533;&#65533;&#65533;&#65533;&#65533;UGs%9F&#65533;&#65533;I$&#65533;b&#65533;&#65533;%&#472;&#65533;&#65533;&#65533;k&#65533;&#65533;G&#65533;>&#492;&#65533;!&#65533;86&#65533;5&#65533;&#65533;&#65533;W&#65533;&#65533;Hc&#65533;5&#65533;ZkQ&#65533;&#65533;&#65533;]&#65533;b[&#65533;V&#65533;v&#65533;&#65533;&#65533;x&#65533;&#65533;z>c&#65533;q]&#65533;&#65533;<&#65533;&#65533;x&#65533;b&#65533;c&#65533;~<&#65533;c>^&#863;&#65533;?&#65533;QQ;&#65533;&#65533;&#65533;GqN&#65533;&#65533;&#1578;=&#65533;4&#65533;&#65533;C&#65533;&#65533;s &#65533;9Du&#65533;&#65533;bm&#65533;&#65533;:&#65533;c&#65533;&#65533;j&#65533;<&#65533;q\      &#65533;&#65533;&#65533; &#65533;cJ&#65533;_&#65533;&#65533;&#65533;	U&#65533; 'b&#65533;&#65533;u|&#65533;&#65533;'&#65533;%&#65533;Q&#65533;&#65533;&#429;&#65533;MQ&#65533;%&#65533;:t&#65533;NL&#65533;&#65533;&#65533;:U&#65533;I&#65533;&#65533;`&#65533;&#65533;&#65533;j&#65533;&#65533;xt>&#405;c&#65533;J&#65533;&#65533;&#65533;D&#65533;&#65533;%&#65533;&#65533;&#65533;&#65533;&#65533;&#65533;s&#65533;&#65533;&#65533;&#65533;&#65533;c&#65533;J&#65533;&#65533;D&#65533;&#65533;Us&#65533;c&#65533;&#1002;&#65533;L1)&#65533;V&#65533;&#65533;ZT&#65533;&#65533;cSb&#1077;%[1&#65533;P[&#65533;&#65533;y&#65533;k&#65533;&#65533;&#65533;&#65533;&#65533;&#65533;/&#65533;&#65533;&#1482;&#65533;&#65533;&#65533;%&#65533;9Ck&#65533;T&#65533;8&#65533;xLTO%&#65533;T&#65533;W&#65533;&#65533;<'&#65533;&#65533;&#65533;~P\U&#65533;s&#65533;&#65533;&#65533;&#65533;&#65533;&#65533;&#65533;8y&#1014;x&#65533;4&#65533;&#65533;U&#65533;&#65533;&#65533;o&#65533;&#65533;&#65533;D&#65533;u,&#65533;Z_      &#65533;TH wDX&#65533;9&#65533; Vb&#65533;&#65533;&#65533;9&#65533;s9y&#65533;
U&#65533;!&#&#65533;&#65533;D&#65533;&#808;&#409;j,=&#65533;&#65533;&#65533;&#65533;&#65533;&#65533;3&#65533;l&#65533;&#65533;&#65533;R&#873;&#65533;&#65533;&#65533;&#65533;jn&#65533;&#65533;&#65533;&#65533;P&#65533;&#65533;&#65533;&#65533;sS&#65533;&#32634;&#65533;&#65533;fht&#65533;&#65533;0TQ_&#65533;M&#65533;&#65533;J&#137;&#65533;&#65533;&#65533;&#65533;Z&#65533;v&#65533;uM&#65533;!&#65533;o&#65533;&#65533;&#65533;&#65533;&#65533;&#65533;H&#65533;&#65533;F&#65533;&#65533;&#65533;&#65533;g&#65533;[&#65533;&#65533;&#65533;/n&#65533;&#1521;&#65533;&#65533;P=&#65533;4&#65533;&#65533;&#65533;&#65533;&#65533;&#65533;Z&#65533;C	So&#65533;+&#65533;sR&#65533;&#65533;&#65533;U&#65533;d&#65533;&#65533;Ur;&#65533;&#65533;R&#65533;gK&#65533;&#65533;X[&#65533;&#65533;&#65533;9&#65533;&#65533;oh&#65533;      &#65533;D&#65533;#&#65533;&#65533;z&#65533;M ;&#65533;Q%B&#65533;&#65533;&#476;d&#65533;&#65533;&#65533;q&#65533;I&#65533;u\&#30536;&#65533;m&#65533;&#65533;>&#65533;t&#527;E&#65533;&#65533;>%&#65533;3&#65533;X&#65533;&#65533;&#65533;&#65533;&#65533;[S&#65533;&#65533;s&#65533;&#65533;&#65533;J&#65533;&#65533;]&#65533;7&#65533;(&#65533;&#65533;&#65533;~&#65533;96V&#65533;1cK%&#65533;&#65533;cP}_w&#65533;&#65533;&#65533;c&#65533;S&#65533;&#65533;&#1303;&#479;Cm&#65533;f&#65533;z&#65533;&#65533;ZT&#65533;&#65533;&#65533;&#65533;&#65533;&#65533;]_+j&#65533;&#65533;<&#65533;j&#65533;&#65533;t&#65533;mt&#65533;&#65533;>&#65533;%~uN&#477;&#65533;&#65533;&#65533;v^&#65533;8&#65533;P&#65533;sy^2&#65533;;VG<~&#65533;w&#65533;&#65533;&#65533;&#65533;T&#65533;[&#65533;A}&#65533;&#65533;&#65533;&#1391;&#65533;&#65533;&#1009;&#65533;(&#855;&#65533;&#65533;&#65533;&#65533;&#65533;s&#65533;8UbL:&#65533;:&#65533;zT&#65533;&#1510;j&#65533;&#65533;      &#65533;pG$&#65533;&#65533;&#65533;&#65533;&#65533; V&#65533;I&#65533;&#65533;&#260;&#65533;#*N&#65533;&#65533;_&#65533;&#65533;q,UD}&#65533;24&#65533;J+Y&#65533;&#65533;\&#65533;-&#65533;X&#65533;$&#660;&#65533;Ub&#65533;D&#65533;&#65533;q+&#65533;<O.9!&#65533;&#65533;&#65533;&#65533;&#65533;&#65533;MN&#65533;b&#65533;.&#65533;&#65533;&#65533;&#65533;&#65533;7b&#65533;q&#65533;~A&#458;k&#65533;S&#65533;ql2]s
&#65533;5&#65533;&#65533;&#1276;&#65533;.^&#65533;&#65533;&#65533;c&#65533;&#65533;&#1326;&#65533;&#65533;)&#65533;&#65533;&#65533;V&#65533;&#65533;&#65533;O&#65533;&#65533;5&#65533;&#65533;&#65533;1t&#65533;&#478;?&#65533;&#65533;&#65533;b0&#65533;&#65533;%>/|&#65533;s?&#65533;&#65533;Z&#491;&#65533;R&#65533;&#65533;&#65533;&#65533;\bL&#65533;_&#65533;TZ1&#65533;n~^&#65533;&#65533;&#65533;u3&#65533;U&#65533;;_&#65533;&#65533;w^+&#65533;qzm&#65533;&#65533;Y&#65533;&#65533;2%^      &#65533;H wDX&#65533;9	`&#65533;'z&#65533;&&#65533;.&#65533;&#65533;='&#65533;&#65533;&#65533;b8U&#65533;      &#65533;&#65533;&#65533; &#65533;0&#65533;$&#65533;/&#65533;&#65533;J +\&#65533;&#65533;t&#65533;c&#65533;e&#65533;]ZB&#65533;BIr&#65533;      &#65533;&#65533;&#65533; &#65533;0&#65533;kJ +&#65533;4T.%&#65533;&#65533;&#65533;l&#65533;&#65533;&#65533;k&#65533;       &#65533;y!&#65533;	``=&#65533;0        X&#65533;&#65533; &#1411;0        X&#65533;&#65533; &#1411;0        X&#65533;&#65533; &#1411;0        X&#65533;&#65533; &#1411;0        X&#65533;&#65533; &#1411;0        X&#65533;&#65533; &#65533;cn&#65533;&#65533;w&#65533;&#2044;&#65533;&#65533;&#65533;&#65533;&#65533;&#65533;^&#65533;|&#65533;&#65533;'&#65533;&#65533;U&#65533;&#643;&#65533;o&#65533;&#1704;mu{&#65533;^|i&#65533;&#343;_m\4oU&#65533;&#65533;[_&#65533;]&#65533;&#65533;&#65533;:&#65533;&#65533;yP&#65533;&#65533;o~&#65533;y&#65533;&#65533;&#65533;&#65533;&#65533;S&#65533;&#1303;&#65533;ti&#65533;g&#65533;&#65533;k&#65533;&#65533;<&#65533;&#65533;A&#65533;/&#65533;\&#65533;&#229;&#65533;&#65533;&#65533;Z^&#65533;<g&#65533;&#65533;j&#65533;&#65533;!q]z&#65533;&#65533;&#65533;y:f^     &#65533;&#65533;H wDX&#65533;KL &#65533;&#65533;8&#65533;y&#65533;&#65533;%&#65533;76&#65533;&#65533;+U&#1197;E&#65533;>&#65533;&#65533;&#65533;]R&#65533;:&#1727;&#65533;|&#65533;%&#65533;N&#65533; n&#352;cC&#65533;&#65533;&#65533;&#65533;6&#65533;c&#65533;&#65533;&#65533;<&#65533;&#65533;v&#65533;u&#65533;&#65533;&#65533;&#65533;R&#65533;:&#65533;1&#65533;      &#65533;F&#65533;#&#65533;&#65533;z&#65533;I ;!&#65533;&#257;&#65533;s&#65533;sJ&#65533;&#65533;Eb&#65533;&#65533;&#65533;&#65533;&#65533;&#65533;}.	&#65533;&#65533;y&#1534;J&#65533;e&#65533;&#65533;cC&#1295;&#431;&#65533;&#65533;mRln&#65533;&#65533;&#65533;8&#65533;||&#65533;&#65533;&#65533;&#65533;&#65533;\&#65533;&#65533;T&#65533;&#65533;2&#65533; &#65533;&#65533;<S&#65533;:&#65533;1&#65533;      &#65533;F&#65533;#&#65533;&#65533;zLM +&#65533;&#65533;*J&#1340;&#65533;&#65533;?&#65533;&#65533;&#585;'>z&#65533;&#65533;r&#65533;6&&#65533;&#65533;&#65533;%'&#284;&#65533;p&#65533;}'RZ1&#65533;W&#65533;s&#65533;AC1h&#65533;8&#65533;8&#65533;x&#65533;j&#65533;&#65533;+%6_z&#65533;'W&#1490;&#65533;&#65533;P&#65533;&#65533;\&#65533;5*&#65533;|&#65533;Sj&#65533;&#1707;&#65533;&#65533;V9&#65533;\'&#899;J&#65533;&#945;y&#65533;&#65533;)&#65533;&#65533;&#65533;&#65533;&#65533;Lci&#65533;&#65533;q&#65533;<>&#65533;&#65533;&#65533;7&#44370;kC1&#65533;xun,Q;&#65533;S,Z&#65533;&#65533;>&#65533;hw\&#65533;?&#65533;&#65533;&#905;&#65533;&#65533;8&#65533;O=&#65533;&#65533;?&#65533;&#65533;b&#65533;u\&#65533;1&#65533;{&#65533;u^1&#65533;T&#65533;&#65533;&#65533;71&#65533;&#65533;&#65533;u\&#65533;[&#65533;&#65533;y&#65533;&#65533;1&#65533;t>?G&#65533;&#65533;&#65533;&#482;c&#65533;&#65533;*&#65533;[&#65533;3&#65533;g&#65533;s&#65533;&#65533;X     &#65533;9H wDX&#65533;9&#65533; V&#65533;&#65533;	!&#65533;	'b&#65533;Cu&#65533;`p&#65533;&#65533;&#599;&#65533;&#65533;p% b&#65533;&#65533;}&#65533;&#65533;&#65533;&#65533;&#65533;&#202524;&#65533;jj1Y&#65533;&#65533;1&#1357;&#65533;&#65533;&#1399;H&#65533;Gm<&#65533;UsjJ&#65533;8F&#65533;cV&#65533;r&#65533;c&#1287;&#65533;&#65533;_&#65533;&#65533;&#65533;1&#65533;<&#65533;yrc&#65533;&#65533;1c&#65533;&#65533;&#65533;&#65533;&#65533;&#65533;&#1815;&#65533;&#65533;&#65533;&#65533;&#65533;z&#65533;Z&#65533;]Su&#65533;u&#65533;q&#65533;J&#65533;&#65533;h&#65533;T<&#1994;E&#65533;&#65533;V&#14952;&#65533;&#65533;&#65533;&#65533;Zu&#65533;dk<&#65533;>&#65533;&#65533;&#65533;&#65533;&#65533;&#65533;q?&#65533;&#65533;&#65533;&#65533;q]W&#65533;q&#65533;&#65533;&#65533;&#65533;&#1494;K5&#65533;&#65533;&#65533;5&#65533;&#65533;&#65533;&#65533;~&#1048;&#65533;&#455;&#65533;&#65533;%^s&#65533;%&#65533;&#65533;v&#65533;&#65533;&#65533;X[&#65533;&#65533;s&#65533;=&#65533;Xs&#65533;&#65533;<&      &#65533;	&#65533;&#65533;H &#65533;1'&#65533;/&#65533;&#65533;RB &6&#65533;4&#65533;&#65533;&#65533;WR!&r2D&#476;h&#65533;mL:&#65533;&#65533;qb"&#65533;&#65533;y'3b&#65533;&#65533;g&#65533;&#65533;&#65533;:&#65533;&#65533;&#65533;V'&#65533;}>&#488;s1&#65533;$U&#65533;&#1372;&#65533;&#65533;s&#65533;u&#65533;&#65533;&#65533;{&#65533;&#65533;&#65533;&#65533;<&#65533;&#65533;&#899;&#65533;&#65533;&#65533;&#65533;&#65533;4F&#65533;_&#65533;k&#65533;&#65533;&#1442;jW]&#65533;&#65533;&#65533;0&#65533;F&#65533;D&#65533;b&#65533;1.&#65533;&#65533;&#65533;&#65533;}&#65533;&#65533;&#65533;&#65533;5&#65533;&#65533;&#65533;I&#65533;w(&#65533;8&#65533;&#65533;&#65533;&#65533;>&#65533;&#65533;&#65533;&#65533;&#65533;&#65533;&#65533;&#65533;S&#65533;&#65533;}&#65533;:&#1994;&#65533;s&#65533;&#65533;&#65533;b&#65533;Y1jO&#65533;>&#65533;&#65533;n&#65533;U&#65533;&#65533;&#65533;[&#65533;t,&#65533;&#65533;&#65533;&#65533;&#65533;&#65533;&#65533;      =&#65533; &#65533;0&#65533;S&#65533;&#65533;&#65533;U&#65533;H&#65533;9&#65533;P%J|&#65533;&#65533;'&#65533;%&#65533;Q&#65533;&#65533;&#429;&#65533;MQ&#65533;%&#65533;:t&#65533;&#65533;XL&#65533;&#65533;&#65533;:Uq&#65533;%&#65533;&#65533;&#1162;G&#65533;q&#1319;&#65533;&#65533;&#65533;W&#65533;q*&#65533;&#65533;&#65533;U&#65533;&#65533;8&#65533;&#65533;{&#1963;k&#65533;m&#65533;:c4&#65533;cP&#65533;j&#65533;u,&#65533;&#65533;y&#65533;	&#65533;L1)&#65533;V&#65533;&#65533;ZT&#65533;&#65533;cSb&#65533;&#65533;V&#65533;Cm5&#65533;&#65533;=&#65533;&#65533;&#65533;M&#65533;M&#65533;~&#65533;&#65533;&#65533;w&#65533;&#65533;u&#1359;&#65533;&#65533;&#65533;&#65533;&#65533;&#65533;V*yNW<&&#65533;&#65533;c&#65533;L&#65533;W&#65533;&#65533;sR&#65533;o&#65533;&#65533;U&#65533;&#65533;&#65533;&#65533;&#65533;&#65533;8y&#1014;x&#65533;4G>V&#65533;&#1674;&#65533;u.k&#65533;;&#65533;&#65533;      &#65533;&#65533;&#65533; &#65533;0&#65533;s~&#65533;&#256;9IS%&r"F&#65533;r&#65533;$&&#65533;CLFT&#65533;&#65533;*&#65533;Q&#65533;3&#65533;Xz&#65533;k&#65533;q&#65533;&#65533;Ug,&#1626;&#31077;&#65533;S&#65533;5&#65533;&#65533;&#65533;&#65533;(.&#65533;&#65533;1N&#65533;69)&#65533;/&#65533;{u&#65533;&#65533;&#65533;&#65533;y0&#65533;&#65533;&#65533;kQ&#65533;N&#65533;W&#65533;&#65533;s&#65533;&#65533;&#65533;ck&#65533;U&#65533;5%&#65533;8&#65533;&#65533;V2&#65533;6&#65533;{\#&#65533;w&#1918;&#65533;&#1247;&#65533;nU&#65533;&#65533;;&#65533;&#65533;q^&#454;&#65533;C&#65533;8&#65533;&#65533;S&#65533;#_ckDc%Lu|l_&#65533;9&#65533;&#65533;W&#65533;*qN&#65533;R&#65533;j,&#65533;&#65533;&#65533;&#65533;&#65533;&#65533;&#65533;jT&#65533;&#65533;&#65533;o&#65533;&#65533;sV&#65533;&#65533;&#65533;&#65533;      N&#65533;pG$&#65533;&#65533;&#65533;&#65533;&#65533; v&#65533;J&#65533;&#35919;9&#65533;5j&#65533;&#65533;&#65533;&#65533;;&#65533;&#65533;X&#65533;}8&#65533;&#65533;&#395;}J&#65533;g&#65533;&#65533;b=_&#65533;&#65533;*&#65533;H}&#65533;K&#65533;&#65533;tQ&#65533;8o&#65533;Qt?&#65533;&#65533;1&#65533;&#65533;sl&#65533;Lc&#65533;&#65533;4&#65533;J^_&#480;&#65533;*&#65533;&#65533;&#65533;&#65533;&#65533;>&#65533;&#899;&#65533;&#65533;&#1772;&#65533;b&#65533;s&#65533;&#65533;&#65533;&#65533;ZkQ&#65533;&#65533;&#65533;J&#65533;&#65533;&#65533;&#65533;&#65533;b&#65533;&#65533;&#65533;&#65533;&#65533;&#978318;M&#65533;&#65533;F&#65533;&#65533;&#65533;&#65533;]&#65533;W&#65533;t&#65533;I`&#65533;&#65533;k&#65533;&#65533;&#65533;c&#65533; :&#65533;&#65533;%S&#65533;cu&#65533;&#65533;&#65533;y&#65533;)&#65533;*&#65533;Iu&#65533;&#65533;&#65533;g|&#65533;q}&#995;&#65533;&#65533;&#65533;^&#65533;|&#65533;Tm=G&#65533;S%&#420;s&#65533;S&#65533;Gumqm&#65533;&#65533;y&#65533;     &#65533;^H wDX&#65533;9	`%&#65533;&#65533;mNL8&#1633;&#65533;$I&#65533;&#1375;&#65533;R%@&#65533;g,Cc&#65533;&#65533;&#65533;E&#65533;&#65533;e,&#1106;&#65533;&#65533; N&#65533;L_%&O&#65533;&#65533;b&#65533;&#65533;&#65533;2.&#65533;&#65533;&#65533;&#65533;|&#65533;&#65533;N&#65533;b&#65533;.&#65533;&#65533;&#65533;&#65533;&#65533;7b&#65533;q&#65533;~A&#458;k&#65533;S&#65533;qlb{&#65533;&#65533;\&#65533;&#65533;&#65533;&#65533;i^k&#65533;&#65533;&#65533;Z&#65533;yR&#65533;s$c1&#65533;&#65533;&#65533;2e?&#65533;&#1674;&#65533;{&#65533;&#65533;<&#65533;&#65533;&#65533;6C&#65533;z&#65533;y&#65533;&#65533;)&#65533;a(&#65533;&#65533;X&#65533;&#65533;&#65533;&#65533;=&#65533;cZ&#65533;&#65533;u&#65533;Z+&#65533;&#65533;&#65533;&#65533;&#65533;&#65533;%&#420;&#65533;q_&#65533;&#65533;|#&#65533;mq=&#65533;&#65533;&#65533;s&#65533;&#65533;#&#65533;&#65533;&#65533;&#65533;&#65533;r&#65533;^&#65533;j&#65533;)6&#65533;&#65533;2%^      &#65533;H wDX&#65533;9	`&#65533;'z&#65533;&&#65533;.&#65533;&#65533;='&#65533;&#65533;&#65533;b8JX&#65533;&#65533;&#65533;      &#65533;&#65533;&#65533; &#65533;0&#65533;$&#65533;/&#65533;&#65533;J +\&#65533;&#65533;t&#65533;c&#65533;e&#65533;]ZB&#65533;BIr&#65533;      &#65533;&#65533;&#65533; &#65533;0&#65533;kJ +&#65533;4T.%&#65533;&#65533;&#65533;l&#65533;&#65533;&#65533;k&#65533;       &#65533;y!&#65533;	``=&#65533;0        X&#65533;&#65533; &#1411;0        X&#65533;&#65533; &#1411;0        X&#65533;&#65533; &#1411;0        X&#65533;&#65533; &#1411;0        X&#65533;&#65533; &#1411;0        X&#65533;&#65533; &#65533;cn&#65533;&#65533;w&#65533;&#2044;&#65533;&#65533;&#65533;&#65533;&#65533;&#65533;^&#65533;|&#65533;&#65533;'&#65533;&#65533;U&#65533;&#643;&#65533;o&#65533;&#1704;mu{&#65533;^|i&#65533;&#343;_m\4oU&#65533;&#65533;[_&#65533;]&#65533;&#65533;&#65533;:&#65533;&#65533;&#65533;+&#65533;m~&#65533;&#65533;&#65533;fc3k&#65533;e9&#65533;&#65533;}&#65533;^^&#65533;&#1372;&#65533;&#65533;&#65533;A&#65533;/&#65533;\&#65533;&#229;&#65533;&#65533;&#65533;Z^&#65533;<g&#65533;&#65533;jN&#65533;&#65533;&#65533;&#65533;&#65533;&#65533;z&#65533;0w&#65533;&#65533;&#65533;W      &#65533;7&#65533;&#65533; &#65533;&#65533;&#65533;w5No&#65533;&#65533;sI&#65533;&#65533;&#891;&#65533;J&#65533;t&#65533;>&#65533;&#65533;Sb&#65533;:?&#65533;&#65533;o5&#65533;cI&#65533;S&&#65533;[1&#65533;&#65533;&#65533;&#65533;&#65533;-&#65533;9&#65533;&#65533;&#65533;&#65533;k24O&#65533;&#65533;&#65533;f]&#65533;&#65533;&#1513;&#65533;u(&#65533;c&#65533;      &#65533;pG$&#65533;&#65533;&#65533;&#65533;&#65533; vBR&#65533;%>&#65533;&#65533;&#65533;Y&#65533;9%D&#65533;"1{W&#65533;&#65533;&#65533;&#65533;>&#65533;&#65533;&#65533;&#1596;k&#65533;%&#1906;&#65533;&#65533;!&#65533;G&#65533;W&#65533;&#65533;6)6&#65533;&#65533;PJJJ>&#65533;FS&#65533;~k.&#65533;&#65533;x&#65533;&#65533;&#65533;i%&#65533;m&#65533;&#65533;`L&#65533;P&#65533;&#65533;\      &#65533;	&#65533;&#65533;H &#65533;15&#65533;&#65533;F&#65533;(Q&#65533;&#65533;~&#65533;X&#65533;&'b&#65533; |&#65533;&#65533;&#65533;C&#65533;}&#1752;0TR"&#65533;&#65533;s&#65533;&#65533;E&#65533;&#65533;Hi&#65533;8&#65533;&#65533;C1h&#65533;8&#65533;8&#65533;x&#65533;j&#65533;&#65533;+%6_z&#65533;'W&#1490;&#65533;&#65533;P&#65533;&#65533;\&#65533;5*&#65533;|&#65533;Sj&#65533;&#1707;&#65533;&#65533;V9&#65533;\'&#899;J&#65533;&#945;y&#65533;u&#65533;&#65533;&#65533;&#65533;k&#65533;&#65533;&#636;&#65533;9)&#65533;&#65533;.y&#65533;|&#65533;&#65533;&#65533;7o&#65533;&#65533;&#65533;&#65533;P:^&#65533;&#65533;A&#65533;N&#65533;&#65533;&#65533;&#65533;<&#65533;&#65533;}&#65533;&#65533;&#60958;^7&#65533;&#65533;&#65533;y7=&#65533;	&#65533;&#65533;&#65533;0C&#65533;&#65533;R&#65533;i&#65533;&#65533;&#65533;Y&#65533;&#65533;g&#65533;U&#1998;;&#65533;&#65533;&#65533;&#65533;&#65533;:&#65533;&#65533;?&#65533;C&#65533;&#65533;<g-j&#65533;&#65533;&#65533;s&#65533;&#65533;c&#65533;1&#65533;]&#65533;-&#65533;&#1715;&#65533;&#65533;}L&#65533;      &#65533;$&#65533;;"&#65533;&#476;_ &#65533;&#65533;&#65533;&#65533;1&#65533;:J08q&#65533;&#65533;KND&#65533;&#65533;1&#65533;&#65533;>[&#65533;E&#65533;u&#65533;q&#65533;XNNM55&#65533;&#65533;,&#65533;&#65533;&#65533;&#65533;&#65533;&#65533;s&#65533;&#65533;&#65533;	$&#65533;&#65533;6&#234;95%o&#65533;&#65533;1&#65533;v9&#65533;1&#65533;C&#65533;B_&#65533;&#65533;&#65533;}z&#65533;s&#65533;&#65533;<9&#65533;&#65533;yP~&#65533;&#65533;&#65533;&#65533;c&#65533;&#65533;g&#65533;&#65533;&#65533;dc&#65533;}&#65533;y-&#65533;.&#65533;&#65533;:&#65533;:s&#65533;8&#65533;&#65533;U%&#65533;&#1354;A<G&#65533;&#354;~u&#65533;&#65533;T&#65533;NTt&#65533;s&#65533;:U&#65533;5W&#65533;C&#65533;A&#65533;b&#65533;&#65533;&#65533;~j&#65533;&#65533;y\&#1493;|&#65533;&#65533;5&#65533;&#65533;&#65533;R&#65533;&#65533;&#65533;o&#65533;-&#65533;&#65533;&#65533;4&#65533;&#65533;&#65533;&#65533;<&#65533;3=?]&#65533;X%&#65533;K>7D&#65533;b&#65533;U&#65533;&#65533;&#65533;&#65533;&#1438;&#65533;&#65533;h&#65533;&#65533;&#65533;&#65533;1     &#65533;^H wDX&#65533;9	`'7&#65533;$PB &s&#65533;4&#65533;&#65533;&#65533;WR!&bs&#65533;&#65533;J&#65533;h'&&#65533;}&#65533;w2#&:&#65533;q&#65533;&#65533;&#65533;&#65533;&#65533;&#65533;&#65533;n&#65533;&#65533;&#65533;DI&#65533;Q&#65533;bI&#65533;&#65533;&#65533;9m&#65533;1&#65533;&#65533;&#65533;&#65533;+&#65533;&#65533;&#65533;&#65533;&#65533;1&#65533;y&#65533;1&#65533;&#835;&#65533;&#65533;&#65533;&#65533;&#65533;6&#1505;>&#65533;|dy&#65533;2&#65533;&#65533;&#1506;jW]&#65533;&#65533;&#65533;0&#65533;F&#65533;D&#65533;b&#65533;1.&#65533;&#65533;&#65533;U&#65533;o\&#65533;x?&#65533;'9&#1953;&#65533;&#65533;&#65533;&#65533;&#65533;&#65533;W&#65533;&#65533;&#65533;cT&#65533;N&#65533;&#65533;&#65533;Q&#65533;&#65533;&#65533;|+6&#65533;Y>&#65533;4&#65533;&#65533;t&#65533;&#65533;&#973930;&#65533;cTW}&#65533;qk+&#65533;&#65533;9&#65533;{@&#65533;&#65533;&#65533;y&#65533;&#65533;      @$&#65533;;"&#65533;&#468;&#65533;&#65533;&#65533;o%&#65533;AN$&#65533;D&#65533;&#65533;&#65533;X&#65533;OHK&#65533;j_&#65533;[&#1371;&#65533;&#65533;K&#65533;u&#65533;&#1417;&#65533;&#65533;8&#65533;9%t&#65533;&#65533;K&#60389;&#65533;T&#65533;O&#355;&#65533;1&#65533;&#65533;T7'&#65533;t-q<&#65533;&#65533;&#65533;W&#1496;&#65533;Tu"&#65533;&#65533;c&#65533;&#65533;&#65533;&#65533;Z&#65533;b&#65533;&#65533;G&#65533;E&#65533;&#65533;&#65533;V&#65533;&#65533;ZT&#65533;&#65533;cSb&#1077;%&#65533;&#65533;&#65533;P[&#65533;&#65533;9&#65533;k&#65533;&#65533;&#65533;&#65533;&#65533;&#65533;/&#65533;&#65533;&#61368;&#65533;&#65533;&#1145;\&#65533;C1&#65533;&#65533;J%&#969;&#65533;&#65533;D&#65533;TbL&#65533;&#65533;}%&#65533;&#65533;sR&#65533;o&#65533;&#65533;U&#484;1&#65533;&#65533;0&#65533;W<&#65533;&#65533;l&#65533;&#65533;Js&#65533;cU&#65533;S&#65533;l&#65533;&#65533;&#1521;&#65533;nh}     &#65533;S!&#65533;	``=&#65533;&#65533;X&#65533;':r&#65533;&#65533;JL&#65533;D&#65533;&#65533;&#65533;&#65533;ML*T	&#65533;&#65533;&#65533;&#65533;U2&#65533;g&#65533;&#65533;&#65533;&#65533;&#1514;&#65533;&#65533;&#65533;X&#65533;5&#65533;KK5&#65533;&#65533;k&#65533;&#491;&#65533;Q\&#65533;&#65533;c&#65533;BmrR*&#65533;M5^&#65533;&#65533;&#65533;s&#65533;&#65533;yP&#65533;&#65533;&#65533;&#1393;1&#65533;?'&#65533;2&#1001;&#65533;&#65533;&#911;&#65533;ElW]&#1492;&#65533;&#65533;VZ1&#65533;P&#65533;8&#65533;q&#65533;t&#65533;mt&#65533;&#65533;O&#65533;&#65533;U&#65533;G&#65533;&#65533;&#65533;&#65533;y&#65533;&#65533;&#65533;HcO&#65533;&#65533;|&#65533;&#65533;u&#65533;1&#65533;0&#65533;&#65533;}%qN&#65533;&#65533;&#1402;J&#65533;&#65533;Ju&#65533;&#65533;kW&#65533;*&#65533;z&#65533;T{&#65533;&#65533;&#65533;&#65533;\&#65533;&#65533;x&#65533;&#65533;&#65533;      pJ$&#65533;;"&#65533;&#65533;&#65533;&#65533;&#65533;U"D&#65533;}&#65533;I&#65533;&#65533;&#65533;Q'&#65533;&#65533;X&#65533;u&#1929;&#65533;&#65533;&#65533;&#65533;&#65533;I&#65533;&#65533;X4^&#65533;Sr?s&#65533;&#65533;&#65533;&#65533;z&#65533;U1E&#65533;;'X*&#65533;&#65533;&#65533;&#65533;&#65533;ys&#65533;&#65533;&#65533;&#65533;&#65533;&#65533;&#65533;&#65533;cce3&#65533;&#65533;&#65533;T&#65533;&#65533;:&#65533;W&#65533;u&#65533;&#65533;&#65533;>&#65533;96y&#65533;&#65533;|&#65533;Q&#65533;cm&#65533;XYk&#65533;]&#65533;&#65533;SbP&#65533;oe&#65533;&#65533;&#65533;&#65533;*6&#1019;&#65533;:6&#65533;w&#65533;&#61647;v&#65533;_&#65533;&#65533;q'&#65533;}&#65533;}&#65533;O&#65533;8&#65533;P&#65533;sy^2&#65533;;VG<~&#65533;w&#65533;W&#65533;:&#65533;&#65533;&#65533;3>&#65533;*y&#65533;&#65533;cc&#65533;Q&#65533;C&#65533;k`&#65533;?&#489;c&#65533;9&#1385;&#1443;&#65533;&#65533;&#65533;6U&#1788;&#65533;      @/$&#65533;;"&#65533;&#476;&#65533;&#65533; N
&#65533;6'&&#65533;Qq&#65533;$&#65533;&#65533;M&#65533;c&#65533; &#65533;3&#65533;&#65533;1Trb&#65533;&#65533;&#65533;X&#65533;%&#65533;A&#65533;D&#65533;2&#65533;JL&#65533;(=n&#340;&#65533;&#65533;%'d\t}&#65533;&#65533;&#65533;&#65533;/L&#65533;&#65533;i&#65533;8&#65533;m]t&#65533;&#6391;o&#65533;&#65533;&#65533;y&#65533;&#65533;4&#65533;&#65533;&#65533;	&#65533;&#65533;&#65533;<H&#65533;C&#65533;Z&#65533;!&#65533;&#65533;&#65533;&#65533;&#65533;v&#65533;8ck&#65533;&#65533;I%&#913;&#65533;&#65533;`j&#65533;&#65533;&#660;&#65533;&#65533;j+j&#65533;&#65533;&#65533;&#65533;&#65533;&#65533;&#65533;x&#65533;&#65533;&#65533;&#335;&#65533;&#49633;L&#65533;c&#65533;&#65533;&#65533;&#65533;&#1807;i&#65533;&#65533;&#65533;j&#65533;T&#65533;&#45295;;&#65533;&#65533;&#65533;&#65533;=&#65533;&#65533;Ws&#65533;c>&#65533;&#65533;&#65533;*&#65533;&#65533;<&#65533;?&#65533;V&#65533;&#65533;&#65533;&#65533;T&#65533;&#65533;M&#65533;)F&#65533;)&#65533;      &#65533;@&#65533;#&#65533;&#65533;z&#65533;I &#65533;8&#65533;35&#65533;v&#65533;t&#65533;9&#65533;u&#1494;&#65533;9P&#65533;2&#65533;G       &#1413;pG$&#65533;&#65533;&#65533; |&#65533;&#65533;x&#831;>\&#65533;&#65533;1&#65533;2&#65533;.-!&#65533;s&#65533;$9&#65533;r      `&#65533;H wDX&#65533;5%&#65533;&#65533;\*&#65533;&#65533;|&#65533;u&#65533;&#65533;&#65533;&#1461;&#65533;       &#3856; &#65533;0&#65533;&#65533;        ,	&#65533;&#65533;H &#65533;A        ,	&#65533;&#65533;H &#65533;A        ,	&#65533;&#65533;H &#65533;A        ,	&#65533;&#65533;H &#65533;A        ,	&#65533;&#65533;H &#65533;A        ,	&#65533;&#65533;H &#65533;17&#65533;&#955;&#65533;o^}&#65533;&#65533;&#65533;&#65533;{/l>&#65533;&#65533;&#65533;&#65533;&#65533;&#65533;^&#65533;&#65533;&#247;vm&#1334;:&#65533;&#65533;{/&#65533;&#65533;&#65533;&#65533;&#751;6.&#65533;&#65533;&#65533;&#65533;&#1164;&#65533;&#65533;&#65533;&#65533;&#65533;K&#65533;W&#65533;&#1012;&#1514;r&#65533;&#65533;1&#65533;&#65533;&#65533;k&#65533;_&#65533;&#28103;&#65533;7&#65533;&#65533;&#65533;zy-&#65533;Vs&#65533;C&#65533;&#65533;9&#65533;i&#65533;p&#65533;n3&#65533;&#65533;&#65533;5&#985;&#65533;Z&#65533;&#65533;&#65533;&#65533;E&#65533;&#65533;&#65533;>&#65533;w&#65533;&#65533;Xs&#65533;&#65533;y      z#&#65533;	``=.1|W&#65533;&#65533;&#65533;9>&#65533;&#65533;&#65533;&#1596;k&#65533;TI&#65533;9&#65533;&#65533;&#65533;:7&#65533;&#65533;V&#65533;9&#65533;;e&#65533;&#65533;&#65533;&#65533;&#65533;&#65533;&#65533;&#65533;&#65533;&#65533;<&#65533;&#65533;&C&#65533;5&#65533;&#65533;&#1772;k&#65533;)&#65533;&#65533;&#65533;*&#1441;&#65533;Oym      &#65533;&#65533;&#65533; &#65533;0&#65533;s&#65533;NH*q&#65533;$&#167;&#65533;}>&#65533;WmJ&#65533;&#65533;Eb&#65533;&#65533;&#65533;&#65533;&#65533;&#65533;}.	&#65533;&#65533;y?6&#65533;&#65533;&#65533;&#65533;&#65533;&#65533;%&#65533;P&#65533;&#65533;&&#65533;&#65533;&#65533;&#65533;&#65533;&#65533;&#65533;%&#65533;&#65533;&#65533;[s94&#65533;S&#65533;*IZ]&#497;&#963;&#65533;&#65533;u(&#65533;S]      &#65533;	&#65533;&#65533;H &#65533;15&#65533;F&#65533;(&#65533;&#65533;&#65533;~&#65533;X&#65533;#'b&#65533; |&#65533;&#65533;&#65533;C&#65533;&#65533;&#65533;9_%%b&#65533;	1'/\t&#1993;&#65533;V&#65533;s&#65533;&#65533;&#1377;4FSS&#65533;v&#65533;q&#65533;&#65533;&#65533;&#65533;&#65533;/&#65533;&#65533;k&#65533;ud(	&#65533;s.&#65533;&#65533;&#65533;)	&#65533;L&#65533;&#1359;K^&#65533;&#65533;J&#65533;&#65533;A%^&#65533;&#65533;y0&#65533;&#65533;&#65533;&#65533;C&#1502;&#65533;&#65533;ysR&#65533;&#65533;]&#65533;&#65533;&#65533;&#65533;&#65533;o&#1960;&#65533;J&#65533;&#352;&#65533;&#1401;&#65533;D&#65533;t\\\O&#65533;h&#65533;&#65533;&#65533;&#65533;&#65533;q=&#65533;&#65533;n:'&#65533;?&#1019;&#65533;&#65533;&#65533;cl?&#65533;&#65533;Tc&#65533;&#65533;F&#65533;bV&#65533;&#65533;Ym&#1399;&#65533;blC&#65533;&#65533;&#951;&#65533;&#65533;&#65533;1R&#65533;&#65533;\&#65533;&#65533;&#65533;O&#65533;&#65533;E&#65533;wU&#65533;&#65533;\gh&#65533;&#65533;&#65533;&#65533;1&#65533;      s&#65533; &#65533;0&#65533;s~&#65533;&#257;B4N&#65533;d&#65533;&#65533;(&#65533;&#65533;&#257;&#65533;/9&#65533;69Y&#65533;>[&#65533;E&#65533;u&#65533;q&#65533;XNNM55&#65533;&#65533;,&#65533;&#65533;&#65533;&#65533;&#65533;&#65533;s&#65533;&#65533;[c&#65533;&#65533;&#65533;&#65533;V&#873;)y&#65533;%&#65533;Y&#65533;&#65533;1&#65533;QJ&#65533;|&#65533;&#65533;&#65533;c&#280;&#65533;&#65533;y&#65533;1L&#65533;&#65533;&#65533;&#65533;'&#65533;},q&#65533;&#65533;&#65533;&#65533;9&#65533;&#65533;&#65533;k&#65533;vqL&#1353;&#1497;&#65533;&#65533;1|&#65533;*y&#65533;V&#65533;9S&#65533;|+&#65533;&#65533;[&#65533;&#65533;&#65533;v&#65533;&#65533;c&#65533;k&#1385;&#65533;&#65533;&#65533;&#65533;&#65533;2&#65533;&#65533;&#65533;&#65533;&#65533;&#65533;:&#65533;&#65533;u]&#65533;&#65533;}&#65533;Zc_[.&#65533;&#65533;&#65533;&#65533;&#65533;&#65533;&#65533;&#65533;&#65533;Acjl&#65533;&#65533;!&#65533;&#65533;&#65533;.&#65533;&#65533;&#65533;&#65533;&#65533;_&#65533;&#1674;?&#65533;k&#65533;Y&#65533;&#65533;&#65533;)&#413;&#65533;      z!&#65533;	``=&#65533;$&#65533;&#65533;&#65533;BJ&#65533;d&#65533;&#65533;1&#65533;&#65533;&#65533;J*&#65533;$Cl&#65533;cN4T&#65533;&#65533;&#65533;&#65533;D&#65533;&#65533;&#65533;Nf&#65533;DG5&#65533;Tc1Tut&#65533;&#1517;:N&#65533;&#65533;|&#65533;Q&#65533;bI&#65533;&#65533;&#65533;9m&#65533;1&#65533;&#65533;&#65533;&#65533;+&#65533;&#65533;&#65533;&#65533;&#65533;1&#65533;y&#65533;1N&#65533;&#65533;&#65533;&#65533;Si&#65533;&#65533;&#65533;y&#65533;2&#65533;S&#65533;&#65533;U&#65533;&#65533;&#65533;e,&#65533;&#65533;5j&#65533; j&#65533;&#65533;q&#65533;&#65533;=&#931;&#65533;]&#65533;7&#65533;k&#65533;&#65533;&#467;&#65533;Pq&#1487;&#65533;}&#65533;&#491;&#65533;&#65533;&#65533;&#65533;1*j&#65533;~s&#65533;(&#65533;Iu&#65533;&#65533;&#65533;,&#65533;b&#65533;&#65533;&#65533;&#65533;9&#65533;&#65533;&#65533;&#65533;qT&#65533;&#65533;&#65533;o&#65533;&#1265;&#65533;r&#1822;&#65533;8.      &#65533;	&#65533;&#65533;H &#65533;1%&#65533;/&#65533;[E&#65533;&#65533;*A&#65533;	U&#65533;&#65533;&#490;BZbU&#65533;j&#1834;&#65533;U_&#65533;&#65533;C&#65533;N&#65533;&#65533;&#265;&#65533;)&#65533;S'\r-&#65533;x&#65533;G}*&#65533;&#65533;q&#65533;&#65533;&#1208;&#65533;8Q&#65533;k&#65533;&#15998;&#32634;&#65533;&#1830;&#65533;SQ}&#1355;	+Q&#65533;j&#65533;u,&#65533;&#65533;y&#65533;&#65533;&#65533;&#65533;&#65533;Z&#65533;&#65533;]ulJ&#65533;&#1761;D&#65533;&#65533;~j&#65533;1&#65533;&#65533;k&#65533;&#65533;jc&#1265;_&#65533;&#65533;&#65533;&#65533;}q]&#65533;&#65533;s&#65533;&#65533;1&#65533;bh&#65533;&#65533;J&#65533;&#65533;&#65533;&#65533;&#65533;&#280;*S&#65533;&#65533;&#65533;&#65533;T&#65533;[&#65533;AqU&#65533;&#65533;ih>&#65533;&#65533;&#65533;=&#65533;&#65533;&#65533;&#65533;Xk+&#65533;&#1465;xLt_&#65533;b&#65533;)&#65533;      &#65533;pG$&#65533;&#65533;&#65533;&#65533;&#65533;`%&#65533;&#65533;&#65533;I&#65533;*1&#65533;1:&#65533;%1&#65533;P%b2&#65533;JLT&#588;j&#65533;&#65533;&#65533;b&#65533;c_&#65533;&#65533;K&#65533;&#65533;:c&#65533;&#65533;</-&#1372;&#65533;&#65533;9&#65533;&#65533;Fq&#65533;N&#65533;q
&#65533;&#65533;I&#65533;87&#65533;xq&#1963;k&#65533;m&#65533;&#899;&#65533;&#65533;c&#865;&#65533;&#65533;&#65533;&#65533;&#907;&#65533;i&#65533;X&#65533;[&#65533;&#1582;&#65533;&#65533;)1&#65533;&#65533;&#65533;&#65533;b&#65533;&#65533;&#65533;q&#65533;&#65533;&#65533;&#65533;&#65533;&#65533;&#65533;&#65533;&#65533;lw&#65533;&#65533;&#65533;&#65533;&#65533;&#333;&#65533;:6&#65533;&#65533;&#465;&#414;&#65533;!&#65533;[&#65533; c(a&#65533;&#65533;y&#65533;&#65533;8'&#65533;&#65533;j]%&#65533;&#65533;&#65533;&#65533;&#65533;&#65533;C&#65533;T&#65533;&#65533;l&#65533;&#65533;@k+&#65533;&#1465;8g&#65533;&#65533;&#65533;=      &#65533;&#65533;H wDX&#65533;&#65533;	`'?&#65533;D&#65533;&#65533;&#65533;&#65533;1Q&#65533;6N>&#40014;&#65533;$&#65533;nc}&#65533;&#65533;C~,/&#65533;)&#65533;&#65533;9&#65533;b&#65533;&#65533;|&#65533;&#65533;&#2026;&#65533;"&#65533;&#65533;,&#65533;V&#65533;E&#65533;&#65533;9F&#65533;&#65533;XO&#65533;&#65533;&#945;&#65533;2&#65533;&#65533;&#65533;X*y}&#65533;&#65533;&#65533;&#65533;s&#65533;n&#65533;&#65533;2&#65533;9&#65533;C1&#65533;&#65533;&#65533;&#1491;&#65533;&#65533;&#65533;U&#65533;?%&#65533;&#65533;&#65533;V&#65533;&#65533;b&#65533;&#65533;b&#1034989;c&#65533;}&#65533;&#65533;&#65533;&#65533;>&#65533;h&#65533;&#65533;&#65533;9w&#65533;&#65533;&#65533;&#65533;y=&#65533;C1&#65533;&#65533;&#65533;y&#65533;&#65533;&#65533;X&#65533;&#65533;q&#65533;m&#702;&#65533;sR&#65533;o&#65533;&#65533;&#65533;{-q&#65533;[&#65533;&#65533;^&#65533;4_*^&#65533;};N&#65533;&#65533;&#937;N&#65533;&#1397;&#373;&#65533;&#65533;&#65533;&#65533;      z!&#65533;	``=&#65533;$&#65533;&#65533;pR@&#65533;91&#65533;&#16906;&#65533;$&#65533;WzK&#65533; Q&#65533;&#65533;&#65533;&#65533;&#65533;J&#65533;(>&#65533;&#65533;DK6&#65533;8&#65533;2e|&#65533;&#65533;<Q,z&#1802;)&#979;KN&#568;&#65533;&#65533;&#65533;?x&#65533;_&#65533;:&#65533;&#1226;q&#65533;&#1786;&#65533;&#65533;&#65533;Go&#1992;!&#425;&#65533;&#65533;i+&#65533;&#65533;N1&#433;y]g&#65533;&#65533;&#65533;&#65533;n&#34279;y&#65533;]&#65533;&#65533;ck&#65533;&#65533;I%&#913;&#65533;&#65533;`j&#65533;&#65533;&#660;&#65533;&#65533;j+j&#65533;9&#65533;uy&#65533;t&#65533;m<&#65533;n&#65533;&#65533;&#65533;&#65533;&#65533;S&#65533;&#65533;P&#65533;&#65533;&#65533;&#65533;y&#65533;&#65533;&#65533;&#65533;&#65533;i&#65533;&#65533;J%&#65533;>&#65533;&#65533;s&#65533;1&#65533;n|R&#65533;&#65533;{&#60600;&#65533;y&#65533;\&#65533;&#65533;&#65533;&#65533;&#65533;&#65533;]/&#65533;&#40281;&#65533;g&#65533;&#724;x     &#65533;S &#65533;	``=&#65533;$&#65533;q^&#65533;&#34394;P&#65533;D&#65533;&#65533;&#65533;&#1850;kK&#65533;&#65533;(a&#65533;&#65533;#       &#65533;B&#65533;#&#65533;&#65533;z&#65533; &#65533;\J<*&#65533;Dpu&#65533;&#65533;&#65533;W&#65533;&#65533;_b&#1925;%&#65533;p.&#65533;$'Q      &#65533;	&#65533;&#65533;H &#48230;&#65533;&#65533;KC&#65533;R&#65533;O&#65533;&#65533;&#65533;?&#1786;&#65533;y        &#65533;&#65533;&#65533; &#1411;_        &#65533;% &#65533;	``=H        &#65533;% &#65533;	``=H        &#65533;% &#65533;	``=H        &#65533;% &#65533;	``=H        &#65533;% &#65533;	``=H        &#65533;% &#65533;	``=&#65533;&&#65533;&#65533;y&#65533;&#65533;&#875;o&#65533;&#65533;<&#65533;&#839;&#65533;&#65533;&#65533;?x&#65533;&#1422;&#65533;&#65533;&#65533;&#65533;&#65533;&#65533;k&#65533;&#65533;>&#65533;h&#65533;^m&#1351;&#65533;&#65533;:        `}H wDX&#65533;        `	H wDX&#65533;9	&#65533;&#65533;&#65533;&#65533;&#65533;&#65533;K&#65533;O?&#65533;|&#65533;&#1037;u&#65533;&#65533;m%&#65533;c&#65533;W&#65533;T?&#65533;        &#65533;D&#65533;#&#65533;&#65533;zLM +Y&#65533;*J&#65533;&#65533;&#65533;&#65533;&#65533;&#65533;&#65533;&#65533;&#65533;&#65533;&#343;_m&#65533;&#65533;&#65533;&#65533;&#65533;&#1910;JN       &#65533;u!&#65533;	``=&#65533;&#65533;8&#65533;&#65533;Wt_&#65533;|~&#65533;/&#65533;&#65533;~&#65533;"        &#65533;	&#65533;&#65533;H &#65533;1'&#65533;&#65533;&#65533;r&#65533;&#65533;&#65533;&#65533;&#65533;&#65533;&#65533;        `&#65533;H wDX&#65533;)	`'k[EI\%v[E	_&#65533;i&#65533;&#65533;H        &#65533;C&#65533;#&#65533;&#65533;z&#65533;&#65533;p&#65533;&#65533;o&#65533;&#65533;&#65533;m&#65533;&#65533;&#65533;W&#65533;&#65533;"        &#65533;	&#65533;&#65533;H &#65533;17&#65533;o+&#65533;&#65533;&#65533;&#65533;&#65533;&#65533;&#939;	`        &#65533; &#65533;0&#65533;s&#65533;1&#65533;[=&#65533;&#65533;&#65533;~!<&#65533;&#65533;        &#1417;pG$&#65533;&#65533;&#65533;&#65533;&#65533;         &#65533;pG$&#65533;&#65533;&#65533;         &#65533;&#65533;pG$&#65533;&#65533;&#65533;         &#65533;&#65533;pG$&#65533;&#65533;&#65533;         &#65533;&#65533;pG$&#65533;&#65533;&#65533;         &#65533;&#65533;pG$&#65533;&#65533;&#65533;         &#65533;&#65533;pG$&#65533;&#65533;&#65533;         &#65533;&#65533;pG$&#65533;&#65533;&#65533;         &#65533;&#65533;pG$&#65533;&#65533;&#65533;         &#65533;&#65533;pG$&#65533;&#65533;&#65533;&#65533;&#65533; ~&#65533;&#65533;&#65533;7&#65533;&#65533;q&#65533;&#65533;&#65533;6~&#65533;&#65533;&#65533;~<&#65533;&#65533;&#65533;[;&#65533;&#65533;&#65533;&#65533;&#65533;+&#65533;m&#65533;&#65533;&#65533;]{&#65533;U&#65533;&#47645;&#751;&#65533;&#65533;]&#65533;x&#65533;x&#65533;\&#65533;&#65533;&#65533;&#893;_*&#65533;       &#65533;$&#65533;;"&#65533;&#65533;&#65533;&#65533;j&#65533;&#65533;:&#65533;&#65533;&#65533;&#65533;7&#65533;K1h&#65533;'&#65533;X&#65533;&#65533;&#65533;k&#65533;&#65533;&#65533;&#65533;&#65533;&#65533;&#65533;cu       X&#65533;&#65533; &#65533;cN&#1545;K%n&#65533;&#65533;&#65533;&#65533;&#65533;&#65533;K&#65533;:&#65533;&#65533;&#65533;&#65533;1&#65533;z&#65533;&#65533;&#65533;&#65533;/~&#65533;tX&#65533;&#65533;/~       &#65533;&#65533;pG$&#65533;&#65533;&#65533;&#65533;&#65533; V&#1202;U&#65533;&#65533;&#65533;&#65533;&#65533;&#65533;&#65533;&#65533;&#65533;E&#65533;&#65533;?&#65533;&#65533;v&#65533;&#65533;&#65533;&#19410;&#65533;1!&#65533;)a&#65533;>bRY&#65533;s2U}&#65533;&#65533;_!+&#65533;sU\&#65533;}&#65533;cR=&#65533;&#65533;Y&#1516;r&#65533;&#65533;&#65533;&#65533;&#65533;&&#65533;&#65533;&#65533;&#65533;Ur&#65533;N&#65533;&#46867;&#65533;v&#65533;8/&#65533;!&#65533;        KC&#65533;#&#65533;&#65533;z&#65533;&#65533;&#65533;&#65533;JN&#65533;&#65533;&#484;&#65533;_+&#65533;&#37162;n&#65533;u&#1752;l&#65533;&#65533;&#65533;XX&#65533;&#65533;diE1&#65533;M&#65533;M&#65533;_L&#65533;&#65533;&#1343;&#65533;&#65533;&#65533;&#65533;&#65533;&#65533;_&#65533;&#65533;&#65533;XRW|Cu5f&#65533;g&#65533;s?&#65533;q&#65533;\&#65533;&#65533;&#65533;!&#65533;       `iH wDX&#65533;9	`%&#65533;&#65533;U4'Zu|(A,N&#65533;:&#65533;&#65533;d&#65533;&#65533;"<&#65533;k\&#65533;S&#65533;&#65533;&#65533;&#65533;&#65533;1&#65533;1&#1343;&#65533;;&#65533;&#1389;&#65533;&#65533;v_&#212;&#65533;Q&#65533;&#65533;&#65533;&#65533;&#65533;&#65533;&#65533;|n       &#65533;&#65533;&#65533; &#65533;0&#65533;S&#65533;N&#950;&#65533;&#65533;&#65533;JN&#65533;&#65533;&#65533;&#65533;&#65533;&#65533;*UB&#65533;R%1u&#65533;&#65533;Y&#65533;x.&#65533;&#65533;&#65533;&#65533;&#65533;&#924;&#65533;&#65533;&#65533;u&#65533;pk&#65533;,^&#65533;&#65533;&#490;&#65533;!S&#65533;&#390094;%&#65533;       `IH wDX&#65533;9&#65533; V&#65533;&#65533;&#65533;O%(s&#65533;V&#65533;&#481;_;&#65533;&#65533;s&#65533;&#65533;&#65533;&#65533;>&#65533;&#65533;&#65533;U&#65533;O&#65533;j&#65533;s1&#65533;&#65533;&#65533;&#65533;&#65533;c(F&#65533;&#65533;&#65533;v,&#65533;k&#65533;&#65533;c&#65533;4^&#65533;s&#65533;&#65533;&#65533;xM:&#65533;&#65533;       &#65533;&#65533;#&#65533;	``=&#65533;&&#65533;&#65533;&#65533;l%&#65533;&#65533;&#65533;&#65533;]bSu&#65533;&#65533;&#951;&#65533;&#65533;Nl&#65533;v&#65533;&#65533;&#65533;Wt&#905;V&#65533;U&#65533;&#65533;&#65533;Y&#65533;&#324;&#65533;&#65533;y&#65533;*a&#65533;&#65533;&#65533;&#65533;n&#65533;/&eu[&#65533;Wq&#65533;q&#65533;4&#65533;&#65533;&#65533;&#65533;&#65533;&#65533;&#60127;xM&#65533;I&#65533;&#65533;SL &#65533;\&#65533;&#65533;&#65533;       &#65533;&#65533;#&#65533;	``=&#65533;$&#65533;&#65533;&#65533;tR&#65533;9&#65533;&#65533;&#65533;&#65533;&#65533;)q&#39215;&#65533;&#65533;&#177;&#65533;&#1706;&#65533;&#65533;KX'CU&#65533;&#65533;&#65533;h&#65533;Xb"5&#65533;&#65533;&#65533;&#65533;k&#65533;&#65533;X&#65533;c&#65533;&#65533;$&#65533;K&#65533;3&#961;&#65533;+	&#65533;r[&#65533;&#65533;t,&#65533;&#65533;\        &#65533;$&#65533;;"&#65533;&#476;0&#65533;&#65533;	&#65533;&#65533;`        &#65533;	&#65533;&#65533;H &#65533;A&#65533;&#65533;&#65533;        \"&#65533;&#65533; &#1411;&#65533;&#65533;!       &#65533;D$&#65533;;"&#65533;	`        &#65533;$&#65533;;"&#65533;	`        &#65533;$&#65533;;"&#65533;	`        &#65533;$&#65533;;"&#65533;	`        &#65533;$&#65533;;"&#65533;	`        &#65533;$&#65533;;"&#65533;	`        &#65533;$&#65533;;"&#65533;&#65533;&#65533;&#65533;;&#65471;y&#65533;&#65533;&#65533;&#65533;&#65533;&#65392;&#65533;&#65533;&#65533;Ov&#65533;&#65533;z&#65533;s_|&#65533;&#65533;&#65533;&#1931;/&#65533;&#31993;&#65533;&#65533;&#65533;&#65533;&#247;6.K&#65533;&#65533;<&#65533;/&#65533;&#65533;&#65533;&#65533;&#1535;&#65533;&#65533;!&#65533;Ms]O&#65533;&#65533;&#65533;&#65533;7&#65533;&#65533;&#65533;&#65533;&#65533;j_&#65533;&#65533;:&#65533;.&#65533;m&#65533;&#65533;&#65533;&#65533;9&#65533;<Wk0u?q&#65533;.&#65533;O&#65533;VuO&#65533;&#65533;AS&#65533;&#65533;&#65533;&#65533;       &#65533;	&#65533;&#65533;H &#65533;q&#65533;	`%&#65533;t&#65533;JU&#65533;&#65533;&#1618;&#65533;G&#65533;V%&#65533;&#65533;&#65533;k&#65533;&#65533;&#65533;&#65533;&#65533;X&#65533;J+&#65533;&#65533;V&#65533;Js&#65533;&#30110;c&#65533;&#65533;&#65533;&#65533;&#65533;<&#65533;&#65533;v&#65533;u&#65533;&#65533;&#65533;&#1594;&#65533;&#65533;&#65533;&#65533;5J<&$&#65533;     &#65533;&#65533;#&#65533;	``=&#65533;$&#65533;c&#65533;WI&#65533;O?&#65533;|&#65533;~&#65533;&#65533;@$&#65533;&#65533;&#65533;&#1052;+6&#65533;&#65533;&#65533;&#65533;)&#65533;&#65533;&#65533;&#65533;&#65533;[&#65533;)I&#65533;&#65533;\&#65533;&#65533;T&#65533;&#65533;&#65533;&#65533;y&#65533;&#65533;&#65533;&#65533;@      &#65533;<$&#65533;;"&#65533;&#65533;&#65533;&#65533;&#65533;&&#65533;&#65533;&#65533;&#65533;&#65533;+&#65533;&#65533;&#65533;K,N&#65533;(1&#65533;&#65533;&#65533;X&#65533;&#65533;q&#65533;&#65533;&#65533;&#65533;7g&#65533;&#65533;&#65533;N&#65533;&#65533;&#65533;&#65533;&#621;&#65533; &#65533;&#65533;8N&#65533;5&#65533;&#65533;5&#42552;&#65533;:2&#65533;&#65533;&#1209;X&#65533;&#65533;r&#65533;9&#65533;uL&#65533;L&#65533;U	1&#65533;&#65533;&#65533;K&#65533;>&#65533;&#65533;Z&#65533;z&#65533;&#65533;A&#491;sc1&#65533;&#65533;&#40504;&#65533;&#65533;b&#65533;\&#65533;&#65533;&#65533;G&#65533;&#65533;&#65533;}&#65533;7t&#65533;5&#65533;z&#65533;&#12732;&#65533;~&#65533;&#65533;b&#65533;jL&#65533;X&#65533;u^1&#65533;T&#65533;&#65533;&#65533;qG1&#65533;&#65533;&#65533;u\&#65533;[&#65533;&#65533;=/&#65533;|s?&#65533;&#65533;&#65533;&#65533;&#65533;\9&#65533;&#65533;8_&#65533;&#65533;[q&#65533;T1&#402;&#65533;      &#65533;pG$&#65533;&#65533;&#65533;&#65533;&#65533;`%Q&#65533;&#65533;&#65533;&#65533;R&&&#490;&#65533;&#65533;&#65533;X&#65533; rr&#65533;}&#65533;&#65533;&#65533;-U}&#65533;NJ&#65533;&#65533;&#65533;&#65533;I&#65533;S}'&#65533;&#65533;D&#65533;M&#65533;uM&#65533;&#65533;&#65533;&#65533;&#65533;&#65533;&#65533;&#65533;&#65533;&#65533;<fn&#1482;1&#65533;x&#65533;&#65533;&#65533;&#65533;w6v>&#65533;mn&#65533;&#65533;u&#65533;y&#65533;J&#65533;&#65533;&#65533;&#65533;&#65533;SQ;Q&#65533;1&#65533;&#1385;&#65533;&#65533;&#65533;&#65533;T&#65533;P&#65533;:&#65533;c,c&#65533;A&#65533;}N&#65533;&#65533;V&#65533;&#65533;+&#65533;&#65533;&#65533;Uk&#65533;k&#741;C&#65533;&#65533;[|}y?h&#824;G&#65533;y&#1017;J&#65533;#&#65533;&#65533;m&#65533;&#65533;4&#65533;&#1406;h&#865;&#47864;&#65533;&#65533;&#65533;&#65533;u      &#65533;pG$&#65533;&#65533;&#65533;&#65533;&#65533; V&#65533;&#265;1%NbRK&#476;v}&#65533;&#65533;&#65533;&&#65533;&#1521;X&#1002;&#65533;y&#65533;!U&#65533;9I&#65533;&#65533;&#65533;6&U/'&#65533;t,&#416;&#65533;&#65533;&#65533;&#1383;b&#65533;&#65533;&#65533;&#65533;&#65533;s&#65533;uM56&#65533;&#65533;-&#65533;fU;&#65533;{@&#65533;bh%&#65533;&#65533;&#65533;&#65533;&#36750;&#65533;5&#65533;}&#65533;&#65533;&#65533;&#65533;}&#65533;&#65533;&#65533;$&#65533;;C&#65533;&#65533;&#65533;y&#65533;&#65533;j&#65533;|&#65533;q&#65533;&#65533;&#1705;&#65533;&#65533;>&#65533;sR&#65533;o&#65533;&#65533;9&#65533;&#65533;bLz&#65533;d&#65533;&#1707;&#65533;6&#65533;:&#65533;&#65533;:_&#65533;1x^t<&#65533;S&#65533;&#65533;&#2026;&#65533;&#65533;)&#65533;Vz&#65533;      @?$&#65533;;"&#65533;&#468;&#65533;#&#65533;&#65533;&#65533;I&#65533;|&#65533;&#65533;MU=&#65533;&#65533;W&#65533;ZZusBH&#65533;&#65533;&#65533;&#65533;m>W&#65533;&#65533; &#65533;&#65533;&#65533;&#65533;^&#65533;O1&#65533;&#65533;&#65533;g&#65533;&#65533;_2JLn&#65533;X&#65533;&#65533;c&#65533;N+)V&#65533;&#65533;&#65533;M&#65533;al>[1&#65533;P[&#65533;&#65533;&#65533;W[&#65533;&#65533;&#65533;3&#422;c&#65533;&#65533;&#65533;&#65533;&#65533;&#65533;&#65533;G&#65533;r&#65533;c&#65533;&#65533;Z+&#65533;<'&#65533;+&#65533;S&#65533;1U&#65533;&#65533;[&#65533;&#65533;<'&#65533;&#65533;&#65533;~P\UqL&#65533;&#65533;&#65533;N&#65533;&#65533;4&#65533;&#65533;:_&#65533;&#65533;&#65533;&#65533;&#1276;&#1395;&#65533;~<&#1466;&#65533;&#65533;9      p:$&#65533;;"&#65533;&#476;_ +&#65533;ONVU&#615;*qR&#1395;&#65533;&#65533;&#65533;&#65533;n&#65533;&#65533;J&#65533;&#65533;:4&#65533;&#65533;&#65533;&#65533;&#65533;~&#65533;&#65533;J+&#65533;&#65533;&#65533;G#&#65533;bTL&#65533;5&#65533;&#65533;&#607;=&#65533;T&#65533;#&#65533;&#65533;bQ&#65533;&#65533;&#65533;*6&#65533;&#65533;i&#65533;<&#65533;Sb&#65533;&#65533;V2&#65533;6&#959;&#1706;&#65533;&#65533;&#65533;n&#65533;&#65533;&#65533;&#65533;&#65533;&#1901;&#65533;?z&#65533;7&#65533;&#65533;XNR&#65533;&#65533;W&#65533;#&#65533;]&#65533;&#65533;7&#65533;5&#65533;&#65533;A4&#65533;P&#65533;T&#65533;&#65533;&#65533;gqN&#65533;&#65533;&#1402;J&#65533;&#65533;J5O&#65533;xTW&#65533;Z&#65533;!y&#65533;[&#65533;"&#1523;&#65533;~&#65533;&#65533;Vz&#65533;&#65533;      8=&#65533;&#65533; &#65533;cn&#1545;%E&#65533;&#65533;1N&#65533;&#65533;d&#65533;.9&#65533;"j&#65533;&#1389;8&#65533;&#65533;&#65533;&#65533;TOI&#65533;&#65533;&#65533;&#65533;&#65533;&#65533;&#270;&#65533;UJd)&#65533;Z	&#65533;,_&#65533;&#65533;mL()F&#65533;|&#65533;&#65533;&#65533;_&#65533;N&#65533;&#65533;vcs&#65533;9n]o^W&#65533;&#65533;&#65533;&#65533;&#65533;Tg&#65533;[1&#65533;P&#65533;8&#65533;j&#65533;&#65533;t&#65533;mt_{@&#65533;_&#65533;&#65533;q'&#65533;}>&#65533;&#65533;&#65533;T&#65533;c&#65533; :&#65533;&#65533;%S&#65533;cu&#65533;&#65533;&#65533;y&#65533;V&#65533;5&#65533;sR&#65533;o&#53745;&#65533;&#65533;y&#65533;D&#1501;&#65533;&#65533;&#65533;&#65533;$&#65533;&#65533;&#65533;J&#65533;Kb&#65533;&#65533;U&#65533;&#65533;f&#65533;6&#65533;~&#65533;&#65533;Oy=       p:$&#65533;;"&#65533;&#476;&#65533;&#65533;#Nt&#65533;6&R&#65533;&#65533;%Q&#65533;4&#65533;~&#65533;&#65533;&#15480;&#65533;&#65533;&#65533;en&#65533;Ecil&#65533;*$S&#65533;&#45002;#^&#65533;&#65533;&#65533;&#65533;&#65533;&#65533;T,1&#65533;cty>=Os&#65533;@4&#65533;&#65533;/O}&#65533;&#65533;8&#65533;&#65533;F.&#65533;&#65533;&#65533;:&#65533;&#65533;`&#65533;&#65533;||,i&#65533;&#65533;&#65533;&#65533;&#48796;`&#65533;}&#65533;&#65533;s&#65533;y&#65533;&#65533;|&#65533;&#65533;&#65533;&#65533;&#65533;&#1747;c0&#65533;&#65533;%&#65533;K&#65533;&#65533;&#1807;&#65533;|&#65533;}&#65533;&#65533;&#65533;&#65533;){&#65533;&#1501;K&#65533;Iu&#65533;&#65533;&#65533;|&#65533;&#440;>V&#65533;\U&#65533;&#65533;Q&#65533;y&#65533;&#65533;&#65533;&#65533;&#65533;&#65533;=&#65533;&#65533;:&#65533;       &#65533;#&#65533;	``=&#65533;$&#65533;q&#65533;&#65533;&&#65533;*N&#65533;U&#65533;&#65533;&#65533;b8J&#65533;&#65533;&#65533;3&#65533;       &#65533;$&#65533;;"&#65533;	&#65533;eR2P&#65533;&#65533;&#65533;&#65533;&#65533;&#101799;&#65533;&#65533;&#901;&#65533;&#65533;$&#65533;      &#65533;pW$&#65533;&#65533;&#65533;8&#65533;p&#65533;&#65533;&#65533;&#65533;&#65533;9&#65533;s&#65533;&#65533;&#65533;'p       &#65533;T$&#65533;;"&#65533;&#65533;         K@&#65533;#&#65533;&#65533;z&#65533;         K@&#65533;#&#65533;&#65533;z&#65533;         K@&#65533;#&#65533;&#65533;z&#65533;         K@&#65533;#&#65533;&#65533;z&#65533;         K@&#65533;#&#65533;&#65533;z&#65533;         K@&#65533;#&#65533;&#65533;z&#65533;M &#65533;&#65533;&#65533;&#65533;&#65533;W&#2040;&#65533;y&#65533;&#65533;&#65533;?&#65533;dw?&#65533;&#65533;&#65533;&#65533;&#65533;}{&#65533;&#65533;&#65533;6&#65533;}&#65533;&#1134;&#65533;&#1706;&#1871;u        &#65533;&#65533;&#65533; &#65533;0&#65533;$&#65533;       &#65533;&#65533; &#65533;0&#65533;s&#65533;1&#65533;{&#65533;&#343;6&#65533;~&#65533;&#65533;.&#65533;&#65533;8&#65533;&#65533;J&#484;&#65533;&#65533;~<        &#1417;pG$&#65533;&#65533;&#65533;&#65533;&#65533; V&#65533;&#65533;U&#65533;&#65533;&#65533;&#65533;&#65533;&#65533;&#65533;&#65533;&#65533;&#65533;/&#65533;&#65533;&#65533;&#65533;&#65533;&#65533;&#65533;m&#65533;&#65533;(        &#65533;B&#65533;#&#65533;&#65533;z&#65533;&#65533;p&#65533;&#1391;&#36750;&#65533;&#65533;&#65533;_&#65533;_&#65533;V&#65533;D4        X'&#65533;&#65533; &#65533;cN8&}&#65533;?&#65533;&#65533;&#65533;c	b&#65533;'&#65533;       &#65533;:&#65533; &#65533;0&#65533;S&#65533;N&#1462;&#65533;&#65533;&#65533;J&#52618;&#65533;&#65533;&#65533;*9&#65533;        &#1415;pG$&#65533;&#65533;&#65533;&#65533;&#65533;&#65533;&#65533;&#65533;&#65533;&#65533;O9&#65533;&#65533;/&#65533;&#65533;~[&#65533;D4        X'&#65533;&#65533; &#65533;cn&#65533;I&#65533;V&#65533;&#65533;>&#65533;%z[	`&#65533;W=&#65533;         "&#65533;	``=&#65533;$&#65533;c&#65533;W&#65533;z&#975;&#65533;Bx&#65533;&#65533;#        &#65533;	&#65533;&#65533;H &#65533;1'        &#65533;	&#65533;&#65533;H &#65533;A        ,	&#65533;&#65533;H &#65533;A        ,	&#65533;&#65533;H &#65533;A        ,	&#65533;&#65533;H &#65533;A        ,	&#65533;&#65533;H &#65533;A        ,	&#65533;&#65533;H &#65533;A        ,	&#65533;&#65533;H &#65533;A        ,	&#65533;&#65533;H &#65533;A &#65533;&#65533;&#65533;&#65392;y&#61647;6/&#65533;&#65533;ZyX&#65533;{/&#65533;&#65533;&#65533;&#65533;&#65533;Ov&#65533;&#65533;y     &#65533;$&#65533;;"&#65533;&#65533;&#65533;&#65533;;&#65471;y&#65533;&#65533;&#65533;&#65533;&#261;&#65533;&#65533;&#65533;&#65533;x&#65533;&#65533;&#247;v\&#65533;&#65533;M&#65533;%<&#65533;^m&#1351;&#65533;~,&#65533;&#65533;&#65533;o&#65533;&#264;&#462;mOE1}&#65533;&#65533;W&#65533;_B&#65533;8{&#65533;p.&#65533;z&#65533;&#65533;yO&#65533;&#65533;&#65533;&#65533;=&#65533;&#65533;&#65533;&#65533;&#65533;&#65533;&#65533;&#65533;&#65533;&#65533;A&#65533;&#65533;2&#65533;[&#65533;&#1513;&#65533;AS^+z&#65533;&#65533;&#65533;x~&#65533;VT&#65533;&#65533;&#65533;&#65533;|O&#65533;%&#65533;&#65533;&#1715;K|?9v-&#65533;Z&#65533;?&#65533;&#65533;     &#65533;y &#65533;	``=&#65533;&#65533; &#65533;&#65533;y&#65533;<&#65533;&#65533;&#65533;&#65533;E&#65533;&#410;&#65533;E&#65533;&#1215;&#65533;&#65533;&#65533;&#65533;&#65533;j&#65533;{&#65533;S>&#65533;&#65533;p&#65533;q&#65533;&#1713;&#65533;&#65533;&#65533;~&#65533;]&#65533;&#1180;&#65533;&#65533;%[&#65533;&#65533;GT&#65533;&#65533;O&#65533;&#65533;&#65533;b&#65533;&#65533;&#65533;&#65533;o&#65533;&#65533;t&#65533;&#65533;&#65533;&#65533;R&#65533;&#65533;_G&#65533;&#65533;&#65533;&#65533;M {&#51119;&#65533;     `&#65533;H wDX&#65533;9	&#65533;&#65533;&#368;&#65533;&#65533;&#1367;&#65533;9Y&#65533;DA&#65533;Kd=&#65533;&#65533;&#1834;&#65533;&#65533;&#65533;&#65533;&#65533;&#367;&#65533;&#65533;e&#65533;H&#65533;Mo)_&#1591;&#65533;U|w5&#65533;&#65533;&#65533;&#427;&#65533;/&#65533;m"w&#65533;&#65533;&#65533;9&#65533;&#65533;`w&#65533;/z&#65533;&#65533;T&#65533;/K&#65533;&#65533;&#65533;&#65533;S<?&#65533;&#65533;&#65533;w&#65533;&#65533;     &#65533;r&#65533; &#65533;0&#65533;S&#65533;&#65533;r&#65533;U&#65533;&#65533;&#65533;_&#65533;&#65533;o&#65533;/&#65533;2&#65533;&#65533;_&#65533;&#65533;&#65533;m&#65533;&#65533;&#65533;&#65533;&#65533;&#65533;e&#65533;&#955;&#65533;&#65533;,&#65533;uTr&#65533;Pc&#65533;&#65533;&#65533;&#65533;&#65533;&#65533;&#65533;y8&#65533;&#65533;&#65533;j&#65533;&#65533;&#65533;&#65533;1&#65533;&#65533;&#65533;&#65533;&#65533;s.q&#65533;&#65533;&#65533;u&#493;s&#65533;&#65533;&#65533;&#65533;&#65533;v&#65533;&#65533;&#65533;i&#65533;&#65533;<&#35918;&#65533;T&#65533;&#65533;&#65533;&#65533;ZH&#65533;&#65533;&#65533;&#65533;~&#65533;&#65533;&#65533;&#65533;&#65533;g7&#65533;&#65533;&&#65533;|&#65533;Y3&#65533;&#65533;K&#1398;Z&#65533;)|y^&#65533;O&#65533;&#993;y]&#65533;&#65533;&#65533;&#65533;v&#65533;&#65533;&#65533;x&#65533;&#65533;._&#65533;&#65533;&#504;&#65533;&#65533;&#65533;T}&#65533;&#65533;U%&#57825;Z&#65533;!&#65533;&#65533;8G*z&#65533;&#65533;&#65533;&#65533;&#885;&#65533;&#65533;j&#65533;&#65533;&#65533;X&#65533;&#65533;&#65533;x&#65533;&#65533;&#65533;&#1787;&#65533;&#65533;&#65533;&#65533;5/&#65533;FS&#65533;&#65533;&#879;ey&#65533;<F+&#65533;?&#65533;^&#65533;&#65533;&#478;&#65533;q&#65533;u&#369;&#402;c&#65533;k]&#883;&#65533;&#65533;&#65533;G<oy/T&#65533;u&#65533;&#65533;&#65533;&#65533;&#65533;W&#65533;&#65533;&#65533;W~ru&#65533;&#65533;^&#65533;/&#65533;u&#65533;&#65533;c&#65533;0&#65533;&#65533;s&#65533;&#65533;&#426;b&#65533;1&#65533;xOZ&#65533;A%&#65533;&#65533;}T&#65533;&#65533;     X&#65533;&#65533; &#65533;c&#65533;/&#65533;&#65533;&#65533;&#65533;&#65533;;~&#65533;&#65533;/n&#65533;&#65533;o&#65533;&#65533;&#1047;&#65533;&#65533;r=&#1132;&#65533;>g&#65533;&#65533;:&#65533;&#65533;v&#1367;&#65533;&#14776;&#65533;&#65533;&#65533;&#65533;&#65533;&#65533;q&#65533;&#65533;_b&#65533;_S&#65533;KZc&#65533;n<&#65533;zC_&#65533;gj&#65533;&#65533;&#1771;&#65533;&#65533;{&#65533;&#65533;8&#905;&#65533;&#65533;1&#65533;&#65533;"&#468;&#472;&#65533;G&#65533;&#65533;)F&#885;&#65533;&#65533;&#65533;Z&#65533;&#65533;&#65533;}V1&#352;&#65533;>&#65533;u&#65533;&#65533;8&#65533;&#65533;j&#65533;&#65533;&#65533;*q&#65533;1UL&#65533;sE&#65533;y&#65533;q&#65533;&#65533;=/&#65533;xt&#65533;&#65533;kJJ4&#438;:W&#65533;2w&#65533;&#65533;V&#65533;6C&#65533;t&#65533;&#65533;?>&#65533;m&#1795;&#1404;&#65533;F&#65533;&#65533;h(&#65533;&#65533;&#65533;&#65533;&#1279;&#65533;&#65533;&#65533;q&#65533;&#65533;s:&#65533;&#65533;?&#65533;&#65533;w&#65533;t&#65533;II&#65533;&#65533;&#65533;&#65533;u&#65533;&#65533;&#65533;7&#65533;3&#65533;m|L9&#65533; &#65533;&#65533;&#65533;&#65533;&#65533;&#65533;M~&#65533;X&#65533;X&#65533;&#65533;&#65533;_&#1389;&#65533;{~=&#65533;ym&#65533;R{_W\;=&#65533;&#65533;&#65533;&#835;&#65533;&#65533;&#65533;&#65533;Zz&#828;&#65533;&#65533;V_j&#65533;&#65533;t.&#65533;j&#65533;|C&#1343;&#65533;     &#65533;	&#65533;&#65533;H &#65533;1'&#65533;/w&#65533;&#65533;&#65533;&#65533;&#65533;&#65533;\J&#65533;&#65533;&#65533;&#1367;&#65533;j&#65533;&#65533;&#65533;&#65533;&#65533;&#65533;&#65533;&#65533;&#65533;_&#65533;[&#65533;&#65533;r&#65533;&#65533;&#65533;0&#481;vz&#65533;q&#65533;&#65533;>&#65533;kh&#11369;_&#65533;&#65533;&#313;&#65533;&#65533;&#65533;&#65533;n&#65533;Q&#65533;fk&#65533;S&#65533;&#65533;&#65533;+&#65533;8&#65533;q[&#65533;u&#65533;&#65533;P&#65533;*&#65533;&#65533;~&#65533;+&#65533;Q&#65533;&#2000;j&#1963;&#65533;&#65533;&#65533;M&#65533;&#65533;&#65533;X&#835;&#65533;&#65533;8&#65533;&#65533;MT]g&#1811;&#65533;&#65533;&#65533;&#65533;&#65533;1C&#65533;&#305;&#65533;k&#65533;1&#1005;&#65533;'&#65533;&#65533;1_&#65533;&#65533;QC&#65533;=&#65533;&#65533;#&#65533;&#65533;&#65533;+&#65533;8&#65533;=&#65533;&#65533;&#65533;&#506;&#65533;&#65533;=36~&#65533;&#65533;&#65533;&#65533;6&#65533;x&#1743;&#1407;&#393;&#65533;ZcU&#65533;U&#65533;c&#65533;x}>^O&#65533;&#65533;&#1543;&#65533;&#65533;&#65533;&#65533;8&#65533;&#65533;:&#65533;9&#65533;&#65533;_m5v&#65533;>&#343;&#2015;bq&#65533;&#65533;&#65533;&#65533;&#65533;y&#65533;c&#464;c6&#65533;&#65533;qT&#65533;x+3&#65533;&#65533;&#65533;*&#65533;XLk&#65533;     &#65533;:&#65533; &#65533;0&#65533;S&#65533;&#65533;&#65533;U&#65533;%&#65533;&#65533; n}&#65533;&#65533;:&#65533;&#65533;/z&#65533;G&#65533;&#65533;Y&#65533;&#65533;&#65533;&#65533;&#65533;&#65533;:&#65533;/&#65533;&#65533;&#65533;U&#65533;&#65533;&#65533;Z&#65533;&#65533;6&#65533;1&#65533;bP&#65533;&#65533;&#65533;*&#65533;'&#65533;&#65533;&#65533;&#65533;s&#65533;&#65533;\&#65533;*&#65533;&#65533;U&#65533;&#65533;u&#65533;c&#65533;qZ}&#65533;5Z&#65533;\W&#65533;k&#65533;&#65533;&#65533;&#65533;&#65533;9&#65533;8&#65533;&#65533;R&#65533;9s0u&#65533;&#1436;O&#65533;&#65533;<&#65533;#&#65533;&#65533;U&#65533;Z&#483;<7Q&#65533;&#65533;y}&#65533;.&#65533;&#65533;j.[{c&#788;vC1T&#65533;&#65533;&#65533;~U&#65533;u&#65533;/&#65533;&#65533;&#65533;&#65533;&#65533;&#65533;#&#65533;&#65533;&#65533;b&#65533;&#1562;&#65533;&#65533;^&#65533;D&#65533;p<&#65533;&#463;K&#65533;&#65533;&#65533;&#65533;5&#65533;6&#913;&#65533;&#65533;&#65533;ZK&#65533;Q]&#65533;&#65533;&#65533;&#65533;&#65533;&#65533;S]C&#1391;&#65533;&#65533;&#65533;\W&#65533;&#65533;&#65533;O&#65533;lw&#65533;&#65533;&#65533;&#65533;&#65533;&#65533;&#65533;~%&#65533;A<n&#65533;&#65533;&#65533;T&#65533;&#65533;&#65533;&#65533;&#65533;&#65533;yh&#65533;&#65533;&#65533;{&#65533;\&#65533;z&#65533;NN6&#65533;s&#65533;&#65533;&#65533;&#65533;S&#65533;j&#65533;]&#65533;q&#65533;&#27621;&#65533;     &#65533;$&#65533;;"&#65533;&#476;_ &#65533;K\)&#65533;/h&#65533;&#65533;&#65533;2X_ &#65533;K&#65533;X&#65533;&#65533;&#65533;E&#65533;&#65533;U_6&#65533;&#65533;&#1831;W_O&#65533;&#65533;8&#65533;W&#65533;&#65533;E&#65533;c&#65533;&#65533;&#65533;&#1389;&#65533;&#65533;&#65533;&#65533;u&#869;&#65533;&#24207;&#377;&#65533;&#65533;&#65533;u&#65533;&#65533;w&#65533;fk&#65533;S&#65533;S&#65533;'^CW&#65533;Ck&#65533;&#65533;:U1T&#65533;s\&#65533;&#65533;X&#771049;&#65533;Z&#65533;&#65533;&#65533;&#65533;&#65533;&#65533;-&#65533;I&#65533;&#65533;j&#65533;&#65533;Gyn&#65533;&#65533;:&#65533;=&#65533;j3t|&#65533;P|2C&#65533;&#65533;&#65533;&#65533;&#65533;&#65533;&#65533;(&#65533;&#65533;&#65533;*&#65533;]u&#65533;C&#65533;7&#903;h&#65533;&#65533;&#65533;&#65533;Sm&#65533;&#65533;&#65533;W&#65533;&#36626;&#65533;&#65533;&#65533;&#65533;&#65533;R[&#65533;&#65533;&#65533;&#65533;&#65533;&#65533;M&#65533;7&#65533;&#65533;V&#65533;&#65533;k&#871;&#65533;V&#65533;&#65533;B&#65533;&#65533;&#65533;w~&#65533;&#65533;&#65533;&#65533;&#65533;WT&#65533;k&#65533;&#65533;&#65533;m&#65533;sV&#65533;>6&#65533;:&#65533;:&#65533;&#65533;&#1374;&#65533;&#65533;<&#65533;x&#65533;&#65533;u&#65533;&#65533;&#65533;Bq{&#65533;&#65533;&#65533;&#65533;3d&#956;    &#65533;&#65533;C&#65533;#&#65533;&#65533;z&#65533;M &#65533;K&#65533;&#65533;Z}&#65533;&#65533;/&#65533;&#65533;&#65533;p&#65533;e&#65533;&#65533;;QP}&#65533;&#65533;&#65533;b&#65533;&#65533;&#65533;Ev&#65533;ey%&#65533;S&#65533;&#65533;&#939;&#65533;V&#65533;w&#65533;&#65533;&#65533;_d&#65533;|&#1290;!&#65533;1&#65533;&#65533;&#65533;1(&&#973;&#65533;U&#65533;&#65533;I&#65533;y&#65533;m&#65533;nh&#65533;b}&#65533;&#65533;6&#65533;&#65533;jc^&#65533;8&#26421;p&#65533;|4C&#65533;&#65533;&#65533;T&#65533;&#65533;&#65533;P&#65533;7&#65533;bS&#65533;&#65533;j&#65533;]&#65533;6&#65533;k&#65533;W&#65533;&#65533;[&#65533;&#65533;9&#810;y:U&#65533;by&#65533;TG&#65533;&#65533;&#65533;&#65533;&#65533;&#65533;k\&#65533;x|&#65533;&#1523;uc1&#65533;}&#65533;>&#1871;&#65533;&#65533;m&#65533;9S&#65533;s&#65533;uh&#65533;b&#65533;&#65533;&#65533;&#65533;&#65533;V&#65533;z:%&#65533;~t~&#65533;:&#478;&#65533;O&#65533;&#65533;kO&#65533;u&#65533;&#65533;&#65533;&#65533;\&#65533;&#65533;J\&#65533;&#65533;y&#65533;M&#65533;C]K\&#65533;u&#65533;N&#65533;c&#65533;&#65533;&#65533;Ij&#65533;$&#65533;&#65533;&#65533;&#65533;:&#65533;2&#65533;&#65533;&#65533;&#65533;&#65533;|&#65533;&#65533;E&#65533;S]&#65533;&#65533;<dc1&#65533;&#65533;&#1803;&#1513;&#65533;&#65533;&#65533;&#65533;&#65533;&#65533;&#65533;O&#65533;&#65533;&#65533;U&#1823;&#65533;L&#65533;&#65533;&#65533;x     `}H wDX&#65533;9	`}!&#65533;O&#65533;&#1047;&#65533;&#65533;&#65533;7&#65533;5}1&#65533;$&#65533;&#65533;/&#65533;U?}&#65533;&#65533;&#65533;/&#65533;c&#65533;&#65533;&#65533;&#65533;&#65533;&#65533;&#65533;Z&#65533;&#65533;&#1550;%~)>%&#65533;c&#65533;&#65533; w&#65533;&#65533;&#65533;&#65533;&#65533;&#65533;&#65533;&#65533;:&#65533;&#65533;E}&#65533;q&#65533;&#65533;q&#65533;O&#65533;1^&#65533;)&#65533;&#65533;&#65533;9&#65533;&#65533;&#65533;&#65533;}c&#65533;&#65533;&#65533;&#65533;&#65533;&#65533;D&#65533;&#65533;_&#65533;=&#65533;z&#65533;&#793;&#65533;&#1799;&#65533;&#65533;&#65533;c&#65533;&#65533;o&#65533;5&#65533;&#65533;#c&#65533;:jS&#341;y&#65533;8V\&#65533;&#65533;n}^&#65533;]4JzO&#65533;=&#65533;&#65533;&#17962;&#65533;&#65533;&#65533;&#65533;9&#65533;s&#65533;&#65533;u&#65533;&#65533;K&#65533;&#65533;&#65533;&#1034;!&#65533;S,&#65533;&#65533;[&#65533;uNM K&#65533;+&#65533;8U&#65533;&#65533;&#65533;&#65533;&#65533;Q&#367;&#65533;K&#65533;&#65533;&#65533;&#65533;K&#1852;q&#1001;&#65533;=]&#65533;&#65533;q(&#65533;8f&#65533;&#65533;&#65533;1=_~&#65533;&#65533;&#65533;=&#65533;[&#65533;A&#65533;&#65533;t&#65533;&#65533;g<f.c&#65533;&#65533;Ws&#65533;ah&#65533;X&#65533;&#979;x&#65533;&#65533;~^&#65533;&#65533;&#65533;\y-c&#65533;|&#65533;8D}&#65533;&#65533;)     &#65533;l$&#65533;;"&#65533;&#476;0pI&#65533;&#65533;&#65533;I=&#65533;	&#65533;&#65533;&#65533;z?)K&#65533;g&#65533;&#65533;&#65533;8=&#65533;&#65533;)Il&#65533;&#65533;Kx^,&#65533;9
     &#65533;&#65533;&#65533; &#1411;0&#65533;J	"%&#65533;r&#65533;A&#65533;%!&#65533;&#65533;&#65533;&#65533;q&#1942;&#65533;\r<KK&#65533;&#65533;y&#65533;M{n&#65533;&#65533;<&#65533;&#65533;-&#65533;&#65533;&#65533;     &#65533;&#65533; &#1411;0&#65533;LI&#65533;&#65533;&#995;&#65533;&#65533;&#65533;LKK &#65533;b&#65533;&#65533;&#65533;&#65533;:&#65533;&#65533;&#65533;&#65533;=?&#65533;&#65533;&#65533;x     p&#65533;H wDX&#65533;        `	H wDX&#65533;        `	H wDX&#65533;        `	H wDX&#65533;        `	H wDX&#65533;        `	H wDX&#65533;        `	H wDX&#65533;&#65533;	&#65533;w&#65533;}&#65533;&#65533;&#65533;7&#65533;&#65533;{a&#65533;&#65533;&#479;&#65533;&#65533;W&#65533;D&#65533;&#65533;&#65533;&#893;_z&#65533;&#65533;P&#65533;&#65533;pL&#65533;U&#65533;&#65533;&#65533;_ym&#65533;&#65533;&#65533;&#65533;v7&#65533;&#681;c&#65533;B&#65533;)N&#65533;[&#65533;&#478;&#65533;&#65533;&#65533;&#65533;&#65533;&#1082;&#65533;z&#65533;&#65533;&#65533;       &#65533;&#65533;&#65533; &#65533;cm	`s&#65533;&#65533;&#65533;1LqW	&#65533;KI4&#65533;Y&#1525;&#65533;s&#65533;&#65533;;&#65533;       &#65533;l&#65533; &#65533;0&#65533;s&#65533;1&#65533;&#1255;&#65533;}&#65533;&#65533;EmUW&#65533;&#65533;&#65533;&#65533;d	&#65533;&#65533;H &#65533;&#65533;&#65533;&#65533;&#65533;&#65533;&#851;&#65533;0      &#65533;sE&#65533;#&#65533;&#65533;zLM +&#65533;&#65533;*1&#616;DT,15&#65533;_&#65533;ur2&#65533;&#65533;@&#65533;u&#65533;&#65533;>z&#65533;F&#65533;*q8&#65533; &#65533;1&#65533;I<V&#65533;J&#65533;&#65533;&#65533;&#65533;&#65533;9N=&#65533;&#65533;&#65533;E&#65533;&#65533;s&#65533;&#65533;]&#65533;<&#65533;&#65533;*&#65533;&#65533;C1h&#65533;&#65533;6&#65533;)^{&#65533;&#65533;&#65533;b&#65533;D&#65533;&#65533;+?&#65533;&#65533;&#65533;\G&#65533;9&#65533;&#65533;\&#65533;5*&#65533;|&#65533;C}&#65533;&#65533;}k?&#65533;&#65533;{|t&#65533;&#65533;o&#65533;&#65533;&#65533;*&#65533;S&#65533;&#65533;7&#65533;&#65533;&#65533;&#1505;&#65533;O&#65533;x&#65533;9      &#65533;s@&#65533;#&#65533;&#65533;z&#65533;&#65533;&#65533;&#65533;J&#65533;&#1391;&#65533;~L4)&#1639;$&#65533;&#65533;J`U&#65533;(=&#65533;&#65533;&#65533;j&#65533;&#65533;`&#65533;	&#65533;8fL&#65533;&#65533;&#65533;V&#65533;&#65533;&#65533;X&#65533;&#65533;&#65533;>&#65533;zS&#65533;U&#65533;Q}&#65533;&#480;s*N&#65533;&#65533;1r&#65533;&#65533;U_t_&#65533;t.&#65533;&#65533;1&#65533;&#65533;&#65533;&#65533;&#65533;~&#65533;!&#65533;&#65533;&#65533;Z&#65533;&#65533;&#65533;&#65533;&#496;jNm&#65533;~&#65533;&#65533;r&#65533;c&#65533;&#65533;&#65533;u&#65533;O&#65533;:~&#65533;&#65533;&#65533;&#65533;y5&#65533;&#65533;&#65533;&#65533;~&#65533;&#65533;&#65533;&#65533;s&#65533;&#65533;].&#65533;&#65533;\w&#65533;&#65533;      &#65533;&#65533;&#65533; &#65533;0&#65533;s&#65533;J&#65533;9&#65533;$VL@&#65533;X&#65533;'&#65533;U&#65533;JF9&#65533;&#65533;&#65533;&#65533;&#65533;V"&#65533;&#488;~>&#65533;+W&#65533;<&#65533;&#65533;U&#630;J&#65533;&#65533;Dcyn&#65533;&#65533;&#11834;&#65533;1&#65533;&#65533;&#65533;}&#65533;&#65533;&#65533;9qgc1Tut&#65533;&#1517;:y?&#65533;u.&W&#65533;&#65533;&#65533;&#65533;&#1238;c&#60410;&#65533;!j&#65533;&#65533;&#65533;>&#65533;&#65533;&#1591;nu.&#403;&#1785;n&#65533;&#65533;&#65533;&#65533;T}      &#65533;]#&#65533;	``=&#65533;$&#65533;&#65533;&#65533;k%&#65533;r&#65533;SZ&#65533;-=&#65533;q&#65533;&#65533;&#65533;&#65533;9%&#65533;&#65533;y'c&#65533;&#65533;3&#65533;&#65533;&#65533;I+%&#65533;&#65533;&#65533;]&#65533;[&#65533;&#65533;&#65533;s&#65533;s&#65533;?{&#65533;G?.&#65533;}T&#65533;&#65533;q&#65533;zST}I&#65533;&#65533;&#65533;?&#65533;&#65533;&#65533;&#65533;m^'&#65533;y&#60389;&#65533;T&#65533;O&#355;&#65533;1&#65533;&#65533;c&#65533;!&#945;&#65533;:&#65533;&#65533;[&#65533;&#65533;&#961;XW&#65533;]7&#65533;c&#65533;&#65533;W&#65533;j&#65533;&#65533;&#65533;&#65533;      &#65533;&#65533;&#65533; &#65533;0&#65533;s~&#65533;dV&#65533;&#65533;&#65533;*&#65533;&#65533;_>&z&#65533;&#65533;9&#65533;&#65533;9&#65533;&#65533;zn&#65533;&#65533;]'&#65533;&#65533;&#65533;_<&#65533;&#65533;u<_&#65533;\Uynt.'&#65533;4&#65533;&#461;&#65533;-^g&#65533;&#65533;&#65533;&#65533;&#65533;T&#65533;L5&#65533;&#65533;Zu\b}&#65533;K&#65533;&#65533;yi&#65533;&#65533;T|&#65533;&#65533;x57&#65533;Kur&#65533;S&#65533;&#65533;P&#65533;8&#490;&#65533;qL&#65533;&#65533;&#65533;~&#65533;&#65533;oK&#65533;&#65533;&#65533;/       &#65533;k$&#65533;;"&#65533;&#65533;&#65533;&#65533;&#65533;V1&#65533;%9I&#65533;&#65533;*U2J&#65533;u\u&#65533;&#65533;,&#65533;S&#65533;&#65533;J{&#65533;*Q&#65533;J&#65533;&#65533;b&#65533;c&#1798;&#65533;&#65533;s&#65533;q&#1319;&#65533;&#65533;&#585;@=&#65533;c&#65533;6&#65533;w&#65533;&#65533;&#65533;X4^&#65533;Sr?s&#65533;&#65533;&#65533;&#65533;z&#65533;U1E&#65533;[}&#65533;&#65533;W&#65533;&#65533;&#65533;]&#65533;7&#65533;(&#65533;&#65533;&#65533;&#65533;/5&#65533;&#1535;&#65533;&#65533;&#65533;&#65533;Zzt\&#65533;:&#65533;v&#65533;'&#65533;&#65533;}&#65533;u&#65533;~|&#65533;&#65533;&#65533;       &#65533;	&#65533;&#65533;H &#65533;1'&#65533;VNp&#65533;&#65533;N&#65533;9&#65533;&#65533;&#65533;&#65533;`&#65533;&#65533;&#65533;&#65533;&#65533;&#65533;]&#65533;&#65533;&#1405;&#65533;&#65533;&#65533;c(&#65533;Xrr,&#65533;&#464;&#65533;^&#65533;&#65533;&#65533;y=&#65533;Eu|&#65533;r&#65533;y&#65533;c+&#65533;&#65533;g&#65533;X&#65533;&#65533;&#65533;&#65533;UbrR&#65533;&#65533;q+&#65533;<O.&#1923;c&#65533;&#65533;&#65533;&#65533; &#65533;K&#65533;b&#65533;&#65533;Z&#65533;s&#65533;[&#65533;&#65533;&#65533;&#65533;nunJX<&#65533;&#65533;&#65533;&#65533;&#65533;&#65533;&#65533;&#65533;2w&#65533;      &#65533;I#&#65533;	``=&#65533;$&#65533;&#65533;s&#65533;&#65533;&#65533;&#65533;       &#65533;e"&#65533;	``=H &#65533;&#65533;&#65533;_&#65533;V&#65533;       &#65533;@&#65533;#&#65533;&#65533;z&#65533; &#65533;&#65533;&#65533;&#65533;&#65533;c9&#65533;rW&#65533;&#65533;&#65533;P&#65533;&#65533;4&#65533;9&#65533;u&#65533;v&#65533;:&#65533;*&#65533;2       p.H wDX&#65533;        `	H wDX&#65533;        `	H wDX&#65533;        `	H wDX&#65533;        `	H wDX&#65533;        `	H wDX&#65533;        `	H wDX&#65533;&#65533;	&#65533;w&#65533;}&#65533;&#65533;&#65533;7&#65533;&#65533;{a&#65533;&#65533;&#479;&#65533;&#65533;W&#65533;D&#65533;&#65533;&#65533;&#893;_z&#65533;&#65533;P&#65533;&#65533;pL&#65533;U&#65533;&#65533;&#65533;_ym&#65533;&#65533;&#65533;&#65533;v7&#65533;&#681;c&#65533;B&#65533;)N&#65533;[&#65533;&#478;&#65533;&#65533;&#65533;&#65533;&#65533;&#1082;>i&#65533;{S&#1461;&#65533;&#65533;&#65533;&#65533;1j&#65533;&#65533;yP&#65533;      &#65533;'&#65533;pG$&#65533;&#65533;&#65533;X[&#1564;\<uS&#65533;U&#65533;R&#65533;s&#65533;&#65533;Iq&#65533;S&#65533;&#65533;&#65533;&#65533;I	_&#65533;&#65533;&#65533;&#65533;&#65533;$&#65533;      ,	&#65533;&#65533;H &#65533;1'&#65533;$&#65533;XJ^}&#65533;&#65533;&#28873;&#65533;&#65533;Nt&#65533;I&#65533; >s&#65533;&#65533;<&#65533;&#65533;&#65533;&#65533;&#65533;&#65533;&#65533;I       X*&#65533;&#65533; &#65533;cjX&#631;V&#65533;IF%&#65533;b&#65533;&#65533;.%&#65533;&#65533;&#65533;&#65533;&#65533;\''&#668;t&#65533;&#65533;,&#65533;&#1263;c&#65533;*q8&#65533; &#65533;1&#65533;I<V&#65533;J&#65533;&#65533;&#65533;&#65533;&#65533;9N=&#65533;&#65533;&#65533;E&#65533;&#65533;s&#65533;&#65533;]&#65533;<&#65533;&#65533;jn&#65533;o(&#65533;&#65533;&#65533;&#65533;1&#65533;k&#65533;&#65533;!&#65533;W,&#65533;&#65533;^z&#65533;'W&#1490;&#65533;H5&#65533;&#65533;&#65533;K&#65533;&#65533;*&#65533;9&#65533;W&#65533;y&#65533;s&#65533;&#65533;&#65533;:Z&#65533;&#65533;&#65533;&#65533;3&#1013;&#65533;&#65533;Ck1G5'       &#65533;$&#65533;;"&#65533;&#476;_ +a&#65533;_&#65533;&#65533;&#65533;&#65533;$&#65533;&#65533;R1&#65533;dS&#65533;&#65533;&#65533;c&#65533;I&#65533;&#65533;&#65533;&#65533;&#65533;&#65533;7o$&#65533;&#65533;N&#1577;&#65533;&#65533;V&#171;5&#65533;&#43646;&#65533;&#65533;&#1940;&#65533;&#65533;8&#65533;X_}&#65533;&#480;s*N&#65533;&#65533;1r&#65533;&#65533;U_t_&#65533;t.&#65533;&#65533;1&#65533;&#65533;&#65533;&#65533;&#65533;~&#65533;!&#65533;&#65533;&#65533;Z&#65533;&#65533;&#65533;&#65533;&#496;jNm&#65533;~&#65533;&#65533;r&#65533;c&#65533;&#65533;U&#65533;&#1178;&#65533;&#65533;&#65533;>&#65533;8&#949;&#65533;&#65533;s&#65533;&#65533;&#65533;&#65533;C&#65533;&#65533;Xb&#65533;}      &#65533;&#65533;&#65533; &#65533;0&#65533;s&#65533;J9&#65533;DRLj&#65533;X&#65533;'&#65533;U&#65533;J&#65533;&#40014;;&#65533;&#65533;&#65533;W&#629;&#65533;8F&#65533;&#65533;&#65533;&#65533;X&#65533;&#65533;&#65533;&#65533;&#65533;[&#65533;&#65533;J&#65533;&#65533;Dcyn&#65533;&#65533;&#11834;&#65533;1&#65533;&#65533;&#65533;}&#65533;&#65533;&#65533;9qgc1Tut&#65533;&#1517;:y?&#65533;u.&:&#65533;&#65533;&#65533;&#65533;&#1238;c&#60410;&#65533;!9&#65533;&#44716;&#65533;&#65533;&#65533;_&#65533;c&#65533;&#65533;gs&#65533;c*&#65533;#      `&#65533;H wDX&#65533;)	`'&#65533;ZEI%%&#65533;&#65533;&#65533;Jt&#65533;&#484;Zu&#65533;%'&#65533;&#65533;&#65533;&#65533;&#65533;&#488;&#65533;&#65533;&#65533;a+%&#1706;&#65533;{-&#65533;xynt.&#65533;&#65533;c/&#65533;&#65533;&#65533;e&#65533;&#65533;&#65533;&#65533;}5nUo&#65533;&#65533;/&#65533;&#1505;[&#65533;&#65533;&#65533;&#65533;&#65533;&#65533;&#65533;9&#65533;&#65533;&#65533;&#65533;&#65533;j&#65533;&#65533;xt>&#405;c&#65533;J&#65533;:&#65533;&#65533;[sZ&#65533;wu&#65533;&#65533;y&#65533;k&#65533;&#65533;&#412;&#65533;R&#65533;u&#65533;&#65533;&#65533;&#65533;&#65533;q       X&#65533;&#65533; &#65533;c&#65533;/&#65533;c&#65533;+&&#65533;$&&#65533;b&#65533;&#65533;&#65533;3=&#65533;q&#65533;&#65533;&#65533;3'&#65533;\&#65533;&#65533;b2,&#65533;Q%&#65533;Zc&#65533;&#65533;&#65533;&#46763;&#65533;!&#973;&#65533;y]Gcz&#65533;x&#65533;&#65533;u&#65533;&#65533;>_]O5&#65533;Tc1&#35951;U&#65533;%&#65533;W&#65533;&#65533;dk&#65533;&#65533;&#65533;jN&#65533;&#65533;&#65533;Ws&#65533;&#65533;T'&#65533;8&#65533;&#65533;s&#65533;[&#65533;&#65533;OU&#65533;&#65533;&#65533;&#65533;s&#65533;&#65533;&#65533;&#65533;3&#65533;&#65533;qW&#65533;9&#65533;&#1681;       &#65533;T$&#65533;;"&#65533;&#65533;&#65533;&#65533;QJX&#356;TN&#1193;&#65533;J&#65533;&#65533;&#65533;cW&#65533;x<&#65533;&#65533;&#65533;&#65533;&#65533;&#65533;&#65533;J&#65533;&#65533;&#65533;&#65533;&#65533;v'&&#65533;SL&#65533;1u&#65533;_W~,/'s?s&#65533;&#65533;&#65533;&#65533;z&#65533;U1E&#65533;[}&#65533;&#65533;W&#65533;&#65533;&#65533;]&#65533;7&#65533;(&#65533;&#65533;&#65533;&#65533;/5&#65533;&#1535;&#65533;k&#65533;&#65533;oXq&#318;&#65533;&#65533;&#65533;&#65533;cW&#65533;&#65533;y&#65533;&#65533;:&#65533;&#65533;[k1&#65533;&#65533;X       &#65533;$&#65533; &#65533;0&#65533;s&#65533;J8)&#65533;&#65533;&#65533;m%&#65533;&#65533;R&#65533;&#639;&#65533;t&#65533;&#65533;&#65533;&#65533;&#65533;&#65533;%&#65533;&#65533;P]%&#65533;&#65533;&#65533;+&#65533;&#65533;&#65533;&#65533;A&#65533;&#65533;1$&#65533;&#1517;&#65533;&#65533;I7=&#65533;Eu|&#65533;r&#65533;y&#65533;c&#65533;N&#65533;&#65533;Q&#65533;3d,q2r&#65533;&#65533;*1&#65533;X&#65533;&#65533;S&#65533;'&#65533;A&#65533;1&#65533;&#65533;&#65533;~'a[1N&#65533;X&#65533;&#65533;&#65533;s&#65533;&#65533;&#65533;&#65533;&#65533;&#65533;&#65533;&#65533;&#65533;Zu&#65533;&#31212;&#336;&#65533;.q       x&#65533;H wDX&#65533;9	`&#65533;9<7i
       &#65533;[$&#65533;;"&#65533;	`\:%~&#65533;&#65533;&#65533;/       &#65533;n&#65533; &#65533;0&#65533;$&#65533;&#65533;&#65533;&#65533;&#65533;r.s&#65533;&#65533;&#65533;'&#65533;&#65533;&#65533;&#65533;&#65533;b&#65533;&#65533;&#65533;:&#65533;?&#65533;\&#65533;o&#65533;K&#65533;       8$&#65533;;"&#65533;	`        &#65533;$&#65533;;"&#65533;	`        &#65533;$&#65533;;"&#65533;	`        &#65533;$&#65533;;"&#65533;	`        &#65533;$&#65533;;"&#65533;	`        &#65533;$&#65533;;"&#65533;	`        &#65533;$&#65533;;"&#65533;&#65533;&#65533;&#65533;;&#65471;y&#65533;&#65533;&#65533;&#65533;&#65533;&#65392;&#65533;&#65533;&#65533;Ov&#65533;&#65533;z&#65533;s_|&#65533;&#65533;&#65533;&#1931;/=v\e&#65533;&#65533;m8&#65533;&#65533;*&#65533;&#65533;&#751;&#65533;&#65533;&#65533;&#65533;o~&#65533;_&#65533;&#65533;1L&#65533;&#65533;&#65533;&#65533;&#65533;cO&#65533;F&#65533;&#65533;eh]&#65533;&#65533;]?/&#65533;&#65533;&#65533;=&#65533;:       &#65533;$&#65533; &#65533;0&#65533;kK &#65533;&#65533;&#65533;&#65533;&#65533;a&#65533;&#65533;J _J&#65533;y&#954;&#65533;&#65533;&#65533;~^&#65533;&#65533;&#65533;&#6391;I       X,&#65533;&#65533; &#65533;cN8&}&#65533;&#65533;&#65533;&#65533;&#65533;&#65533;I&#65533;DW/$&#65533;o"&#65533;LO&#65533;y&#65533;&#65533;pC&#65533;il&#65533;       &#65533;&#65533;pG$&#65533;&#65533;&#65533;&#65533;&#65533; V&#65533;Ub&#65533;Q&#65533;&#65533;Xb&#65533;KI&#65533;&#65533;~9&#65533;&#585;2']b2&#65533;&#65533;&#65533;+&#65533;X&#65533;J%&#65533;ss&#65533;U&#65533;R&#65533;i,&#489;s&#65533;&#65533;E&#65533;=&#65533;&#65533;&#65533;b&#1148;&#65533;&#65533;8~&#65533;8O&#65533;&#65533;&#65533;&#65533;&#65533;&#65533;Ac&#65533;qL&#65533;&#65533;&#65533;~&#65533;&#65533;&#65533;&#65533;#&#65533;&#65533;^&#65533;&#65533;&#1397;&#65533;:R&#65533;i>&#65533;&#65533;&#65533;Jv&#65533;&#1378;&#65533;q?&#309;&#65533;5&#65533;}&#65533;&#65533;&#65533;:&#65533;}^&#65533;&#65533;&#1372;       &#65533;R&#65533; &#65533;0&#65533;s~&#65533;&#65533;&#65533;&#65533;+&#65533;&#65533;&#65533;\19V%&#65533;D&#65533;s&#65533;l&#65533;xt&#65533;&#65533;&#65533;7&#65533;Wq&#792;t&#65533;&#65533;Wk,&#65533;S}w&#65533;&#65533;	&#65533;*&#65533;&#65533;>&#1351;c&#65533;9'&#65533;&#65533;9f&#65533;&#1642;/&#65533;&#65533;c:&#65533;&#65533;&#65533;&#65533;cjq&#65533;t?&#400;&#65533;C&#65533;&#65533;s&#65533;&#65533;~&#65533;&#65533;cX5&#65533;6e?&#65533;v9&#65533;1&#65533;C&#65533;z_&#65533;&#65533;&#65533;}&#65533;fZ1T}&#65533;&#65533;E&#65533;&#65533;Xb&#65533;V_       &#65533;$$&#65533;;"&#65533;&#476;&#65533;&#65533;FN&#65533;*&#65533;&#65533;Z:&#65533;&#65533;I&#36425;.&#65533;	&#65533;!q'&#65533;b&#65533;&#65533;&#65533;Zc&#65533;&#65533;j&#65533;&#65533;&#1521;x&#65533;C&#65533;4'&#65533;sS&#65533;&#65533;&#65533;m&#65533;!^g&#65533;&#65533;&#65533;&#65533;&#65533;&#777;;&#65533;&#65533;&#65533;&#65533;&#65533;&#65533;n&#65533;&#65533;&#65533;!&#488;sJF&#65533;&#65533;\&#65533;iK&#65533;1&#65533;W]&#65533;\&#65533;&#65533;j&#65533;c&#65533;<&#65533;&#65533;&#65533;K&#65533;&#65533;[}&#65533;Q;&#65533;       &#65533;&#65533;pG$&#65533;&#65533;&#65533;&#65533;&#65533; v&#65533;U&#65533;TRBI	&#65533;c]&#65533;KN&#65533;9i&#65533;&#488;&#65533;&#65533;&#65533;a+%&#1706;&#65533;&#65533;C&#65533;&#65533;&#65533;&#65533;&#65533;d<&#65533;&#65533;~\&#65533;&#65533;&#65533;&#65533;W&#65533;V&#65533;&#65533;&#65533;&#65533;&#65533;|&#65533;&#65533; 1&#1129;&#1788;N.&#65533;&#65533;&#65533;_K+&#65533;&#65533;Q&#65533;&#65533;G&#65533;c\9&#425;4n.S&#65533;&#65533;5&#65533;&#65533;>&U_S&#65533;B&#65533;&#65533;&#65533;&#65533;&#65533;:       K@&#65533;#&#65533;&#65533;z&#65533;&#65533;&#65533;&#65533;GN(*!&#65533;R&#65533;&#65533;&#65533;DW&#329;-&#65533;s&#65533;&#65533;&#65533;cT&#626;&#65533;X&#65533;&#65533;&#65533;&#65533;&#65533;b&#65533;s&#65533;s&#65533;G&#65533;&#1112;7&#1975;x&#65533;&#65533;&#65533;W&#65533;S&#65533;3&#65533;Xz&#65533;k&#65533;q&#65533;&#65533;Ug,&#1626;&#31077;&#65533;S&#65533;5&#65533;&#65533;&#65533;&#65533;(.&#65533;&#65533;1N&#65533;69a&#31130;&#65533;Cu&#65533;U&#65533;R&#65533;%q<k&#65533;1F&#65533;H       X*&#65533;&#65533; &#65533;cn&#1545;(%&#65533;bR*'&#65533;TWeN&#65533;+&#65533;&#65533;&#65533;&#65533;&#65533;&#65533;&#65533;J&#65533;&#65533;&#65533;&#65533;&#65533;v'&&#65533;SL&#65533;&#65533;1u&#65533;_W~,/&#65533;)&#65533;&#65533;9&#65533;b&#65533;&#65533;|&#65533;&#65533;&#2026;&#65533;"&#65533;&#65533;>&#65533;&#65533;&#65533;U&#65533;.&#923;c&#1871;&#65533;t&#50687;&#65533;&#1903;cK&#65533;&#65533;csLn&#65533;&#1019;}&#65533;Q&#65533;G=&#65533;&#65533;S&#65533;       `IH wDX&#65533;9	`%&#65533;&#65533;&#65533;&#65533;mN@9&#65533;&#65533;&#65533;&#65533;M&#65533;'&#65533;&#1918;*&#65533;'&#65533;w&#65533;c&#65533;>T&#65533;&#65533;&#65533;7o&#65533;&#65533;&#65533;b&#65533;	&#561;dJCb{&#65533;z&#65533;t&#65533;&#65533;XT&#65533;&#65533;,&#473;&#65533;&#65533;1&#65533;&#65533;q>&#65533;q&#65533;&#65533;&#65533; NFN_%&>&#65533;&#65533;b&#65533;&#65533;&#65533;&#65533;=(1F]_&#65533;&#65533;$l+&#65533;!n&#65533;&#65533;&#65533;}#&#65533;g&#65533;&#65533;&#65533;Z&#65533;&#65533;yQ&#1385;&#65533;bH^&#65533;R&#65533;      &#65533;'&#65533;pG$&#65533;&#65533;&#65533;&#65533;&#65533; &#913;&#65533;&#65533;s&#65533;&#65533;       &#65533;&#65533;E&#65533;#&#65533;&#65533;z&#65533; &#421;S&#65533;&#65533;6&#65533;&#65533;       &#65533;-&#65533;&#65533; &#1411;&#65533;t&#65533;&#65533;]&#65533;e&#65533;?&#65533;&#65533;&#65533;&#65533;&#65533;9`&#65533;&#65533;&#65533;&#65533;3_g&#65533;g&#65533;&#65533;&#65533;r)&#65533;        &#65533;pG$&#65533;&#65533;&#65533;         &#65533;&#65533;pG$&#65533;&#65533;&#65533;         &#65533;&#65533;pG$&#65533;&#65533;&#65533;         &#65533;&#65533;pG$&#65533;&#65533;&#65533;         &#65533;&#65533;pG$&#65533;&#65533;&#65533;         &#65533;&#65533;pG$&#65533;&#65533;&#65533;         &#65533;&#65533;pG$&#65533;&#65533;&#65533;&#65533;&#65533; ~&#65533;&#65533;&#65533;7&#65533;&#65533;q&#65533;&#65533;&#65533;6~&#65533;&#65533;&#65533;~UOt&#65533;/&#65533;&#65533;&#65533;{&#65533;&#462;&#65533;&#65533;&#65533;&#65533;&#65533;&#65533;&#65533;[&#65533;yy&#65533;&#65533;&#65533;6&#65533;&#65533;&#65533;ow&#15068;:&#65533;)&#65533;&#65533;T&#65533;&#65533;y&#65533;i&#65533;h&#65533;&#65533;&#65533;&#65533;&#65533;&#65533;c]&#65533;ik&#65533;&#65533;      &#65533;1$&#65533;;"&#65533;&#65533;&#65533;&#65533;&#65533;D&#1385;c&#65533;&#65533;&#65533;&#65533;&#65533;h&#65533;&#65533;&#65533;O&#65533;c&#65533;9&#65533;K&#65533;?&#65533;&#65533;&#65533;&#65533;       n&#65533;pG$&#65533;&#65533;&#65533;&#65533;&#65533; vJ&#65533;%w>&#65533;&#65533;&#65533;&#65533;/j&#65533;&#65533;&#65533;&#65533;]%&#65533;&#65533;$&#65533;H &#65533;&#65533;&#65533;'>&#65533;&#658;&#65533;A&#65533;'&#65533;&#65533;!&#65533;Q&#65533;       p$&#65533;;"&#65533;&#65533;&#65533;&#65533;&#65533;:&#65533;&#65533;&#65533;J&#65533;AS&#65533;&#65533;&#65533;\''&#65533;&#65533;sQ]'&#65533;}&#65533;&#6391;o&#1321;fC	&#65533;&#220;&#65533;[&#65533;&#65533;S&#65533;q&#65533;&#65533;t&#65533;c&#993;(&#65533;X4&#65533;>'&#65533;&#65533;%&#65533;Sk&#65533;&#65533;\M1&#65533;&#65533;&#65533;k&#65533;&#65533;&#65533;&#65533;&#65533;&#65533;+&#65533;G/&#65533;&#65533;k&#65533;u&#65533;&#65533;&#65533;|&#65533;%^&#65533;&#65533;&#65533;&#65533;<&#65533;W&#65533;v&#65533;'&#985;&#65533;&#65533;&#1929;&#1496;&#65533;Q4&#65533;&#65533;&#65533;&#65533;&#65533;&#65533;&#65533;&#65533;}Gs&#26698;#&#425;&#65533;&#65533;&#65533;1T}L&#65533;~&#65533;u      &#65533;1$&#65533;;"&#65533;&#476;_ +&#65533;&#65533;_&#65533;&#65533;&#65533;&#65533;$&#65533;L1i&#65533;&#65533;R&#65533;&#65533;c&#65533;I&#65533;&#65533;&#65533;&#65533;&#65533;&#65533;7o$&#65533;&#65533;1	&#65533;>t[%>[c&#65533;&#65533;&#65533;&#65533;&#65533;&#65533;MI&#65533;c&#65533;&#65533;&#1383;&#65533;p:&#65533;&#65533;$`#&#65533;&#65533;>[&#65533;E&#65533;uL&#65533;&#11384;sL&#65533;!&#927;&#65533;&#65533;&#65533;~&#65533;1z&#65533;U&#1807;&#65533;x&#65533;&#65533;&#1318;&#65533;&#65533;.&#65533;8Du&#65533;_&#65533;&#65533;&#65533;&#65533;&#65533;[&#65533;U<&#65533;&#313;&#65533;m&#65533;k&#971;&#65533;[k|<&#65533;[5&#65533;Ul&#65533;1S&#65533;&&#65533;5&#65533;&#1210;&#1961;s       	&#65533;&#65533;H &#65533;1'&#65533;&#17427;&#65533;JN&#65533;&#65533;O&#65533;k%&#65533;r,&#65533;	&#65533;!q'&#65533;b&#65533;&#65533;&#65533;Zc&#65533;&#65533;j&#65533;&#65533;K&#65533;EU9&#65533;V&#65533;&#65533;&#65533;m&#65533;!^g&#65533;&#65533;&#65533;&#65533;&#65533;&#777;;&#65533;&#65533;&#65533;&#65533;&#65533;&#65533;n&#65533;&#65533;&#65533;!&#488;s9&#65533;Y&#65533;\&#65533;iK&#65533;1&#65533;W]W&#65533;&#65533;U&#65533;&#65533;z&#65533;k&#65533;&#65533;|&#65533;x&#65533;)_O&#65533;7&#65533;&#65533;l&#835;&#65533;&#65533;&#65533;2&#1240;&#65533;Qmb&#65533;9&#65533;q&#65533;&#65533;}&#1990;&#65533;&#65533;&#65533;       S&#65533; &#65533;0&#65533;S&#65533;N<&#65533;&#65533;d9&#65533;$9gz&#65533;&#65533;1&#65533;&#1017;T&#65533;.%&#65533;b&#65533;U&#65533;&#65533;&#65533;4k&#352;&#65533;[U&#1287;&#65533;&#65533;u+&#65533;xynt.&#65533;&#65533;c/&#65533;&#65533;&#65533;e&#65533;&#65533;&#65533;&#65533;}5nUo&#65533;&#65533;/&#65533;&#1505;['%&Eu&#65533;&#65533;&#65533;&#65533;s&#65533;&#65533;ki&#65533;#&#65533;8&#65533;S&#65533;&#65533;|&#65533;+&#65533;8&#65533;&#65533;&#65533;&#65533;&#65533;&#65533;&#65533;&#65533;|w_&#65533;s&#65533;UZ&#65533;&#65533;:.&#65533;&#65533;&#65533;LM +&#65533;&#65533;&#16687;&#1721;&#65533;9&#65533;<&#65533;&#65533;&#65533;&#65533;&#1210;&#1962;       C&#65533;#&#65533;&#65533;z&#65533;&#65533;&#65533;BN&#65533;(&#65533;TJ&#65533;d&#65533;&#65533;W&#65533; =&#65533;&#65533;`&#65533;8!&#65533;zn`q&#65533;*A&#65533;&#65533;u<_&#65533;\Uynt.'&#65533;4&#65533;&#461;&#65533;-^g&#65533;&#65533;&#65533;&#65533;&#65533;T&#65533;L5&#65533;&#65533;Zu\b}&#65533;K&#65533;&#65533;yi&#65533;&#65533;T|&#65533;&#65533;x57&#65533;Kur&#65533;S&#65533;&#65533;<z&#65533;W&#65533;_&#65533;&#65533;&#65533;&#65533;yU&#65533;9&#65533;&#65533;&#65533;U&#65533;&#65533;<h&#65533;&#65533;&#65533;&#65533;&#65533;9&#65533;&#65533;5'&#65533;&#65533;R|y       `
&#65533;&#65533; &#65533;cn&#65533;	4%yb2-'&#65533;TW&#65533;J9q&#65533;:&#65533;x&#65533;&#65533;)U%&#65533;=F&#65533; k%&#65533;Z1&#65533;1nC&#65533;&#65533;&#65533;81&#65533;&#65533;&#65533;b&#65533;-&#65533;&#65533;&#65533;X&#65533;}&#65533;&#65533;&#65533;c&#65533;z&#65533;&#65533;9&#65533;b&#65533;&#65533;|&#65533;&#65533;&#2026;&#65533;"&#65533;&#65533;>&#65533;&#65533;&#65533;U&#65533;.&#923;c&#1871;&#65533;tL&#65533;&#65533;+S&#65533;[&#1506;8&#65533;~&#65533;&#65533;&#65533;&#65533;&#65533;\7&#65533;&#65533;&#65533;q&#65533;s&#65533;&#1178;&#65533;bj&#65533;&#65533;s6w&#65533;D}&#65533;5       &#65533;)H wDX&#65533;9	`%v&#65533;d&#65533;mND)Y&#65533;D&#65533;&#65533;Jl&#65533;_&&#65533;~U&#65533;Ol&#65533;&#456;}&#65533;&#65533;&#65533;o&#65533;Cq&#338;&#65533;\c1&#532;8&#65533;&#65533;&#65533;&#65533;&#65533;<8&#65533;&#65533;&#497;&#65533;&#65533;&#65533;Y&#65533;3&#65533;&#65533;cl%&#65533;&#65533;|T&#65533;&#65533;A&#65533;t&#65533;2&#65533;JL*&#65533;&#65533;$c&#65533;'&#65533;A&#65533;1&#65533;&#65533;&#65533;~'H&#65533;&#65533;-&#65533;g_&#65533;c&#65533;c_.&#65533;:Uwl&#65533;&#65533;Zu&#65533;uN%&#899;&#65533;1&#65533;8&#65533;&#65533;:&#65533;&#65533;&#65533;&#65533;ST&#65533;&#65533;&#65533;s       &#1421;pG$&#65533;&#65533;&#65533;&#65533;&#65533; &#913;&#65533;&#65533;U       &#65533;$&#65533;;"&#65533;	`\&#65533;)&#65533;&#65533;       <y$&#65533;;"&#65533;	&#65533;&#65533;&#65533;&#65533;&#65533;&#697;&#65533;s&#65533;&#65533;&#65533;&#65533;%&#65533;&#65533;&#65533;&#65533;&#65533;&#1497;&#65533;&#65533;&#65533;|&#65533;U.e       &#65533;\&#65533; &#65533;0&#65533;$&#65533;       &#65533;&#65533; &#65533;0&#65533;$&#65533;       &#65533;&#65533; &#65533;0&#65533;$&#65533;       &#65533;&#65533; &#65533;0&#65533;$&#65533;       &#65533;&#65533; &#65533;0&#65533;$&#65533;       &#65533;&#65533; &#65533;0&#65533;$&#65533;       &#65533;&#65533; &#65533;0&#65533;s&#65533;&#65533;&#65533;&#65533;&#65533;&#65533;7&#65533;o&#65533;&#65533;&#65533;&#65533;&#65533;&#207;?&#65533;&#1903;&#65533;&#65533;}&#65533;&#65533;W&#65533;{/&#65533;&#65533;&#65533;q&#65533;&#65533;&#65533;&#65533;&#65533;<|&#65533;<//&#65533;&#65533;&#65533;&#65533;&#1535;&#65533;&#65533;n|&#65533;S&#65533;0&#65533;&#65533;S&#65533;&#65533;&#65533;:&#65533;=&#65533;&#65533;&#65533;&#65533;u]&#65533;^&#65533;&#65533;&#29534;&#65533;&#65533;y       8w$&#65533;;"&#65533;&#65533;&#65533;&#65533;&#65533;&#65533;&#65533;c&#65533;&#65533;&#65533;&#65533;&#65533;h&#65533;&#65533;&#65533;K&#65533;c&#65533;&#65533;&#65533;{&#61647;v&#65533;&#65533;       p&#65533;H wDX&#65533;9	`'&#65533;4U&#65533;&#65533;&#65533;>&#65533;&#65533;&#65533;&#65533;&#65533;+&#65533;p/s&#65533;$&#65533;&#65533;&#476;u]&#65533;S&#1019;&#65533;&#65533;&#65533;&#65533;<&#65533;       p&#65533;H wDX&#65533;&#65533;	`%&#65533;Z%&&#65533;&#65533;&#65533;&#65533;%&&#65533;&#65533;&#65533;&#65533;&#761;NN ;	&#26810;NB&#65533;&#65533;&#65533;Go&#2024;S%&#65533;&#65533;9&#65533;9&#65533;G&#65533;&#1768;?&#65533;&#65533;8u&#65533;q&#65533;&#65533;&#65533;PW,9&#65533;&#65533;&#65533;]&#65533;<&#65533;&#65533;*&#65533;&#65533;C1h&#65533;&#65533;6&#65533;)^{&#65533;&#65533;&#65533;b&#65533;D&#65533;&#65533;+?&#65533;&#65533;&#65533;\G&#65533;9&#65533;&#65533;\&#65533;5*&#65533;|&#65533;C}&#65533;&#65533;}&#65533;y&#65533;r*&#65533;N&#59642;&#65533;1&#65533;0      &#65533;KE&#65533;#&#65533;&#65533;z&#65533;&#65533;&#65533;V&#65533;&#1391;&#65533;~Lb)1_J&#65533;U&#65533;.=&#65533;&#65533;|m&#65533;&#65533;?x&#65533;FB/&#65533;q&#65533;JJk,'&#65533;|&#65533;&#65533;&#65533;&C&#65533;&#65533;>&#1351;c&#65533;9'&#65533;&#65533;9&#65533;&#65533;&#65533;b&#65533;}&#1273;x,&#65533;&#65533;Sc&#65533;&#65533;&#65533;1&#65533;&#65533;r&#65533;&#65533;k&#65533;&#65533;6&#234;9&#65533;)&#65533;!&#65533;&#65533;1&#65533;QJ&#65533;&#65533;|&#65533;&#65533;&#65533;c&#280;&#65533;&#65533;:&#65533;\Ej[&#65533;&#65533;<&#65533;&#65533;       p)H wDX&#65533;9	`%&#65533;&#65533;&#65533;U2+&&#65533;t,&#65533;&#65533;&#1069;d&#65533;&#65533;h9!&#65533;&#65533;s\q'&#65533;b&#65533;&#65533;&#65533;Zc&#65533;&#65533;j&#65533;&#65533;&#65533;	&#65533;!U&#65533;&#65533;&#24169;&#65533;&#65533;&#65533;&#65533;6&#65533;&#65533;3&#65533;&#65533;&#65533;&#65533;z&#65533;&#285;&#65533;&#65533;P&#65533;&#65533;}_&#65533;&#65533;&#65533;&#65533;&#65533;c&#1337;&#65533;&#65533;b&#65533;&#65533;%&#472;&#65533;&#65533;&#65533;k&#65533;&#1543;&#65533;!&#65533;&#65533;=&#65533;&#65533;&#65533;)&#65533;      &#65533;%"&#65533;	``=&#65533;$&#65533;&#65533;xj%&#65533;r&#65533;Sr2&#65533;r"&#65533;:&#29843;~N&#65533;&#65533;1&#65533;DauLZ1(&#65533;V&#65533;&#65533;&#65533;R&#65533;&#65533;&#65533;&'&#65533;&#65533;&#65533;2&#65533;&#65533;G&#1406;&#65533;&#65533;7E&#1367;&#65533;&#65533;&#1069;&#65533;&#65533;&#65533;&#65533;&#65533;&#65533;&#65533;&#65533;9&#65533;&#65533;&#65533;&#65533;&#65533;j&#65533;&#65533;xt>&#405;c&#65533;J&#65533;&#65533;&#65533;$l&#65533;&#65533;&#65533;&#65533;n&#65533;=&#65533;&#65533;&#65533;0      &#65533;KE&#65533;#&#65533;&#65533;z&#65533;&#65533;&#65533;&#65533;]Nl)&#65533;QU2&#65533;J&#65533;&#65533;&#65533;xN&#65533;fN&#61022;&#65533;&#65533;dZ&#65533;J&#65533;&#65533;&#65533;j&#65533;&#65533;5WC&#65533;&#65533;&#65533;<&#65533;&#65533;&#65533;&#65533;&#65533;&#65533;&#65533;&#65533;&#65533;}&#65533;&#65533;&#65533;j&#65533;&#65533;&#65533;b&#65533;c_&#65533;&#65533;K&#65533;&#65533;:c&#65533;&#65533;</-&#1372;&#65533;&#65533;9&#65533;&#65533;Fq&#65533;N&#65533;q
&#65533;&#65533;&#65533;1&#441;&#65533;&#65533;&#65533;&#65533;&#65533;&#65533;&#65533;p&#65533;&#65533;       `&#65533;H wDX&#65533;&#65533;	`'&#65533;&#65533;&#17033;&#65533;&#65533;&#65533;S]&#65533;&#65533;'&#65533;T'&#65533;r=%&#6788;&#65533;&#488;&#65533;&#65533;?'&#65533;<&#65533;m&#260;&#65533;&#457;I&#284; &#65533;c&#65533;6&#65533;w&#65533;&#65533;&#65533;X4^&#65533;Sr?s&#65533;&#65533;&#65533;&#65533;z&#65533;U1E&#65533;[}&#65533;&#65533;W&#65533;&#65533;&#65533;]&#65533;7&#65533;(&#65533;&#65533;&#65533;&#65533;/u&#65533;_&#65533;&#65533;&#65533;4&#65533;J^_&#480;&#65533;*&#65533;&#65533;&&#65533;&#65533;\&#65533;&#65533;       &#65533;&#65533;pG$&#65533;&#65533;&#65533;&#65533;&#65533; Vr&#65533;&#65533;'&#1910;r*N&#65533;&#65533;&#65533;v&#65533;&#65533;&#65533;&#65533;&#65533;&#65533;%&#65533;&#65533;P&#65533;&#65533;&#1980;1&#65533;&#65533;%' &#65533;b&#65533;)q&#65533;&#65533;u&#65533;yp&#65533;&#65533;	A&#65533;&#65533;9&#65533;q&#65533;&#65533;s&#65533;&#65533;Dk&#65533;&#65533;j&#65533;!c1&#65533;&#65533;S&#65533;W&#65533;&#65533;T&#354;&#493;&#65533;&#65533;<&#65533;xJ&#65533;Q&#1495;&#65533;&#65533;8q&#1674;q&#65533;&#1786;&#65533;&#65533;&#65533;Go&#1992;!&#425;&#65533;&#65533;&#65533;g&#65533;&#65533;&#65533;&#65533;%&#65533;&#216;&#65533;&#65533;.&#65533;&#65533;       X2&#65533;&#65533; &#65533;cN8GN&#65533;V	l       &#65533;r&#65533; &#65533;0&#65533;$&#65533;q&#65533;&#65533;&#65533;&#1522;       &#65533;|$&#65533;;"&#65533;	&#65533;&#65533;Z&#65533;&#65533;&#65533;&#65533;b&#65533;I&#65533;&#65533;,s.&#65533;7>g&#65533;&#65533;&#65533;?&#65533;&#65533;&#65533;y       &#65533;sA&#65533;#&#65533;&#65533;z&#65533;         K@&#65533;#&#65533;&#65533;z&#65533;         K@&#65533;#&#65533;&#65533;z&#65533;         K@&#65533;#&#65533;&#65533;z&#65533;         K@&#65533;#&#65533;&#65533;z&#65533;         K@&#65533;#&#65533;&#65533;z&#65533;         K@&#65533;#&#65533;&#65533;z&#65533;M &#65533;&#65533;&#65533;&#65533;&#65533;W&#2040;&#65533;y&#65533;&#65533;&#65533;?&#65533;dw?&#65533;&#65533;&#65533;&#65533;&#65533;}{&#65533;&#65533;&#65533;6&#65533;}&#65533;&#1134;&#65533;&#1706;&#1871;u        &#65533;&#65533;&#65533; &#65533;0&#65533;$&#65533;       &#65533;&#65533; &#65533;0&#65533;s&#65533;1&#65533;{&#65533;&#343;6&#65533;~&#65533;&#65533;.&#65533;&#65533;8&#65533;&#65533;J&#484;&#65533;&#65533;~<        &#1417;pG$&#65533;&#65533;&#65533;&#65533;&#65533; V&#65533;&#65533;U&#65533;&#65533;&#65533;&#65533;&#65533;&#65533;&#65533;&#65533;&#65533;&#65533;/&#65533;&#65533;&#65533;&#65533;&#65533;&#65533;&#65533;m&#65533;&#65533;(        &#65533;B&#65533;#&#65533;&#65533;z&#65533;&#65533;p&#65533;&#1391;&#36750;&#65533;&#65533;&#65533;_&#65533;_&#65533;V&#65533;D4        X'&#65533;&#65533; &#65533;cN8&}&#65533;?&#65533;&#65533;&#65533;c	b&#65533;'&#65533;       &#65533;:&#65533; &#65533;0&#65533;S&#65533;N&#1462;&#65533;&#65533;&#65533;J&#52618;&#65533;&#65533;&#65533;*9&#65533;        &#1415;pG$&#65533;&#65533;&#65533;&#65533;&#65533;&#65533;&#65533;&#65533;&#65533;&#65533;O9&#65533;&#65533;/&#65533;&#65533;~[&#65533;D4        X'&#65533;&#65533; &#65533;cn&#65533;I&#65533;V&#65533;&#65533;>&#65533;%z[	`&#65533;W=&#65533;         "&#65533;	``=&#65533;$&#65533;c&#65533;W&#65533;z&#975;&#65533;Bx&#65533;&#65533;#        &#65533;	&#65533;&#65533;H &#65533;1'        &#65533;	&#65533;&#65533;H &#65533;A        ,	&#65533;&#65533;H &#65533;A        ,	&#65533;&#65533;H &#65533;A        ,	&#65533;&#65533;H &#65533;A        ,	&#65533;&#65533;H &#65533;A        ,	&#65533;&#65533;H &#65533;A        ,	&#65533;&#65533;H &#65533;A        ,	&#65533;&#65533;H &#65533;A        ,	&#65533;&#65533;H &#65533;17&#65533;&#955;&#65533;o^}&#65533;&#65533;&#65533;&#65533;{/l>&#65533;&#65533;&#65533;&#65533;&#65533;x&#65533;&#65533;&#247;v\&#65533;&#65533;&#65533;&#65533;W^&#1788;&#65533;&#65533;G&#65533;&#65533;j&#65533;>t_&#65533;&#65533;8&#65533;&#65533;&#65533;^|i&#65533;&#343;_&#65533;&#65533;Kl&#65533;&#65533;u^&#65533;n&#65533;8cy&#65533;Q&#65533;>&#65533;&#65533;&#65533;&#65533;&#65533;og7&#65533;&#65533;&#65533;&#65533;)&#65533;Kn&#65533;Xrq|&#65533;&#65533;*&#65533;U'&#65533;&#65533;Pn_&#65533;&#65533;[&#65533;T&#65533;%&#65533;       &#65533;&#65533;H wDX&#65533;&#65533;%&#65533;c2&#65533;	_'%&#65533;&#65533;c:&#65533;W&#65533;c	`&#65533;%2&#1399;J&#65533;&#65533;9O&#65533;&#65533;<&#65533;&#65533;&#65533;:&#65533;&#65533;y&#65533;&#65533;&#65533;V4&#65533;&#65533;?o&#65533;&#65533;9&#65533;&#65533;>&#65533;1&#65533;&#61167;S&#65533;        s&#65533; &#65533;0&#65533;s&#65533;N*)&#65533;&#65533;&#18911;}&#65533;X"U	D%c&#65533;x^&#65533;&#65533;&#65533;&#65533;	G&#65533;&#65533;	&#65533;|&#65533;J&#65533;&#65533;&#65533;&#65533;X&#65533;&#65533;/&#65533;&#65533;&#65533;&#65533;&#65533;&#65533;c&#65533;&#65533;P&#65533;Q&#65533;mx,&#65533;&#65533;&#65533;/v&#65533;&#65533;o&#65533;s_U<        &#65533;D&#65533;#&#65533;&#65533;zLM +!&#65533;*J&#65533;&#65533;&#65533;&#65533;&#65533;&#65533;&#65533;&#65533;d&#18431;&#65533;W&#65533;&#65533;VQ&#65533;&#65533;J k\&#65533;	Q?V=&#65533;&#65533;|U&#65533;s&#65533;&#65533;&#65533;&#929;&#65533;&#65533;&#65533;&#65533;&#65533;&#65533;xUGq&#65533;c&#65533;z+Ux,&#65533;&#65533;&#65533;&#1901;&#65533;&#65533;&#65533;&#65533;c&#65533;?f        &#65533;&#65533;pG$&#65533;&#65533;&#65533;&#65533;&#65533;`%$&#65533;&#65533;_&#65533;}&#65533;y%&#65533;XT&#65533;0&#1421;}&#65533;$&#65533;n&#65533;&#65533;&#65533;&#65533;&#65533;&#65533;^=v&#65533;u&#65533;8&#65533;&#65533;^c&#65533;%&#65533;&#65533;X&#65533;&#65533;V\.s&#65533;&#65533;&#65533;&#65533;q&#65533;&#65533;&#65533;&#65533;}&#65533;S&#65533;%&#65533;&#65533;&#65533;&#65533;Ac&#65533;&#65533;&#65533;b&#65533;	`&#65533;&#65533;_W&#65533;t&#65533;e&#65533;<        0	&#65533;&#65533;H &#65533;1'&#65533;d&#65533;&#65533;&#65533;J&#65533;$&#65533;&#65533;&#65533;P&#65533;X&#65533;TT&#65533;&#1097;&#1560;X&#65533;&#65533;\&#65533;&#65533;&#65533;u{&#65533;&#65533;&#65533;s,&#65533;&#65533;&#65533;&#65533;&#65533;0'@&#65533;g&#65533;&#65533;&#65533;&#65533;D&#65533;&#65533;=&#65533;&#65533;&#65533;&#65533;JD&#65533;&#65533;&#65533;&#65533;Lc&#65533;&#65533;&#65533;b&#65533;	`&#355;&#65533;'&#65533;&#65533;o&#65533;&#65533;1&#65533;9&#65533;        &#65533;\$&#65533;;"&#65533;&#468;pL&#65533;VE	J'	&#65533;&#65533;&#65533;b&#65533;&#65533;uqbTu&#65533;&#65533;&#65533;9!&#65533;[&#65533;&#65533;&#65533;9	`s&#65533;&#65533;&#65533;n_%F+&#65533;'&#65533;&#65533;&#65533;&#65533;V&#65533;&#65533;&#65533;PyNtk&#65533;&#65533;;        &#65533;E&#65533;#&#65533;&#65533;z&#65533;&#65533;pL&#65533;V&#65533;B%^&#65533;~!&#65533;$&#65533;&#937;N&#65533;'&#65533;u|N8&#65533;&#65533;&#65533;C	`&#1513;&#65533;:&#65533;&#65533;&#65533;&#65533;|--C1&#65533;=&#65533;&#65533;&#65533;m&#65533;c1&#65533;x4&#65533;&#65533;x&#65533;&#65533;&#65533;&#65533;        s&#65533; &#65533;0&#65533;s&#65533;N*X%&#65533;&#65533;	+A&#65533;&#65533;9Y&#65533;&#65533;&#65533;&#65533;O&#65533; &#65533;&#65533;&#65533;&#1871;q&#65533;&#65533;P&#65533;&#65533;&#65533;&#65533;&#65533;&#65533;t&#65533;t&#65533;c&#65533;&#1502;c&#65533;1&#502;Yu&#65533;&#65533;&#65533;5&#65533;&#65533;X>&#65533;I&#65533;`&#65533;M&#65533;&#65533;&#65533;&#65533;        s&#65533; &#65533;0&#65533;s&#65533;J&#65533;9A&#65533;&#1756;&#65533;I&#65533;X&#1492;D&#65533;&#65533;&&#65533;&#65533;~&#65533;&#65533;s&#65533;3&#65533;&#1567;b&#65533;en&#65533;3&#65533;&#65533;&#65533;&#65533;&#65533;Ju&#65533;&#1210;&#65533;&#65533;&#65533;P>&#65533;&#713;&#233401;&#797;        &#65533; &#65533;	``=&#65533;$&#65533;        z!&#65533;	``=H        &#65533;% &#65533;	``=H        &#65533;% &#65533;	``=H        &#65533;% &#65533;	``=H        &#65533;% &#65533;	``=H        &#65533;% &#65533;	``=H        &#65533;% &#65533;	``=H        &#65533;% &#65533;	``=H _&#65533;&#65533;&#65392;y&#61647;6/&#65533;&#65533;Zy&#65533;&#65533;=       &#65533;&#65533; &#65533;0&#65533;s&#65533;&#65533;&#65533;&#65533;&#65533;&#65533;7&#65533;&#65533;J~&#65533;&#65533;&#65533;~<&#65533;&#65533;&#65533;[;&#65533;&#65533;&#65533;&#65533;&#65533;Qj&#65533;&#65533;&#65533;C&#65533;c&#65533;&#65533;&#65533;IkQ&#65533;&#65533;&#65533;J^&#65533;&#65533;&#65533;&#65533;&#65533;&#65533;/&#65533;&#65533;&#65533;&#65533;&#65533;&#915;&#65533;&#65533;M|&#1711;j&#65533;&#65533;&#297;&#65533;&#997;&#65533;&#65533;&#65533;&#65533;m&#65533;k       $&#65533;;"&#65533;	&#65533;&#742;&#65533;&#65533;c'8&#65533;	`'W?&#65533;&#65533;&#65533;'&#65533;\&#65533;&#65533;R&#65533;3&#65533;x&#65533;	`[o&#65533;&#65533;9       KE&#65533;#&#65533;&#65533;z&#65533;I +i&#18735;iJ&#65533;&#65533;&#280;LJB&#378;&#65533;|L&#65533;&#65533;&#65533;X&#65533;&#65533;&#65533;5R&#65533;2&#65533;A&#65533;&#65533;&#65533;mUg&#65533;&#65533;_&#65533;@c,9|[&#65533;&#65533; &#65533;&#65533;'       &#65533;I!&#65533;	``=&#65533;&&#65533;&#65533;Xj%&#65533;&#65533;&#65533;&#65533;{x&#65533;xQ&#65533;&#65533;&#65533;_&#65533;&#65533;&#65533;m&#65533;(!&#65533;&#65533;&#65533;&#65533;?&#65533;&#65533;&#65533;&#65533;mL*:Q&#65533;q&#65533;&#65533;Ig?&#65533;&#65533;	<'&#65533;&#65533;&#65533;/&#65533;r&#1495;&#687;&#65533;&#1771;&#65533;>&#65533;X&#65533;&#65533;&#260;&#65533;&#65533;W&#65533;:&#65533;&#65533;1~&#65533;&#65533;&#65533;M,U&#65533;!&#65533;&#65533;V2&#65533;&#1504;k&#65533;V&#65533;Z&#65533;|k~&#65533;$&#65533;&#65533;6&#65533;&#65533;&#65533;&#65533;&#65533;&#65533;q&#65533;}&#65533;y&#65533;&#487;&#65533;&#65533;G&#65533;&#65533;1F&#65533;&#65533;&#65533;WC&#65533;&#65533;&#65533;c&#65533;&#65533;x\&#1357;&#65533;M&#65533;&#65533;&#65533;O}&#65533;&#65533;      `	H wDX&#65533;9&#65533; V&#65533;LI>%&#65533;$'&#65533;&#65533;S&#65533;+&#1421;}8&#1637;&#65533;Nz&#65533;&#65533;dN`&#65533;&#65533;&#65533;&#65533;&#65533;&#65533;XG&#65533;;A&#65533;&#65533;&#65533;&#65533;x&#65533;&#454;(n&#65533;Wq?1&#65533;&#65533;&#65533;1)&#65533;&#65533;:&#65533;&#65533;cs]_U&#65533;&#65533;=&#65533;&#65533;:=&#65533;&#65533;&#869;>&#65533;&#65533;E&#65533;+&#484;zq&#65533;)&#65533;6&#65533;&#220;&#65533;8&#65533;x&#65533;k&#65533;NS&#65533;q&#935;&#65533;&#65533;G&#65533;&#65533;3&#65533;&#65533; &#65533;:&#65533;&#65533;&#65533;&#65533;&#65533;&#591;&#65533;&#65533;b:66&#65533;&#65533;&#65533;6&#65533;       &#65533;&#65533; &#65533;0&#65533;s&#65533;JD9&#65533;W%&#65533;t|(A,Jr)I&#65533;&#281;&#65533;Z&#65533;&#65533;9I&#65533;&#65533;&#65533;&#65533;5'&#65533;T&#65533;}&#65533;&#280;&#65533;&#65533;y&#65533;&#65533;&#65533;&#65533;&#65533;&#65533;q&#65533;&#65533;b&#65533;&#65533;&#65533;V[&#65533;&#65533;&#65533;W&#65533;&#65533;&#65533;&#65533;&#65533;&#65533;\i&#65533;cq<=&#65533;&#65533;&#65533;z-y&#65533;&#65533;&#65533;&#65533;&#65533;&#65533;l&#65533;&#65533;&#65533;&#65533;5&#65533;&#951;x->z{&#65533;&#65533;&#65533;&#65533;&#65533;&#65533;&#65533;&#65533;&#65533;&#65533;i^&#65533;&#65533;ym&#65533;ZT&#65533;&#65533;&#65533;&#65533;6c&#483;&#65533;&#65533;       &#65533;F&#65533;#&#65533;&#65533;zLI ;!&#65533;*J()A&#65533;*JJ&#65533;N&#65533;8aU%&#65533;&#65533;d_N&#65533;IN&#397;&#65533;8&#65533;&#65533;q&#65533;&#65533;&#65533;&#454;&#65533;p&#65533;&#65533;&#65533;u&#65533;&#65533;&#65533;&#65533;&#65533;\&#65533;&#65533;&#65533;	k&#1116;Vu[T7&#65533;&#65533;&#65533;&#65533;MXt&#65533;*yND&#65533;&#65533;R&#65533;&#65533;&#1054;&#65533;&#65533;&#937;&#65533;&#65533;&#65533;&#65533;r5&#65533;c&#65533;%&#65533;B&#65533;&#65533;&#65533;&#65533;y&#65533;tmU&#65533;&#65533;KN&#65533;&#65533;       &#65533;&#65533;&#65533; &#65533;c&#65533;/&#65533;&#65533;8rrI&#65533;&#65533;&#65533;t&#65533;I&#65533;X&#65533;&#65533;&#65533;&#1209;*	Y%&#65533;rBk(&#65533;&#65533;&#65533;&#65533;8&#65533;&#65533;>&#65533;8C4&#65533;&#65533;+&#65533;&#65533;&#65533;&#65533;CI&#65533;*F&#65533;m&#65533;&#65533;&#65533;&#1178;+&#65533;&#65533;*1q&#65533;&#65533;kh&#65533;&#65533;&#65533;T|&#65533;&#65533;&#65533;y&#65533;k&#65533;V&#65533;&#65533;)&#65533;Zh&#65533;&#65533;&#65533;:>&#65533;&#65533;&#65533;&#65533;y&#1007;&#65533;&#65533;n&#65533;&#65533;&#65533;&#65533;X&#65533;&#65533;&#65533;       O	&#65533;&#65533;H &#65533;17&#65533;DT&#65533;&#65533;R2&#65533;>&#65533;%&#65533;&#65533;$&#65533;&#65533;&#65533;&#65533;)a6&#65533; v&#65533;&#1353;0&#1112;C&#624;x&#65533;&#65533;&#65533;$5&#65533;m&#65533;&#65533;&#65533;/^&#65533;XN&#65533;&#65533;u*&#65533;&#65533;&#65533;xU;&#65533;?6I&#65533;&#65533;s&#65533;&#65533;!&#947;&#65533;&#1556;&#65533;&#65533;&#65533;&#65533;J&#65533;z&#65533;&#65533;5&#65533;9&#65533;&#65533;&#65533;e&#65533;)&#65533;&#65533;&#65533;E&#65533;&#65533;&#65533;N&#65533;&#1402;&#65533;&#65533;&#65533;&#65533;(&#65533;&#65533;&#65533;&#65533;&#65533;&#1895;&#65533;%&#65533;!cc&#65533;b[O       xH wDX&#65533;9	`%&#65533;&#65533;8&#1197;T&#65533;&#65533;&#65533;O&#65533;&#65533;)&#65533;&#26927;&#16673;&#65533;&#29843;^c&#65533;+'&#65533;T&#65533;4&#713;&#65533;!&#65533;G	&#65533;V&#65533;&#65533;&#65533;c&#65533;&#65533;LM&#65533;&#338;&#65533;s0&#65533;<&#65533;c&#430;%R<U&#65533;:&#65533;24&#65533;R&#65533;&#65533;8&#65533;&#65533; &#65533;&#65533;8O&#65533;f&#65533;&#65533;&#65533;s&#65533;&#65533;&#65533;&#65533;T&#65533;&#65533;&#65533;S&#65533;_]O5N&#65533;&#65533;&#65533;&#65533;&#65533;&#1019;&#65533;&#65533;&#65533;&#65533;&#65533;&#65533;&#65533;S.&#65533;<&#65533;&#65533;=       w&#65533;pG$&#65533;&#65533;&#65533;&#65533;&#65533; &#65533;MI&#65533;*i&#65533;$&#65533;@S&#65533;p&#65533;s&#65533;&#65533;&#65533;D&#65533;X2       &#65533;&#65533;&#65533; &#1411;&#65533;<&#65533; &#65533;&#65533;II&#65533;&#65533;&#65533;_       &#1421;pG$&#65533;&#65533;&#65533;XSXI&#1057;2%Izn	`Q&#65533;&#65533;&#65533;&#65533;&#65533;<.{       &#65533;9 &#65533;	``=&#65533;&#65533;         &#65533;E&#65533;#&#65533;&#65533;z&#65533;         K@&#65533;#&#65533;&#65533;z&#65533;         K@&#65533;#&#65533;&#65533;z&#65533;         K@&#65533;#&#65533;&#65533;z&#65533;         K@&#65533;#&#65533;&#65533;z&#65533;         K@&#65533;#&#65533;&#65533;z&#65533;M &#65533;&#65533;&#65533;&#65533;&#65533;W&#2040;&#65533;y&#65533;&#65533;&#65533;?&#65533;dw&#65533;&#65533;Wy&#65533;&#65533;]&#65533;&#65533;&#65533;c&#65533;&#1931;/m&#65533;&#65533;&#701259;&#27498;&#65533;6&#65533;sq>&#65533;]&#65533;&#65533;&#65533;&#65533;iN5&#65533;&#65533;&#65533;&#65533;=Y&#65533;`/&#65533;&#65533;&#65533;&#65533;&#1535;&#65533;&#65533;!&#65533;&#65533;&#1517;&#229;&#65533;&#65533;&#65533;&#65533;y&#65533;|&#65533;&#15486;&#65533;>&#65533;&#65533;*&#65533;&#65533;'&#65533;=&#65533;&#65533;S.&#65533;&#65533;&#65533;;f&#1898;c[_g,&#65533;&#65533;C5&#65533;-&#65533;&#65533;\b&#65533;&#65533;hy&#65533;&#65533;&#65533;&#65533;&#65533;k>&#65533;&#65533;m{q&#65533;y?&#65533;&#65533;&#65533;&#65533;&#65533;&#65533;&#65533;&#65533;x&#65533;%&#65533;w&#65533;&#65533;q&#65533;&#65533;&#895;J&#65533;c&#65533;Ms&#65533;&#65533;ZqT&#65533;&#65533;     &#65533;F&#65533;#&#65533;&#65533;z\b&#65533;&#65533;&#65533;&#65533;&#65533;s|&#65533;&#65533;&#65533;BI&#65533;O?&#65533;&#65533;&#65533;&#65533;Zs&#65533;&#65533;*1w&#65533;&#65533;b&#65533;c&#65533;?&#65533;V&#65533;.&#65533;&#65533;n~}&#65533;&#65533;&#65533;&#65533;&#65533;G;q&#65533;\?&&#65533;&#65533;&#65533;j&#65533;&#65533;XR&#65533;kc&#1048;N&#65533;UT7&#400;&#65533;&#65533;&#396;&#65533;&#65533;&#65533;&#1518;&#65533;&#65533;&#65533;&#65533;qk&#65533;</&#65533;G&#65533;tl&#65533;z&#65533;&#65533;&#65533;c&#65533;61&#65533;}&#65533;&#65533;&#65533;I&#65533;&#65533;O&#65533;#S&#65533;!&#65533;&#65533;&#65533;&#65533;W&#65533;&#65533;b&#65533;&#65533;&#65533;&#65533;u&#65533;&#65533;&#65533;&#65533;&#65533;&#65533;&#65533;8&#65533;&#65533;:&#65533;c&#65533;}=&#65533;4&#65533;&#65533;\^o&#65533;U\&#65533;&#65533;&#65533;V}zmeh&#65533;&#65533;      -$&#65533;;"&#65533;&#476;&#65533;&#65533;&#65533;&#1431;&#65533;&#65533;"W&#65533;&#65533;9_x&#65533;}&#65533;~*w5No&#65533;o]Ou~mb&#65533;$&#65533;&#65533;&#65533;m&#1482;a(&#65533;&#65533;F&#65533;&#65533;&#65533;&#65533;[t>&#955;_ObbX&#65533;Jh&#65533;&#65533;&#65533;cs^=t&#65533;&#65533;&#65533;&#65533;mT'&#1967;&#65533;V&#65533;b&#65533;&#65533;U&#490;&#65533;&#65533;\U&#65533;E&#65533;u\&#65533;&#65533;&#65533;J&#65533;&#65533;&#65533;&#65533;]&#296;&#65533;s&#65533;-O&#65533;&#65533;&#65533;&#2008;&#65533;&#65533;&#65533;&#65533;&#65533;3&^[u~l/&#65533;T&#65533;&#65533;&#65533;Uk&#65533;&#65533;9&#65533;&#65533;cz&#65533;&#65533;&#65533;&#65533;&#65533;c&#65533;T&#366;y&#65533;&#65533;1&#65533;&#65533;&#65533;&#65533;4fk&#65533;&#65533;      -$&#65533;;"&#65533;&#65533;&#65533;&#65533;&#65533;Dn}&#65533;&#65533;&#65533;~&#65533;&#65533;U=&#65533;&#65533;_&#65533;&#65533;h%u\&#65533;&#65533;&#65533;&#65533;8&#65533;&#65533;&#65533;&#65533;&#65533;w&#65533;_*&#65533;b&#65533;&#65533;&#65533;&#65533;Ac&#65533;/&#65533;S&#65533;v&#65533;q&#65533;&#65533;&#65533;&#65533;&#65533;&#38239;\]K&#65533;#&#65533;&#65533;<&#65533;&#65533;&#65533;K&#65533;F&#351;&#65533;y&#65533;&#65533;&#65533;&#65533;P&#65533;&#65533;&#65533;&#65533;&#65533;&#65533;&#488;kT&#65533;&#65533;&#65533;&#65533;&#65533;&#65533;&#65533;&#65533;&#65533;&#65533;q&#65533;@G&#65533;&#381;&#65533;&#65533;.&#65533;&#65533;&#65533;&#1054;&#65533;&#65533;&#65533;&#65533;m,&#65533;i&#65533;&#995;&#65533;&#1242;&#65533;&#65533;&#65533;o&#65533;&#65533;&#65533;x&#65533;&#65533;3&#65533;{7&#65533;I&#65533;&#65533;&#65533;&#65533;&#65533;(&#65533;jL&#65533;&#1928;&#65533;|-7&#983;&#65533;&#65533;G&#65533;&#65533;bWW}&#65533;&#65533;&#65533;s&&#65533;_m&#65533;&#65533;&#65533;<&#65533;&#65533;9&#65533;&#65533;&#65533;jy&#424;&#65533;&#65533;&#65533;&#1404;&#65533;&#65533;&#65533;s&#65533;&#462;)&#65533;&#65533;&#65533;k&#65533;4N&#65533;[&#65533;&#65533;&#65533;&#65533;&#65533;1z~&#65533;_&#65533;&#65533;&#65533;Uwl&#65533;&#65533;p?&#65533;y&#65533;&#65533;&#65533;c&#65533;&#65533;&#65533;-c&#65533;&#489;&#951;&#65533;~=&#65533;*Z&#65533;&#65533;&#65533;&#65533;kP&#65533;&#65533;&#65533;o&#65533;]&#65533;&#65533;&#65533;Z&#65533;&#65533;q]&#65533;&#65533;&#65533;U&#65533;&#65533;&#65533;:&#65533;&#1701;&#65533;&#65533;&#65533;}s&#65533;     &#65533;$&#65533;;"&#65533;&#476;_ &#65533;&#65533;X	/11&#65533;&#65533;&#65533;Y_&#65533;&#65533;V&#65533;uN&#65533;_&#65533;&#65533;&#65533;&#65533;%qLT&#65533;&#65533;V}&#65533;&#65533;&#65533;E&#65533;&#65533;&#65533;&#65533;&#65533;&#65533;&#65533;TScP&#65533;&#65533;&&#416;&#65533;q&#65533;&#65533;&#65533;&#65533;&#65533;&#65533;Gm<&#65533;Usj&#65533;"&#65533;1J&#65533;j&#65533;c&#65533;&#65533;*&#65533;&#65533;&#65533;&#65533;&#65533;:&#65533;Gc&#36234;!&#65533;&#65533;&#65533;s&#65533;&#65533; ck:v&#65533;u&#65533;j&#65533;&#65533;&#65533;&#440;c&#65533;<&#65533;&#65533;&#65533;R&#65533;&#1354;A&#65533;&#65533;&#65533;&#65533;G&#65533;srV&#65533;&#65533;&#65533;/&#65533;rw_mU&#65533;&#65533;7W&#65533;&#65533;[t<&#65533;2C<&#65533;sC&#937614;-&#65533;kF&#65533;:&#65533;&#65533;&#65533;&#65533;&#65533;&#65533;8J&#65533;6&#65533;&#65533;q&#65533;&#65533;&#65533;&#65533;&#65533;&#65533;k&#65533;K&#65533;G&#65533;W]&#65533;&#65533;&#65533;>&#15930;&#356;&#65533;r|*&#65533;c&#65533;&#65533;bz&#65533;>&#65533;&#65533;&#398;E&#65533;&#65533;&#65533;&#65533;&#65533;&#65533;&#65533;&#65533;&#65533;&#65533;&#65533;&#65533;&#65533;&#65533;&#65533;&#65533;&#65533;m&#65533;qD&#65533;&#65533;uL&#65533;<&#65533;&#65533;&#65533;mLc&#65533;&#65533;k&#65533;_&#65533;Im&#65533;V&#65533;&#65533;n4&#65533;&#65533;i&#65533;<&#65533;&#65533;&#65533;m&#65533;&#65533;&#65533;&#65533;&#65533;&#65533;&#65533;V&#65533;&#65533;s&#65533;&#65533;X&#65533;S&#65533;&#65533;>&#57441;9P}&#65533;&#65533;&#65533;!^&#65533;&#65533;8&#65533;8     X&#65533;&#65533; &#65533;cNX_&#65533;&#65533;y}&#65533;&#65533;&#65533;&#65533;&#65533;&#65533;&#65533;&#65533;p&#65533;b&#65533;ut&#65533;_&#65533;/&#65533;-~&#65533;\}&#65533;&#65533;/&#65533;u&#65533;&#490;q&#65533;&#65533;&#65533;&#65533;&#65533;&#65533;&#65533;n&#65533;&#585;&#65533;&#65533;&#65533;&#65533;d&#65533;T1Ws&#1682;c&#65533;&#65533;U&#65533;5$&#65533;&#65533;c&#65533;&#65533;&#65533;8^g{&#65533;S&#65533;&#65533;8_Y5Qu=R&#65533;&#1265;<Wc1L&#65533;&#65533;VC&#65533;!&#65533;&#65533;7&#943;&#65533;{&#65533;&#65533;xu&#65533;&#65533;&#65533;~&#65533;&#65533;&#65533;A&#65533;&#488;&#65533;&#65533;&#65533;nu<&#65533;&#65533;&#65533;~m&#65533;q&#65533;&#65533;ZK<&#65533;&#65533;*&#65533;&#65533;kV&#65533;b:&#65533;&#65533;&#65533;&#65533;TK&#65533;?&#65533;kK&#65533;}&#65533;_&#65533;:oq&#65533;&#65533;&#65533;&#65533;&#65533;&#1508;9&#65533;&#65533;,&#65533;&#65533;&#65533;Z&#65533;u&#65533;p&#65533;Ac&#65533;&#65533;&#65533;1q&#65533;X}&#65533;6&#65533;&#65533;&#65533;&#65533;&#65533;y
&#484;[&#65533;&#65533;kW&#65533;&#65533;&#65533;J
k&#65533;&#65533;&#65533;&#65533;}&#65533;&#65533;cq_N*&#65533;&#65533;s&#65533;!&#65533;&#65533;&#32341;8&#65533;&#65533;YU&#65533;&#1510;&#65533;&#65533;c:&#65533;c     `H wDX&#65533;)	`&#65533;&#65533;*&#65533;&#65533;&#65533;u&#65533;&#65533;&#65533;&#65533;/&#65533;&#65533;/&#65533;}&#65533;&#65533;O&#65533;&#65533;>&#65533;&#65533;&#1400;U&#65533;)&#65533;&#65533;$_&#65533;n&#65533;&#65533;&#65533;/&#65533;u&#65533;/&#65533;&#65533;/&#65533;s-&#65533;x&#65533;G}&#65533;&#65533;W&#65533;q&#65533;&#65533;&#65533;|L&#580;VB&#65533;&#65533;=_&#65533;&#65533;V%&#65533;&#65533;q&#65533;&#65533;sl&#875;&#46186;]ul,&#65533;|m&#65533;VCm5&#65533;&#65533;ULj&#65533;z&#65533;G&#65533;&#65533;&#65533;&#65533;M&#65533;&#65533;&#1389;&#65533;&#65533;b&#65533;&#65533;}&#65533;S?nKL(&#65533; &#65533;&#65533;&#65533;s&#65533;&#65533;&#65533;u&#65533;X&#65533;&#65533;W&#65533;&#65533;&#65533;X\&#65533;=(&#65533;9&#65533;&#65533;&#65533;&#65533;&#65533;&#65533;&#65533;&#65533;&#65533;c&#65533;b&#65533;s&#65533;q&#1311;&#65533;=&#65533;&#65533;}&#65533;&#65533;y&#65533;&#65533;8N^&#65533;8&#65533;&#65533;u.&#65533;wl&#65533;&#1372;&#65533;zc&#65533;"&#65533;_&#65533;&#65533;\+&#65533;<&#65533;&#65533;;&#65533;&#1626;_C&#65533;F]O&#65533;i(&#65533;(&#65533;&#65533;6&#1372;&#65533;&#65533;&#65533;&#65533;&#65533;W\Q&#65533;m|m^&#65533;[l&#65533;*q.t_u&#65533;&#65533;C&#65533;k&#65533;&#65533;&#65533;AU?&#65533;&#65533;7_'     X&#65533;&#65533; &#65533;c&#65533;/&#65533;&#65533;&#65533;&#65533;&#65533;&#65533;&#1367;&#65533;&#65533;K&#65533;&#65533;&#65533;&#65533;&#65533;&#65533;p&#65533;%&#65533;&#65533;p?&#65533;&#65533;/&#65533;&#65533;/&#65533;u_&#65533;t&#65533;&#490;q&#65533;&#65533;A&#65533;}&#65533;:.&#65533;&#65533;&#65533;T&#65533;&#65533;h&#65533;&#65533;S&#65533;5&#65533;&#65533;&#65533;&#65533;(.&#65533;&#65533;1NQ&#65533;&#65533;&#32090;+&#65533;b&#65533;z&#1881;&#65533;&#65533;:g9&#65533;&#65533;&#65533;&#65533;&#65533;U&#65533;5&#212;kk&#65533;0&#65533;6&#931;&#65533;]&#65533;&#65533;&#65533;&#65533;(&#65533;_&#65533;&#65533;&#65533;&#65533;&#65533;d&#65533;&#65533;y&#65533;&#65533;)&#65533;&#65533;g&#65533;7&#65533;IE&#65533;V&#65533;~c&#65533;-&#65533;&#65533;y'c&#65533;x&#65533;&#492397;K+&#65533;x>&&#65533;<&#65533;&#65533;&#65533;&#65533;6&#65533;>&#65533;kT&#65533;w&#65533;1&#65533;x&#65533;y&#65533;:&#65533;&#65533;&#65533;&#65533;&#65533;2&#65533;m&#65533;=W&#65533;c&#65533;K&#15690;&#488;&#65533;&#65533;&#65533;~Si]{K&#65533;&#65533;&#65533;&#65533;&#65533;&#65533;&#65533;&#65533;iK&#65533;N&#65533;&#65533;^&#65533;Z&#65533;X~nW&#65533;&#65533;&#65533;&#65533;]&#486;&#65533;*&#444;&#65533;Z&#65533;&#65533;&#65533;&#65533;&#65533;W&#65533;     &#1409;pG$&#65533;&#65533;&#65533;&#65533;&#65533; &#65533;_*&#65533;/&#65533;&#65533;&#65533;&#65533;&#65533;&#65533;mL&#65533;&#65533;/&#65533;u\&#65533;&#65533;&#65533;n&#65533;d&#65533;&#65533;U&#65533;E&#65533;&#65533;/&#65533;s?s&#65533;&#65533;&#65533;&#65533;z&#65533;U1E&#65533;[}&#65533;&#359;&#65533;&#65533;'&#65533;&#65533;vq&#65533;&#65533;&#65533;~&#65533;&#65533;c&#65533;&#65533;t&#65533;&#65533;&#65533;&#65533;w&#65533;5&#65533;&#65533;&#65533;Y<&#65533;&#65533;s&#65533;Eu&#65533;&#65533;`&#65533;&#65533;&#65533;&#65533;<_&#65533;&#65533;vyn}l,&#65533;Q&#65533;C&#65533;&#1418;a&#65533;m&#65533;&#65533;C&#65533;&#65533;&#65533;N&#65533;&#65533;(	&#65533;&#65533;:&#65533;$&#65533;&#65533;&#65533;&#65533;y&#65533;&#65533;g\&#65533;&#65533;|>&#65533;K&#65533;~&#65533;:&#65533;&#65533;&#65533;Q&#65533;&#65533;&#65533;&#65533;&#65533;E&#65533;&#65533;&#65533;|&#1901;&#65533;q&#49038;9_w&#65533;&#65533;&#65533;}&#65533;&#65533;)&#65533;&#65533;&#65533;&#65533;nS&#65533;&#65533;&#65533;>&#65533;&#65533;&#65533;1Oc&#65533;?1F&#65533;&#65533;\&#65533;&#65533;U&#65533;&#993;&#65533;Z&#65533;`*&#65533;&#65533;z&#65533;&#65533;&#65533;&#65533;).]&#65533;&#65533;&#65533;<&#65533;&#65533;&#1743;&#65533;&#65533;&#65533;&#65533;~k&#1848;^:&#65533;&#65533;&#65533;&#65533;&#65533;&#65533;8&#65533;8&&#65533;W;&#65533;\O&#65533;u&#65533;&#65533;&#65533;&#65533;r&#1898;m&#65533;N     &#65533;@&#65533;#&#65533;&#65533;z&#65533;I &#65533;&#65533;Y1&#65533;&#65533;&#65533;E&#65533;&#65533;@V&#65533;&#65533;&#65533;K{q&#65533;:>g&#65533;3&#65533;&#65533;1TZ_+>&#65533;j&#65533;!c1&#65533;&#65533;&#65533;&#65533;2&#65533;J&#65533;&#65533;[&#65533;&#65533;q+&#65533;<O.&#65533;{&#65533;1&#65533;&#65533;&#65533;?x&#65533;&#65533;&#65533;&#65533;&#65533;&#855;&#65533;U:&#65533;(&#65533;S&#65533;J&#65533;y?L&#65533;&#65533;l&#65533;&#65533;5&#65533;&#65533;s&#65533;&#65533;&#65533;%&#57833;{r&#65533;:Em&#65533;5&#65533;C&#65533;ml&#65533;|&#65533;&#65533;Y&#65533;=&#65533;y&#65533;]&#975;&#65533;O&#65533;N&#65533;)1&#65533;&#65533;y=]&#65533;sC&#65533;&#65533;4&#65533;_&#65533;k&#65533;K&#65533;&#65533;&#65533;_&#65533;&#65533;&#65533;mn&#65533;3_C&#65533;&#65533;&#65533;Emb&#65533;#&#65533;x&#65533;&#65533;&#65533;6&#65533;&#65533;&#65533;&#464;&#65533;&#65533;&#65533;&#65533;&#65533;X&#65533;cCq&#65533;Q&#65533;<7:&#65533;k8U&#65533;:&#65533;R&#847;&#1784;L&#65533;&#202;b&#65533;&#65533;&#1681;)&#65533;&#65533;j&#65533;k&#65533;5&#65533;&#65533;&#234;&#65533;Y&#65533;<OU&#65533;q?&#65533;84NW^c&#65533;[|&#65533;V&#65533;N&#65533;;&#65533;&#65533;&#65533;&#65533;&#65533;:&#65533;&#65533;P_%&#464;&#65533;T&#65533;     &#1409;pG$&#65533;&#65533;&#65533;&#65533;&#65533; &#65533;yqb!&r&#65533;&#1175;&#65533;U"&#65533;.&#65533;"&#65533;s&#65533;%&#65533;p.&#65533;&#65533;&#65533;&#65533;^       #&#65533;	``=H _&#65533;&#1455;&#1446;XB&#65533;&#65533;&#65533;Oe	1&#65533;%&#565;_H&#65533;      8	&#65533;&#65533;H &#48230;p&#65533;g4&#65533;r&#65533;ti|&#65533;&#65533;&#65533;yXB       &#65533;.$&#65533;;"&#65533;&#65533;         K@&#65533;#&#65533;&#65533;z&#65533;         K@&#65533;#&#65533;&#65533;z&#65533;         K@&#65533;#&#65533;&#65533;z&#65533;         K@&#65533;#&#65533;&#65533;z&#65533;         K@&#65533;#&#65533;&#65533;z&#65533;         K@&#65533;#&#65533;&#65533;z&#65533;         K@&#65533;#&#65533;&#65533;z&#65533;         K@&#65533;#&#65533;&#65533;z&#65533;         K@&#65533;#&#65533;&#65533;z&#65533;         K@&#65533;#&#65533;&#65533;z&#65533;         K@&#65533;#&#65533;&#65533;z&#65533;         K@&#65533;#&#65533;&#65533;z&#65533;         K@&#65533;#&#65533;&#65533;z&#65533;         K@&#65533;#&#65533;&#65533;z&#65533;         K@&#65533;#&#65533;&#65533;z&#65533;         K@&#65533;#&#65533;&#65533;z&#65533;         K@&#65533;#&#65533;&#65533;z&#65533;         K@&#65533;#&#65533;&#65533;z&#65533;         K@&#65533;#&#65533;&#65533;z&#65533;         K@&#65533;#&#65533;&#65533;z&#65533;         K@&#65533;#&#65533;&#65533;zLM [&#65533;>q&#65533;&#65533;-U&#65533;&#65533;\&#65533;(U&#65533;&#65533;L&#65533;(U&#65533;&#65533;\&#470;&#65533;O\&#65533;cK&#65533;'.&#1521;&#65533;&#65533;&#65533;&#65533;.J5.&#65533;&#65533;]&#65533;j\&#65533;&#65533;cK&#65533;'.&#65533;]&#65533;j\`*&#65533;&#65533; &#1411;0z8&#65533;T}&#65533;r&#65533;&#65533;T&#65533;&#65533;2&#65533;&#65533;T&#65533;&#65533;r[&#65533;>q&#65533;&#65533;-U&#65533;&#65533;\&#470;&#65533;O\&#65533;&#65533;(&#1400;8OwQ&#65533;qq&#65533;&#65533;-U&#65533;&#65533;\wQ&#65533;q&#65533;&#65533;H wDX&#65533;&#65533;&#65533;&#65533;R&#65533;&#65533;&#65533;u&#65533;R&#65533;&#65533;&#65533;t&#65533;R&#65533;&#65533;&#65533;ul&#65533;&#65533;&#65533;&#65533;:&#65533;T}&#65533;r[&#65533;>q&#65533;&#65533;T&#65533;&#65533;<&#65533;E&#65533;&#65533;&#65533;&#65533;:&#65533;T}&#65533;r&#65533;E&#65533;&#65533;&#65533;"&#65533;	``=H &#65533;&#65533;cK&#65533;'.&#65533;)J&#65533;/.&#65533;)J&#65533;/.&#1521;&#65533;&#65533;&#65533;&#65533;&#65533;R&#65533;&#65533;&#65533;ul&#65533;&#65533;&#65533;&#24203;R&#65533;&#65533;&#65533;t&#65533;&#65533;&#65533;&#65533;R&#65533;&#65533;&#65533;u&#65533;&#65533;&#65533;g&#65533;o&#65533;&#65533;&#65533;G&#65533;&#65533;~&#65533;?&#65533;&#967;&#65533;&#65533;%&#65533;	&#65533;A&#65533;#&#65533;&#65533;z&#65533;M &#65533;&#65533;&#65533;&#65533;&#65533;&#65533;&#65533;&#65533;&#65533;&#65533;&#65533;&#65533;&#65533;&#65533;&#65533;&#65533;&#65533;&#65533;&#65533;&#65533;&#65533;&#65533;&#65533;&#65533;&#65533;&#65533;&#1259;v&#65533;&#65533;&#65533;&#955;&#65533;&#65533;&#1704;&#65533;&#65533;7&#65533;&#1916;&#65533;&#65533;ke&#65533;4&#65533;&#65533;c&#65533;&#65533;q&#65533;&#343;_m&#65533;&#65533;&#1165;&#65533;-&#65533;u&#65533;~3&#65533;&#65533;%&#65533;E{@{F{'&#65533;&#65533;&#65533;&#65533;}&#65533;&#65533;?0&#65533;c&#65533;&#65533;&#65392;&#65533;&#65533;&#65533;Ovs&#65533;&#65533;&#65533;X^&#65533;1Zc&#65533;V&#65533;{&#65533;&#65533;.&#65533;u]&#65533;X&#65533;'&#65533;&#65533;&#65533;&#65533;&#65533;&#65533;_&#65533;&#65533;>&#65533;T&#65533;m&#65533;&#65533;k/iOi&#65533;}?&#65533;[
&#65533;&#65533;u1&#65533;5&#65533;X&#65533;&#65533;&#65533;&#65533;&#65533;&#65533;u&#65533;{&#65533;&#490;~+y&#65533;&#32694;#&#65533;.&#65533;r&#65533;q\F&#65533;&#65533;&#65533;E&#65533;U&#65533;M&#65533;W&#65533;xK&#65533;&#65533;|R&#65533;4&#65533;=M&#65533;.w&#65533;Yk&#65533;\&#65533;&#65533;q&#65533;&#65533;y&#65533;&#65533;^[&#25317;&#65533;&#811;&#1014;&#65533;&#65533;T&#65533;?C&#65533;&#65533;&#65533;&#65533;&#65533;&#65533;eic&#65533;&#65533;y,&#65533;&#65533;<.Q&#65533;&#65533;y&#64778;&#65533;&#65533;&#65533;hW&#65533;&#65533;&#874;&#65533;&#65533;j&#65533;\o&#65533;&#65533;3&#65533;~v&#65533;k&#65533;9&#65533;]&#65533;&#65533;&#65533;&#65533;&#65533;&#65533;<&#65533;*C{E&#65533;&#65533;g&#65533;&#65533;&#65533;+&#65533;&#65533;&#65533;c&#65533;&#65533;=&#1194;s&#65533;&#65533;=&#65533;r&#65533;&#65533;&#65533;&#1528;&#65533;<Q&#65533;Kz&#65533;t&#65533;&#811;&#12113;?&#65533;T}F&#65533;&#65533;&#65533;&#65533;&#1274;k&#65533;&#65533;<&#65533;&#1180;&#65533;v^cU&#65533;&#1529;5&#65533;&#65533;(q&#65533;&#65533;!&#65533;R&#65533;&#65533;&#65533;l&#65533;x&#65533;&#65533;z&#65533;&#65533;&#65533;'&#65533;&#65533;&#65533;K&#65533;&#65533;&#65533;#&#65533;	``=&#65533;&&#65533;&#65533;a&#65533;&#65533;&#65533;&#65533;b&#65533;a1 &#65533;><&#36751;&#65533;&#65533;b|&#65533;&#65533;&#65533;&#65533;Go&#65533;z&#65533;&#65533;&#65533;`&#65533;&#65533;&#65533;y&#65533;?h&#65533;&#65533;&#65533;&#1043;&#10421;&#65533;^&#1118;&#65533;x&#65533;\&#65533;B&#65533;&#65533;&#65533;&#65533;&#65533;&#65533;&#65533;&#65533;&#65533;&#65533;&#65533;R&#65533;> &#65533;&#65533;&#65533;~&#65533;>&#65533;&#65533;:&#65533;&#65533;&#65533;c&#65533;Hz&#65533;\&#65533;%&#65533;&#65533;G&#65533;&#65533;&#65533;&#65533;&#65533;&#65533;_&#65533;&#65533;&#65533;&#65533;k&#65533;1&#65533;?\&#65533;&#65533;&#436;&#65533;G&#65533;&#65533;&#1483;c^;&#65533;&#65533;&#65533;&#65533;&#65533;&#65533;K.&#65533;&#65533;&#65533;&#65533;&#65533;&#65533;_&#65533;W&#65533;f&#65533;sQ&#65533;=g&#65533;O&#65533;N&#65533;&#65533;&#65533;9&#65533;~L&#65533;&#65533;&#65533;&#65533;&#55009;/M&#65533;kN&#65533;&#65533;^s:e/h&#65533;&#65533;&#65533;&#65533;&#65533;&#65533;&#65533;eC&#65533;&#65533;&#65533;g&#65533;&#65533;&#65533;&#65533;Eu&#65533;&#65533;&#65533;&#65533;G&#65533;&#65533;&#65533;5&#65533;&#65533;&#65533;&#65533;&#65533;q|&#65533;^]&#65533;kA.~&#65533;&#607;y&#65533;&#1683;&#65533;d&#65533;&#65533;)&#65533;&#65533;&#65533;K&#65533;&#65533;y&#1204;o&#65533;gs&#65533;&#65533;&#65533;&&#65533;&#65533;o &#65533;&#30001;&#65533;?&#65533;&#65533;R&#65533;&#65533;iM&#65533;&#65533;&#1446;&#65533;,tJS&#65533;h&#65533;&#65533;&#65533;hi&#983;&#65533;T&#65533;:&#65533;&#65533;!}~&#65533;g&#65533;5&#352;X&#65533;&#65533;&#65533;)&#65533;5&#58879;&#65533;&#65533;&#65533;&#1529;S&#65533;oN&#65533;&#65533;&#65533;&#65533;&#65533;g&#65533;&#65533;g&#65533;&#65533;&#65533;&#65533;&#65533;_&#65533;&#65533;:q&#1752;+&#65533;&#65533;S&#65533;k&#65533;&#65533;`&#510;&#65533;=i&#65533;&#65533;?&#65533;&#65533;&#1500;&#65533;&#65533;&#65533;.&#65533;&#65533;&#65533;Y&#65533;&#65533;&#65533;&#65533;4&#65533;&#65533;<$&#65533;;"&#65533;&#476;&#65533;>8&#65533;&#65533;&#65533;H&#1371;z&#65533;&#65533;&#65533;&#65533;T\&#65533;T}fz3&#65533;&#1393;8&#65533;\}&#65533;&#65533;4&#65533;mw	T&#65533;@&#65533;&#65533;&#65533;G&#65533;Q=&#65533;&#65533;&#65533;L&#47413;&#65533;&#65533;u&#65533;&#65533;&#65533;4&#65533;&#65533;&#65533;&#65533;6{&#65533;&#1723;&#65533;&#65533;&#65533;_D&#65533;?&#65533;kO,&#65533;^&#65533;o&#65533;&#65533;ZW&#65533;&#65533;m&#65533;&#65533;I&#65533;&#65533;&#65533;&#210;&#65533;&#65533;&#65533;&#65533;J|&#65533;&#65533;&#65533;&#65533;%Y&#65533;o&#65533;&#65533;&#65533;&#1001;S&#65533;S&#65533;y&#943;S&#65533;&#65533;=&#65533;}&#65533;&#65533;&#65533;&#65533;&#65533;&#1498;sN &#65533;9&#65533;&#1530;'Ae&#65533;3&#65533;_s&#65533;e&#65533;T}fzMx&#1161;1&#336;?&#65533;V&#65533;0L%&#65533;&#65533;&#1020;*:&#65533;&#65533;&#65533;&#65533;&#65533;_c&#65533;>&#65533;&#65533;di&#65533;&#65533;&#65533;&#65533;&#1495;&#65533;ck&#65533;&#1494;&#65533;
&#65533;v&#65533;&#65533;&#65533;&#65533;iyO&#65533;R&#65533;&#65533;-&#65533;&#65533;c&#65533;&#65533;&#65533;&#65533;&#65533;~&#65533;&#65533;&#65533;&#65533;&#65533;&#65533;w&#65533;&#65533;&#65533;&#1768;*&#65533;&#65533;<&#65533;]&#65533;im&#65533;&#65533;&#65533;&#65533;&#65533;&#65533;&#65533;/&#40803;&#65533;k&#65533;_&#65533;&#65533;&#65533;&#1901;&#65533;U{&#65533;&#1311;&#65533;&#65533;&#65533;&#65533;*&#65533;sK&#65533;&#65533;~&#65533;&#65533;&#65533;uU&#65533;>#&#65533;&#65533;{|t&#65533;&#1710;[&#65533;l&#65533;>&#65533;&#65533;S}&#65533;&#65533;&#65533;&#65533;&#1520;'M{C&#65533;/Z?&#1118;&#65533;~&#65533;1V&#65533;g&#65533;X&#65533;q[&#65533;&#65533;&#65533;x&#65533;aO&#65533;C&#65533;#&#65533;&#65533;z&#65533;I &#65533;&#65533;&#65533;&#65533;&#65533;&#65533;&#65533;{,U&#65533;&#65533;&#65533;/\&#65533;%&#65533;&#65533;&#65533;mU&#65533;|&#65533;V}&#65533;&#65533;&#65533;&#65533;0&#65533;&#65533;&#65533;&#392;&#65533;&#65533;8W*&#65533;&#65533;&#65533;&#65533;&#65533;G&#65533;&#65533;+&#65533;&#65533;&#65533;&#65533;Zy>u_&#65533;&#65533;&#65533;i-\&#65533;F&#65533;/&#65533;?\&#65533;00&#65533;J&#65533;c&#65533;~&#65533;&#65533;>&#65533;&#65533;&#65533;&#65533;>&#65533;&#65533;&#65533;A&#65533;U&#65533;&#65533;&#65533;R&#65533;&#65533;#~&#65533;&#65533;&#65533;&#65533;&#65533;K&#65533;XO&#65533;&#65533;&#457;&#65533;W&#65533;F&#65533;^&#65533;&#65533;&#65533;&#65533;&#65533;&#65533;&#65533;X&#65533;&#65533;&#65533;g&#65533;&#65533;L&#65533;uL\&#65533;:.&#65533;]'&#65533;&#1016;g-&#65533;I&#65533;&#65533;&#1977;R&#65533;/&#65533;&#65533;&#65533;&#65533;&#65533;&#65533;&#65533;&#65533;U&#65533;Q&#65533;y&#65533;&#65533;&#65533;&#65533;y&#65533;&#65533;S&#65533;"&#65533;m,q&#65533;5V~&#65533;1&#65272;c&#65533;&#65533;&#65533;\&#65533;&#65533;&#65533;E&#65533;F&#65533;&#65533;&#65533;&#65533;E&#65533;&#65533;{T&#65533;&#65533;&#65533;m\k&#65533;K&#65533;&#65533;\g&#65533;_Sb&#65533;&#65533;_&#65533;Z&#65533;&#65533;&#65533;~&#65533;&#65533;&#65533;&#65533;r&#65533;&#65533;K&#65533;2&#65533;&#65533;7&#65533;\&#65533;>&#65533;&#65533;&#65533;Y5&#65533;yi&#65533;&#1287;&#65533;&#65533;&#65533;&#65533;&#65533;&#65533;$&#65533;&#65533;&#65533;&#65533;&#396;E}&#65533;&#65533;N%&#65533;U_&#65533;&#65533;&#65533;&#65533;uG&#65533;&#65533;_U&#65533;&#65533;&#65533;!&#65533;?&#65533;}l&#65533;~&#65533;&#65533;T&#65533;&#1455;=U&#65533;&#65533;&#65533;&#65533;}&#65533;q&#65533;c9&#65533;&#65533;Ub&#65533;u&#65533;z-[2&#65533;&#65533;&#65533;&#65533;&#65533;x&#65533;3&#65533;z<&#65533;&#65533;T&#65533;&#65533;:K5n&#65533;&#65533;&#65533;&#1716;&#65533;6?&#65533;&#65533;&#65533;&#65533;N&#65533;&#65533;%&#65533;S&#65533;X|&#65533;&#65533;&#65533;*&#65533;X-&#65533;;&#65533;bl&#65533;&#65533;&#65533;&#65533;:\&#65533;&#817;&#905;&#65533;X&#65533;&#65533;[G&#65533;Ck&#65533;&#65533;&#65533;7&#65533;/&#65533;&#65533;&#65533;X&#65533;&#65533;&#65533;D&#65533;~m&#1197;T&#65533;Fq&#65533;&#65533;&#65533;&#65533;&#65533;Q4&#65533;&#65533;&#65533;&#65533;Vu&#65533;?xs&#1527;J^&#65533;&#65533;&#65533;&#65533;"&#65533;&#65533;&#559;z&#971;&#65533;nu.&#480;R&#1387;&#65533;m&#65533;S&#65533;&#65533;&#65533;&#65533;&#65533;&#65533;&#65533;&#15310;&#65533;V&#491;2&#65533;uX&#65533;&#65533;,&#65533;&#65533;%&#65533;v&#65533;&#65533;U&#65533;&#65533;&#65533;]&#65533;*&#65533;y&#65533;|xo&#65533;^&#65533;&#65533;&#65533;&#65533;j&#65533;&#65533;&#65533;&#65533;E&#65533;&#65533;&#44938;&#65533;&#65533;)&#65533;&#65533;&#65533;&#65533;1&#65533;&#65533;&#65533;&#65533;&#65533;K&#65533;&#65533;&#65533;&#65533;&#65533;^W&#65533;W&#65533;&#65533;?t;&#65533;&#65533;&#65533;R&#65533;&#1746;&#65533;]&#65533;N&#65533;&#65533;&#65533;g7&#65533;+&#65533;&#65533;&#65533;&#65533;&#65533;5&#65533;&#65533;}&#65533;&#65533;&#65533;&#65533;&#65533;/*&#65533;&#65533;6:&#65533;i,&#65533;&#65533;T&#65533;&#65533;yH wDX&#65533;&#65533;	&#65533;&#65533;&#65533;.&#65533;&#65533;&#65533;&#65533;(&#65533;&#65533;&#65533;&#65533;&#65533;R&#65533;&#65533;Mp&#65533;&#65533;o&#65533;&#65533;O&#65533;&#14050;&#65533;&#65533;|l*&#65533;W&#358;&#65533;&#65533; &#65533;&#65533;v&#65533;?<&#65533;&#65533;)&#65533;~n&#65533;&#65533;&#8703;&#65533;&#65533;&#65533;&#65533;&#65533;&#65533;u&#65533;>3&#855;&#65533;&#65533;k&#65533;5&#65533;1&#997;&#65533;&#65533;&#65533;&#65533;&#65533;&#65533;Z&#65533;&#65533;&#65533;&#65533;&#65533;}H&#65533;h&#65533;|\c&#65533;&#65533;G#&#65533;&#65533;:v.T&#65533;*&#65533;B&#65533;-&#65533;	&#65533;&#65533;&#65533;&#65533;&#65533;;&#65533;Q&#65533;i&#65533;&#65533;z&#65533;&#65533;&#65533;&#65533;&#65533;C&#65533;&#65533;>?&#65533;&#65533;&#65533;~&#65533;U&#65533;Xq-}>&#65533;&#65533;&#65533;&#65533;;&#65533;&#494;&#65533;&#65533;&#65533;&#65533;5\"&#65533;&#65533;&#65533;&#65533;&#65533;&#65533;&#65533;&#493;&#65533;z&#65533;&#65533;7&#1212;j&#65533;&#65533;n&#65533;]\K&#65533;&#65533;q&#65533;C&#65533;4G&#65533;r&#65533;y&#65533;J&#65533;s&#65533;&#65533;v&#65533;{F{@&#65533;A&#65533;&#65533;%&#65533;X&#65533;^&#65533;[&#65533;&#65533;&#65533;1yN&#65533;&y&#65533;s&#65533;&#65533;&#65533;&#65533;&#65533;Q&#65533;&#65533;?&#65533;&#65533;1&#65533;vS&#443;4y&#65533;U&#65533;g^&#1871;&#65533;|k.U&#65533;&#65533;&#65533;bh&#65533;&#65533;&#65533;&#65533;{Hk&#65533;&#65533;cU&#65533;!&#65533;?&#65533;W&#65533;&#65533;c&#65533;&#65533;&#65533;f&#65533;&#65533;#&#65533;&#65533;&#65533;&#65533;zz&#65533;&#65533;^R&#65533;&#65533;&#810;&#65533;&#65533;&#65533;&#65533;s?&#65533;t;&#65533;~&#65533;&#65533;&#65533;LyM2&#65533;&#65533;&#65533;&#65533;&#1791;&#65533;&#65533;&#65533;&#65533;:&#65533;c&#65533;&#65533;&#65533;c&#65533;&#65533;;y&#65533;N&#65533;&#65533;#&#65533;j&#65533;&#65533;7&#65533;&#65533;}nXu&#65533;$`5n&#65533;&#32165;ZW&#65533;&#1835;x&#65533;s&#65533;S^&#65533;&#65533;&#65533;2e&#65533;&#65533;&#65533;&#65533;&#65533;&#65533;&#65533;&#65533;&#65533;&#1683;~^U&#65533;&#1091;>&#65533;&#65533;?vu&#65533;W&#65533;F&#65533;&#65533;Z&#65533;&#65533;&#65533;3&#65533;&#65533;&#65533;&#65533;&#65533;?&#65533;&#65533;U&#65533;F&#65533;f&#65533;5&#837;&#65533;AE&#65533;z&#65533;&#65533;:&#65533;&#65533;^&#65533;<O&#65533;GC&#65533;]&#65533;&#65533;&#65533;&#65533;}x&#65533;u&#65533;&#65533;&#65533;^&#65533;kc&#65533;]&#65533;1cs&#65533;&#65533;&#65533;V&#65533;S&#65533;&#65533;&#65533;&#65533;&#65533;<H&#65533;&#65533;&#65533;5&#65533;&#65533;&#65533;}]&#65533;&#811;=&#65533;&#2015;&#65533;g&#65533;&#65533;&#65533;H&#1508;&#65533;&#65533;&#65533;O&#65533;lw&#1866;]s&#65533;k&#65533;~P&#65533;&#65533;iQ&#835;&#1706;&#65533;:&#65533;^ut&#65533;&#65533;W&#65533;&#65533;v>Z&#65533;A}&#65533;O&#65533;!y&#65533;&#65533;>&#65533;5&#65533;N&#65533;&#65533;&#65533;h&#65533;&#65533;&#65533;&#65533;n&#65533;~&#65533;&#1479;&#65533;%&#65533;5&#65533;j&#1814;&#65533;&#65533;&#65533;R&#65533;:j4&#65533;Z=&#65533;q?&#65533;&#65533;8&#65533;{\&#65533;x&#65533;&#65533;&#65533;&#497;&#65533;j&#65533;&#65533;&#1844;&#65533;&#65533;'k$&#65533;;"&#65533;&#476;_ }8&#65533;&#65533;F&#65533;q&#65533;&#65533;0&#65533;&#65533;&#65533;7/&#65533;&#65533;&#65533;&#65533;Oo`&#65533;P&#65533;v&#1371;&#65533;1o&#65533;&#65533;&#354;14&#65533;&#65533;r&#65533;x&#65533;&#65533;O&#65533;&#65533;&#65533;l&#65533;&#65533;C&#65533;&#65533;&#65533;w&#65533;&#65533;!&#65533;}&#65533;#&#65533;&#65533;5&#65533;&#65533;*&#65533;7&#65533;W&#65533;&#65533;!l&#65533;&#1820;&#65533;P&#65533;&#65533;&#65533;&#65533;&#65533;&#65533;&#65533;&#65533;&#65533;1&#65533;&#65533;&#1593;+~M&#65533;&&#65533;g&#65533;&#65533;eH&#65533;&#65533;&#65533;7&#65533;<j&#65533;&#65533;&#490;&#65533;&#65533;&#65533;&#65533;&#65533;&#65533;&#65533;&#65533;f&#65533;/&#65533;&#65533;&#65533;6:&#65533;&#65533;&#65533;&#65533;Z&#65533;7&#65533;y&#65533;b&#65533;&#65533;b&#65533;{&#65533;L)&#65533;}&#65533;&#65533;&#65533;5&#65533;W&#1148;&#65533;? +c&#65533;En&#65533;&#65533;Y&#756;&#65533;q<&#65533;&#65533;&#65533;qi&#65533;+&#65533;&#65533;r&#65533;K3&#65533;&#65533;&#65533;H&#65533;*U&#65533;c&#65533;j&#65533;&#65533;e&#65533;&#65533;&#65533;c&#65533;&#65533;&#65533;^&#65533;&#65533;&#65533;&#65533;P1&#65533;jO&#65533;&#65533;X&#65533;&#65533;&#65533;R&#65533;&#65533;&#65533;&#65533;&#65533;R&#65533;&#65533;'9.&#65533;5&#65533;Zy&#65533;&#65533;&#65533;&#65533;M|_&#65533;&#65533;U<&#65533;&#65533;&#65533;3&#65533;T?&#65533;&#65533;|&#65533;k&#65533;&#65533;&#65533;3&#65533;&#65533;&#65533;&#65533;xU_r&#65533;;&#65533;&#65533;y&#484;X&#65533;&#65533;&#1853;z&#65533;&#65533;&#65533;@&#65533;&#65533;&#65533;&#65533;_&#65533;^S&#65533;&#65533;9&#65533;&#65533;&#65533;&#65533;7&#65533;|&#65533;K&#65533;?&#65533;&#65533;(&#65533;&#1929;&#65533;&#65533;&#65533;&#1676;&#65533;>&#65533;~#&#65533;&#1058;&#65533;&#65533;&#65533;&#65533;&#65533;&#65533;&#65533;&#65533;z&#65533;M&#65533;&#65533;&#65533;&#65533;&#65533;&#65533;&#65533;&#65533;&#65533;&#65533;;+&#65533;&#65533;}&#65533;&#65533;&#65533;uB&#65533;{&#65533;7&#65533;&#65533;J&#65533;)&#65533;&#65533;9&#65533;c&#65533;&#65533;j~&#65533;&#65533;K&#65533;&#65533;&#65533;y&#65533;5&#65533;&#65533;&#65533;&#65533;&#65533;&#65533;&#65533;-&#65533;aj&#65533;~&#65533;#&#1389;&#65533;&#65533;1&#65533;&#65533;wz&#65533;&#65533;}&#1265;&#65533;_tL&#65533;!&#65533;&#65533;&#65533;&#65533;m&#65533;&#1585;&#65533;&#65533;3&#65533;k&#65533;8&#65533;&#65533;D&#65533;\Wk&#65533;&#65533;&#65533;x&#65533;y&#65533;t^s&#65533;:&#65533;&#65533;i&#65533;*^S]&#65533;&#65533;&#65533;&#65533;&#65533;b&#65533;k+U&#65533;s&#65533;&#65533;&#837;&#65533;o&#65533;&#65533;C&#65533;DnS&#65533;w&#65533;nU&#65533;C&#65533;>&#65533;&#65533;&#65533;?>W&#65533;M<&#65533;&#65533;]&#65533;r&#65533;&#65533;yV&#65533;&#65533;}&#65533;#&#65533;&#65533;&#65533;&#65533;&#350;&#65533;&#65533;pG$&#65533;&#65533;&#65533;8UXo&#65533;N &#65533;&#292;M&#65533;gT&#65533;&#65533;&#65533;&#65533;&#65533;&#65533;&#65533;&#65533;U&#65533;X&#65533;\}&#65533;&#65533;o&#65533;Sc&#65533;&#65533;&#65533;&#65533;*&#65533;S|&#65533;X&#65533;&#65533;&#65533;?:&#65533;&#65533;.z&#65533;?f&#65533;>3&#65533;&#65533;S0&#65533;?&#65533;&#65533;&#65533;&#65533;Vu&#65533;&#65533;k&#65533;C&#65533;&#65533;9&#65533;&#65533;&#65533;/C[&#65533;&#65533;&#65533;&#65533;4F&#65533;G&#65533;>&#65533;&#65533;&#65533;&#65533;)&#65533;&#65533;&#65533;&#65533;~&#65533;k&#65533;&#65533;o&#65533;_t&#65533;&#65533;&#65533;&#65533;&#65533;<&#65533;&#65533;O}y&#65533;&#65533;&#65533;N&#65533;/&#65533;&#65533;c&#65533;&#65533;&#65533;V%&#65533;Z&#336;&#65533;ls&#65533;&#65533;&#1488;&#65533;})1&#65533;)&#961;s2&#65533;x&#65533;<&#65533;&#65533;u&#65533;&#65533;i&#65533;<&#65533;x&#65533;&#65533;&#65533;=&#65533;c&#65533;&#65533;&#65533;&#65533;%&#65533;[&#65533;{T&#65533;&#65533;<&#65533;s^&#65533;]&#65533;&#65533;n&#65533;&#65533;&#65533;}7&#1287;_+&#65533;G&#65533;&#65533;&#65533;]&#65533;&#65533;&#65533;&#65533;&#65533;R&#65533;&#65533;UkUk&#65533;&#65533;&#1044;&#65533;0&#65533;&#1683;&#65533;&#65533;&#65533;N|-&#65533;}&#65533;&#65533;&#65533;.&#1372;R&#55146;&#1004;&#65533;&#65533;&#65533;~&#65533;U%&#65533;C&#65533;&#65533;&#65533;k&#65533;&#65533;&#65533;&#65533;F%&#65533;&#441;&#65533;&#65533;&#2027;|&#65533;&#65533;&#65533;&#65533;&#65533;&#65533;&#65533;*S?w/&#65533;&#65533;&#1929;&#65533;|?&#58204;&#65533;&#65533;g&#65533;&#65533;&#65533;>&#65533;&#1543;Kl&#1506;&#65533;&#1182;&#65533;&#65533;&#65533;u{&#65533;s&#65533;^&#65533;&#65533;&#1122;&#65533;&#65533;&#65533;S&#65533;j&#65533;&#65533;>_o&#65533;_U&#65533;&#65533;y
ZW'z&#65533;&#65533;&#65533;&#65533;vh&#65533;&#65533;3&#65533;&#65533;&#65533;&#65533;w&#65533;&#65533;7&#65533;&#65533;&#65533;6&#65533;&#65533;xN&#65533;7&#65533;&#65533;Cs&#65533;&#65533;&#1823;&#65533;&#65533;_&#65533;nu&#65533;&#65533;&#2040;?&#65533;<w&#65533;&#65533;&#65533;1T%&#65533;&#65533;&#65533;&#65533;&#760;&#65533;s&#65533;&#65533;1xo&#65533;&#65533;C&#65533;;&#65533;<&#65533;&#65533;j&#65533;?4c&#65533;-U&#65533;&#65533;&#65533;K&#65533;O&#65533;&#65533;&#65533;&#31918;!&#65533;&#65533;V&#65533;gq.[k9Ek?L&#1619;&#65533;X&#65533;&#65533;&#65533;&#65533;}nb&#65533;7&#65533;&#65533;&#65533;&#65533;v&#65533;ok&#65533;&#65533;&#65533;%&#65533;S&#65533;&#65533;&#1811;8&#65533;&#65533;&#65533;&#65533;&#65533;q?&#65533;&#65533;&#65533;Y&#65533;Ot?&#65533;&#65533;1&#65533;McO&#65533;C&#65533;#&#65533;&#65533;z&#65533;*&#65533;?D&#65533;k&#65533;&#65533;A`NX&#65533;&&#65533;&#65533;L&#65533;&&#65533;cz&#65533;&#65533;&#65533;.;&#65533;M&#65533;&#65533;&#65533;&#65533;&#65533;&#65533;&#65533; &#65533;&#65533;&#65533;&#65533;=gc&#65533;{&#65533;0]&#65533;X&#491;>3&#65533;&#859;&#65533;E&#65533;&#65533;_&#65533;&#65533;&#65533;L&#65533;Z&#65533;&#65533;C&#65533;&#1593;9&#65533;&#65533;&#65533;&#65533;_&#65533;&#65533;*1n&#65533;&#65533;&#65533;Q&#65533;_&#65533;yM)&#65533;CB&#65533;_&#65533;j&#65533;&#65533;V&#65533;&#65533;&#65533;^U&#65533;&#65533;&#65533;J&#65533;_&#873;k&#65533;&#65533;&#65533;?&#62972;>&#65533;&#65533;&#65533;u&#65533;*&#65533;]&#65533;&#65533;ch_F&#65533;&#65533;s&#65533;&#65533;)E&#65533;;&#65533;&#65533;K&#65533;&#65533;&#65533;&#65533;~#&#1007;&#1534;2&#65533;_d&#65533;:&#65533;&#65533;c&#65533;&#65533;u(Fq&#65533;&#65533;&#65533;&#65533;b&#1719;&#65533;`n&#65533;^&#65533;_&#65533;W}&#65533;&#65533;s:&#65533;&#65533;&#65533;Z&#65533;&#65533;&#65533;^&#65533;&#65533;&#65533;&#65533;PWmUol]&#65533;&#65533;&#65533;&#65533;q&#65533;&#65533;&#421;&#65533;3&#1276;&#65533;&#65533;Uk&#65533;&#65533;&#1044;&#65533;0&#65533;&#1683;c&#31480;"&#65533;&#65533;cb:GsJ~mQ&#65533;&#65533;&#65533;&#65533;&#65533;]&#65533;&#65533;&#65533;&#65533;f&#65533;&#65533;?&#1514;&#65533;&#65533;x&#65533;_;&#65533;&#65533;&#65533;&#65533;>&#65533;&#65533;&#65533;&#65533;&#65533;3&#65533;C&#65533;&#65533;&#65533;&#909;&#65533;>'lU&#65533;&#65533;&#637;9%&#65533;&#65533;&#65533;R&#65533;&#65533;i.&#65533;c&#65533;I&#65533;&#65533;U{$&#65533;G&#65533;^&#65533;&#65533;&#1122;&#65533;&#65533;&#65533;&#65533;U&#65533;g&#65533;&#65533;&#65533;&#65533;&#65533;&#65533;k<&#65533;&#1470;&#65533;&#1469;U&#65533;&#65533;X;&#65533;=&#1455;&#65533;&#1854;7&#65533;&#34303;&#65533;;J&#65533;&#65533;&#65533;&#65533;{&#65533;&#65533;&#65533;&#65533;c&#65533;swl-&#1367;&#65533;e&#65533;&#65533;P,c&#65533;_&#65533;&#65533;&#65533;&#65533;&#65533;&#65533;&#65533;A&#14893;&#65533;cS&#65533;&#65533;&#65533;D&#65533;&#65533;&#65533;\9&#65533;T}F&#65533;&#65533;&#65533;c&#65533;y&#65533;}NZ&#65533;km]&#65533;&#65533;&#65533;&#65533;P_c&#65533;&#65533;&#65533;&#65533;S&#65533;&#65533;x-&#65533;~&#65533;&#65533;&#65533;&#65533;1&#65533;aO&#65533;^&#65533;&#1011;:&#65533;ssJ&#65533;u&#65533;&#65533;&#65533;&#65533;&#65533;&#65533;'q&#1963;&#65533;y&#65533;&#478;&#65533;&#65533;>&#65533;}&#65533;{&#65533;&#31153;'&#65533;!&#65533;	``=N&#65533; V&#1095;&#65533;&#65533;%{&#65533; P&#65533;&#65533;&#65533;&#65533;0&#65533;1&#65533;M&#65533;oj~cz&#65533;&#65533;&#65533;&#65533;+&#65533;)&#65533;&#65533;jR}`&#65533;&#65533;&#65533;Aq&#65533;v&#65533;&#65533;&#65533;&#65533;_t&#65533;&#65533;&#65533;&#65533;&#65533;3&#65533;|&#65533;x&#65533;&#65533;&#65533;&#65533;O&#65533;&#65533;&#65533;&#65533;&#65533;&#65533;&#65533;&#65533;&#1058;c&#65533;y?&#65533;b&#65533;&#1508;&#65533;&#65533;&#65533;&#65533;j&#65533;&#65533;&#65533;)E&#65533;&#65533;&#65533;&#65533;&#65533;>&#65533;k&#65533;^kb&#1003;&#65533;&#65533;k&#65533;&#65533;&#65533;&#65533;&#65533;ut<&#65533;1&#65533;\&#1402;&#65533;&#65533;&#65533;c&#65533;&#65533;&#1054;&#65533;&#65533;b:7S&#65533;&#65533;&#65533;&#65533;&#65533;&#65533;^o&#65533;&#65533;&#65533;&#65533;&#65533;R&#65533;&#65533;&#65533;&#65533;\&#65533;s&#65533;&#65533;~&#65533;&#65533;&#65533;&#65533;&#65533;&#65533;x&#65533;&#65533;)^#$&#65533;MS&#65533;&#65533;#&#65533;&#65533;&#65533;&#65533;s}&#65533;&#65533;b&#65533;h&#65533;&#65533;&#65533;&#65533;&#65533;&#65533;&#65533;c$&#63466;&#65533;L&#65533;&#65533;&#65533;V&#65533;O&#65533;&#65533;1&#65533;&#65533;&#65533;&#65533;:&#65533;&#975;&#65533;&#65533;&#65533;&#65533;>&#65533;&#65533;&#65533;&#65533;&#65533;&#65533;O&#65533;&#65533;M)&#65533;#&#65533;&#65533;&#65533;&#65533;&#65533;&#65533;&#65533;a&#65533;Fqt&#65533;/st&#65533;&#65533;_O&#65533;&#65533;Zw&#65533;&#369453;&#65533;&#65533;sk&#65533;&#65533;c&#65533;&#481;1&#65533;&#65533;&#65533;&#65533;)&#65533;&#65533;&#65533;&#65533;&#65533;S^;Dk&#65533;&#65533;`H}&#65533;&#65533;F%&#65533;&#65533;J&#65533;?&#65533;&#65533;&#65533;6&#65533;&#879;y&#65533;&#65533;&#65533;&#65533;tZ&#65533;S&&#65533;U&#65533;g&#65533;j&#65533;,&#65533;'&#65533;&#65533;&#65533;&#65533;a&#65533;Z&#65533;&#65533;&#65533;&#65533;R&#65533;&#65533;&#65533;Q&#65533;Yi&#65533;&#65533;&#65533;&#65533;&#65533;z&#65533;&#65533;;&#65533;&#65533;&#47733;/&#65533;&#65533;&#65533;&#65533;e&#65533;&#65533;}&#607;&#65533;E&#65533;&#65533;wx3&#65533;x^t&#65533;&#65533;&#65533;&#65533;&#65533;7&#65533;&#65533;1&#65533;_&#65533;&#65533;r&#65533;k&#1556;&#65533;K&#65533;1&#65533;&#65533;{C&#65533;W2&#65533;}L&#65533;/j&#65533;j&#65533;&#65533;&#65533;&#65533;Z9&#65533;T}F&#65533;I{(?&#65533;&#65533;X&#65533;u>^&#65533;&#65533;&#65533;zT&#65533;\&#65533;&#65533;}<&#65533;&#65533;S&#65533;4&#65533;&#65533;S&#65533;d\&#65533;V&#65533;&#65533;&#65533;&#65533;KH &#65533;&#65533;&#65533;&#65533;&#65533;k&#65533;&#65533;uW&#65533;&#65533;&#65533;f&#65533;Ot_&#508;&#65533;}&#65533;&#65533;McO&#65533;C&#65533;#&#65533;&#65533;z&#65533;2&#65533;&#65533;/&#290;&#65533;_&#65533;I|&#65533;v&#65533;&#65533;&#65533;&#65533;M.&#65533;x&#65533;&#65533;&&#65533;2&#65533;&#65533;&#65533;&#65533;&#65533;&#65533;&#65533;&#65533;b&#65533;&#937;&#65533;&#65533;F&#753; &#65533;hj&#65533;&#65533;%&&#65533;c_-&#65533;3&#861;&#65533;&#65533;s&#65533;&#65533;&#65533;&#65533;&#65533;&#65533;%X&#65533;X.q&#65533;&#65533;&#65533;&#464;G&#65533;&#65533;~&#65533;}&#65533;&#65533;&#65533;4&#465;?&#65533;.&#1620;&#65533;&#65533;l&#65533;^&#1118;&#65533;^&#65533;&#65533;&#815;-qm<&#65533;&#65533;&#65533;&#65533;&#65533;&#65533;4&#57852;T&#65533;y&#65533;&#65533;&#65533;&&#65533;.s&#1450;_&#65533;1&#65533;}&#65533;&#65533;&#65533;L)&#65533;'&#65533;&#65533;P&#65533;A&#65533;/&#65533;&#65533;~+&#65533;&#65533;&#309;&#65533;s&#65533;&#65533;e&#65533;2&#65533;&#65533;1&#65533;&#65533;l&#65533;c&#65533;QE&#65533;_&#65533;_?&#65533;&#65533;&#65533;k9&#65533;&#1487;)&#65533;&#65533;&#65533;Y%&#65533;&#65533;*&#65533;&#65533;&#65533;j?&#65533;:&#65533;&#65533;&#65533;&#65533;&#65533;&#1771;&#65533;&#65533;<&#65533;&#65533;R&#65533;U%&#65533;2&#65533;&#65533;&#303;&#65533;&#65533;mm&#65533;&#65533;&#65533;&#65533;&#65533;_&#65533;&#65533;cC&#65533;&#65533;&#65533;e|nk=&#65533;8~&#65533;:&#65533;&#65533;c&#65533;&#65533;&#65533;s=&#65533;~&#65533;&#65533;&#65533;^T&#65533;&#65533;&#1486;)&#65533;}vyR	`&#65533;{&#65533;%&#65533;&#65533;:&#65533;uc&#65533;&#65533;&#65533;P;_&#65533;&#65533;&#65533;&#65533;&#65533;M>&#65533;&#65533;&#65533;&#65533;&#65533;c&#65533;wM&#65533;&#65533;=FE&#65533;o&#65533; &#65533;m&#65533;q3=&#65533;5&#65533;&#65533;5'&#65533;&#65533;&#65533;J|_&#65533;&#65533;&#65533;v&#65533;&#65533;&#65533;&#65533;z}&#65533;c&#65533;&#65533;{&#65533;&#65533;&#65533;&#489;&#65533;&#65533;J~&#1996;&#65533;&#65533;&#65533;&#65533;&#65533;uPeN&#65533;&#488;^3T&#65533;$&#65533;&#65533;V3&#65533;=&#65533;m&#65533;&&#65533;Ek&#65533;&#65533;k&#65533;&#65533;&#65533;&#16190;y&#65533;=w&#65533;ZT&#65533;}&#65533;c:W&#65533;&#65533;&#65533;&#65533;jl&#65533;1n_&#65533;x&#65533;C&#65533;E&#65533;*&#65533;Y|M&#65533;_Q&#65533;.q&#65533;&#65533;[&#65533;>&#65533;j&#65533;E&#65533;&#65533;Z&#65533;8&#65533;\&#65533;~&#65533;&#65533;&#65533;&#65533;&#65533;&#65533;&#65533;&#913121;6&#357;x&#65533;&#65533;&#1054;&#65533;&#1445;Zoq]&#65533;&#65533;&#65533;K&#65533;&#1474;'&#65533; &#65533;&#65533;A&#65533;k&#65533;&#65533;y-&#65533;&#65533;~^&#65533;>&#65533;O&#65533;&#65533;q\w&#65533;_,&#65533;&#65533;'&#65533;_&#65533;u&#65533;&#65533;&#732;&#31153;'&#65533;!&#65533;	``=N&#65533; n&#65533;&#65533;&#1013;&#1179;&#65533;&#65533;&#299;&#65533;&#65533;&#65533;R&#65533;&#65533;&#65533;u&#65533;R&#65533;&#65533;&#65533;t&#65533;R&#65533;&#65533;&#65533;ul&#65533;&#65533;&#65533;dC_L&#65533;&#65533;&#65533;&#65533;&#65533;&#65533;&#65533;&#65533;R&#65533;&#65533;V&#65533;&#65533;&#65533;&#65533;6_&#65533;.U&#65533;&#65533;&#65533;&#65533;&#65533;&#65533;y&#65533;&#65533;R&#65533;&#65533;&#65533;ul&#65533;&#65533;&#65533;&#65533;:e&#65533;mB&#65533;#&#65533;&#65533;z&#65533; &#65533;{$&#65533;&#65533;K&#65533;'.&#65533;)J&#65533;/.&#65533;)J&#65533;/.&#1521;&#65533;&#65533;&#65533;UI&#65533;59&#65533;T}&#65533;r[&#65533;>&#65533;&#575;z&#623;=&#65533;&#65533;&#65533;&#65533;&#953;&#65533;U&#65533;/E&#65533;qq&#65533;&#65533;T&#65533;&#65533;|[&#65533;>q&#65533;NY&#65533;&#65533;P,&#1400;&#65533;T$&#65533;;"&#65533;	&#65533;Gx&#65533;T}&#65533;r&#65533;&#65533;T&#65533;&#65533;2&#65533;&#65533;T&#65533;&#65533;r[&#65533;>/&#65533;&#65533;/*&#65533;&#65533;e&#817;&#65533;&#65533;&#65533;&#65533;&#65533;R&#65533;&#65533;V&#65533;&#65533;b&#65533;&#65533;&#65533;&#65533;E&#65533;&#65533;&#65533;y&#65533;&#65533;R&#65533;&#65533;&#65533;ul&#65533;&#65533;&#65533;&#65533;:E&#65533;?&#65533;&#65533;&#303;&#65533;&#65533;&#65533;9&#65533;<&0	&#65533;&#65533;H &#65533;A=[&#65533;>q&#65533;NQ&#65533;~q&#65533;NQ&#65533;~q&#65533;&#65533;-U&#65533;&#65533;\&#470;&#65533;O\&#65533;cK&#65533;'.&#65533;]&#65533;j\&#65533;&#65533;&#65533;(&#1400;8_&#470;&#65533;O\&#65533;&#65533;(&#1400;&#65533;T$&#65533;;"&#65533;	`&#65533;pl&#65533;&#65533;&#65533;&#65533;:E&#65533;&#65533;&#65533;e:E&#65533;&#65533;&#65533;&#65533;:&#65533;T}&#65533;r[&#65533;>q&#65533;&#65533;-U&#65533;&#65533;\wQ&#65533;qq&#65533;&#65533;T&#65533;&#65533;|[&#65533;>q&#65533;&#65533;T&#65533;S&#65533; &#65533;0&#65533;$&#65533;&#65533;&#241;&#65533;&#65533;&#65533;&#65533;&#65533;&#65533;&#65533;&#65533;&#65533;&#65533;&#65533;&#65533;&#65533;R&#65533;&#65533;&#65533;ul&#65533;&#65533;&#65533;&#65533;:&#65533;T}&#65533;r&#65533;E&#65533;&#65533;&#65533;y&#65533;&#65533;R&#65533;&#65533;&#65533;&#1403;Tc&#65533;|&#65533;E&#65533;&#65533;&#65533;"&#65533;	``=H &#65533;&#65533;cK&#65533;'.&#65533;)J&#65533;/.&#65533;)J&#65533;/.&#1521;&#65533;&#65533;&#65533;&#65533;&#65533;R&#65533;&#65533;&#65533;ul&#65533;&#65533;&#65533;&#24203;R&#65533;&#65533;&#65533;t&#65533;&#65533;w&#65533;&#65533;&#65533;&#65533;&#65533;&#65533;R&#65533;LE&#65533;#&#65533;&#65533;z&#65533; F&#470;&#65533;O\&#65533;S&#65533;&#65533;_\&#65533;S&#65533;&#65533;_\&#65533;cK&#65533;'.&#1521;&#65533;&#65533;&#65533;&#65533;&#65533;R&#65533;&#65533;&#65533;u&#65533;&#65533;&#65533;.J5.&#65533;W&#65533;R&#65533;&#65533;&#65533;u&#65533;&#65533;&#65533;pG$&#65533;&#65533;&#65533; &#65533;&#65533;-U&#65533;&#65533;\&#65533;(U&#65533;&#65533;L&#65533;(U&#65533;&#65533;\&#470;&#65533;O\&#65533;cK&#65533;'.&#1521;&#65533;&#65533;&#65533;&#65533;.J5.&#65533;&#1257;&#679;&#65533;}&#65533;&#65533;g&#65533;&#65533;]&#65533;&#65533;&#65533;&#65533;&#65533;&#65533;&#65533;p&#65533;&#65533;riz&#65533;jL&#65533;&#65533;S&#65533;&#65533;&#65533;&#65533;&#65533;&#65533;&#65533;&#65533;&#65533;&#65533;&#65533;&#65533;&#65533;&#65533;&#65533;&#65533;&#65533;&#65533;cs&#65533; &#65533;0&#65533;s&#65533;z&#1499;y&#65533;&#65533;AEo&#65533;&#65533;&#65533;&#65533;&#65533;n&#65533;&#65533;&#65533;&#65533;;&#65533;&#65533;CCu&#65533;>&#65533;{/&#65533;&#65533;&#65533;&#65533;&#751;&#65533;&#65533;&#707;&#65533;o&#65533;&#65533;&#65533;&#65533;&#65533;&#65533;&#65533;&#65533;&#65533;&#65533;gu}&#354;&#65533;&#65533; ]&#65533;&#65533;0&#65533;&#65533;&#65533;&#65533;&#1531;s&#65533;x&#65533;&#65533;/~&#65533;&#65533;&#65533;&#65533;{/&#65533;&#65533;OA}k&#65533;9{Rus&#65533;&#65533;|&#65533;&#65533;&#65533;&#65533;s&#65533;&#65533;&#65533;&#65533;u&#65533;&#65533;&#65533;&#65533;t&#65533;h&#65533;&#65533;=&#65533;&#65533;I>&#65533;R&#65533;y&#65533;b&#65533;&#65533;&#65533;&#65533;&#65533;&#65533;&#65533;q&#65533;bi&#65533;&#65533;&#65533;&#65533;&#65533;)&#65533;&#65533;&#65533;{S&#65533;o&#65533;&#65533;+&#65533;&#65533;&#65533;&#65533;n}&#65533;6&#65533;&#65533;'&#65533;&#65533;&#65533;.&#65533;&#65533;&#65533;oo\&#1765;s&#65533;>&#65533;~&#65533;{&#65533;K&#65533;~dC&#65533;&#65533;&#65533;E&#65533;&#1327;3&#65533;5FE&#65533;&#65533;z&#65533;5&#65533;&#65533;&#65533;z&#65533;&#65533;.&#65533;K&#65533;3&#65533;X&#65533;&#65533;l&#65533;&#65533;}&#65533;&#65533;&#65533;]&#65533;I}f&#65533;&#65533;_&#65533;3&#65533;%&#65533;&#65533;&#65533;&#811;&#65533;&#65533;&#65533;&#274;2C<&#65533;&#65533;&#65533;9WKy-&#65533;&#65533;s&#65533;&#65533;^3&#65533;_W&#65533;>&#65533;^&#65533;&#65533;^&#65533;Z&#65533;&#65533;&#1854;7&#65533;k&#274;&#65533;&#65533;S?w&#65533;^&#65533;&#65533;u&#65533;T&#65533;&#65533;_C&#65533;&#65533;&#65533;&#1493;)%F&#65533;&#397;&#65533;&#65533;&#65533;d)&#65533;z&#65533;=&#65533;&#31419;v&#65533;&#65533;R&#65533;&#65533;Uc&#65533;&#65533;&#65533;&#65533;s
&#65533;w4.&#65533;&#65533;}K&#65533;&#65533;&&#65533;&#65533;&#65533;&#65533;/&#65533;&#65533;&#65533;&#65533;5q&#65533;J&#65533;Y&#65533;&#65533;Q&#65533;&#65533;t&#65533;&#65533;6&#65533;%&#65533;&#65533;&#65533;&#1706;r&#65533;[CH wDX&#65533;&#65533;	`}&#65533;/&#65533;&#65533;&#65533;&#65533;}&#65533;&#65533;&#65533;&#65533;&#65533;&#65533;3;&#65533;&#65533;zl&#65533;A&#65533;&#65533;:&#65533;&#65533;&#65533;h&#65533;hh&#65533;h&#65533;&#65533;&#65533;&#65533;PQ]'r&#65533;>&#65533;&#65533;_&#65533;&#65533;c&#65533;?c&#65533;S?8&#65533;}X&#65533;&#65533;&#65533;&#65533;&#65533;E&#65533;&#65533;'&#65533;_o&#65533;&#65533;_&#65533;&#21373;&#65533;&#1492;&#65533;&#65533;\&#65533;~&#65533;j&#65533;&#65533;W&#65533;&#65533;&#65533;m,&#65533;&#65533;K&#65533;2&#65533;_&#65533;W$&#65533;&#65533;&#65533;&#719;&#65533;&#2024;z&#65533;xR&#65533;&#65533;S&#65533;S&#65533;&#65533;V&#65533;&#65533;&#65533;&#65533;&#65533;&#65533;&#65533;}&#65533;&#65533;&#65533;}&#65533;&#65533;&#65533;&#65533;;U&#65533;-&#65533;&#65533;&#65533;&#65533;&#65533;^W&#65533;&#65533;&#65533;&#65533;&#65533;&#65533;&#65533;&#65533;&#65533;u&#65533;\&#65533;>&#65533;&#65533;&#65533;&#1004;ZO&#65533;>|&#65533;&#65533;&#65533;&#1527;&#65533;&#65533;s&#65533;>h&#65533;h  K&#65533;IDAT&#65533;&#65533;s&#65533;\Z&#65533;y[&#65533;&#65533;&#2003;&#65533;>3&#859;&#65533;<&#65533;~&#65533;\&#65533;V&#65533;c&#65533;\&#65533;c&#65533;+&#65533;&#65533;&#65533;{&#65533;&#65533;&#65533;&#65533;&#65533;E&#65533;?^&#65533;&#607;e&#65533;&#65533;&#65533;=V&#65533;&#65533;&#65533;&#65533;s&#65533;&#65533;&#65533;S&#1531;&#65533;8K&#65533;&#65533;&#65533;$&#65533;&#65533;&#65533;&#65533;&#65533;^&#65533;&#65533;I&#65533;&#65533;&#65533;9y&#65533;!&#65533;&#65533;OZ&#65533;S&#65533;_NI&#65533;]&#65533;]=&#65533;ZN&#65533;_&#1342;zO&#65533;&#65533;&#65533;&#65533;&#65533;&#65533;=>&#65533;&#65533;)&#1469;&#65533;I&#65533;1Zg&#65533;&#65533;&#1476;&#65533;&#65533;&#65533;&#65533;&#65533;>&#491;hn&#65533;s&#65533;&#65533;&#65533;&#65533;*&#65533;&#65533;&#65533;c&#1983;ZN&#65533;z&#65533;&#65533;|N&#65533;E&#65533;#&#65533;&#65533;z&#65533;I &#65533;&#65533;&#65533;4&#65533;&#65533;&#1371;{&#65533;&#65533;#&#65533;Q&#65533;&#65533;&#65533;&#1351;&#65533;^&#65533;&#65533;&#65533;J&#65533;2B&#65533;!&#65533;&#65533;&#65533;&#65533;D&#65533;&#65533;>&#65533;j&#65533;&#65533;&#65533; &#65533;~&#65533;&#65533;cN&#65533;m&#65533;>.&#65533;&#65533;&#65533;#&#65533;&#65533;&#493;?^&#65533;~&#65533;j&#65533;&#65533;w&#65533;&#65533;&#65533;&#65533;&#65533;{/&#65533;&#65533;&#65533;&#65533;~&#65533;&#65533;&#65533;&#65533;&#65533;J&#65533;?U&#65533;Q&#65533;>&#411523;&#65533;&#65533;K&#65533;&#65533;_&#65533;&#65533;&#65533;&#65533;&#65533;&#65533;{&#65533;&#65533;F&#65533;2+&#65533;j&#65533;T}&#65533;&#65533;&#65533;&#65533;&#65533;&#65533;&#65533;dc&#65533;&#65533;&#65533;&#65533;&#29926;2&#65533;&#65533;w&#65533;T}f&#65533;&#2043;&#65533;&#65533;&#65533;&#65533;&#65533;K&#65533;S&#65533;&#65533;&#65533;&#65533;&#65533;&#65533;&#65533;&#65533;&#65533;&#65533;_k&#65533;>3&#65533;&#65533;w~q&#65533;&#65533;9&#65533;&#65533;\&#65533;c^g&#65533;&#65533;&#65533;'&#65533;&#65533;&#65533;d~m&#65533;I&#1870;&#65533;&#65533;IC%~&#65533;Q&#65533;&#65533;&#846;Y&#65533;9&#65533;&#65533;K&#65533;&#65533;&#65533;&#65533;&#65533;&#65533;&#65533;&#65533;D&#65533;&#65533;'&#65533;&#1919;&#65533;z&#65533;&#65533;[b_*&#1400;-&#65533;&#65533;O&#65533;&#65533;&#65533;&#65533;&#65533;w&#65533;&#65533;r&#65533;&#65533;&#65533;]=&#65533;ZN&#65533;_&#65533;&#65533;&#1258;13]&#65533;9&#65533;&#65533;?=&#65533;]Oz?&#65533;&#65533;&#65533;&#65533;&#65533;Z&#65533;&#418;&#65533;S&#65533;&#65533;c&#65533;&#65533;&#65533;&#65533;y&#65533;7&#65533;&#65533;h&#65533;&#65533;s}	&#65533;v&#65533;&#65533;W&#745;&#65533;&#65533;GlQ&#65533;&#65533;&#65533;\$&#65533;;"&#65533;&#476;&#65533;&#65533;&#65533;&#65533;A2~(&#65533;Eu&#65533;Q&#65533;&#65533;a1&#65533;f&#65533;&#65533;*&#65533;s&#65533;s&#65533;"&#65533;TD&#65533;&#65533;&#65533;&#65533;T&#65533;7&#65533;@&#65533;&#65533;!2@&#65533;&#65533;&#65533;&#65533;&#65533;&#335;&#65533;Z&#41163;K&#65533;&#65533;=&#65533;?&#65533;T&#65533;f&#65533;~Q&#1889;g&#65533;_O6&#65533;%&#65533;&#1017;&#65533;&#65533;0&#1539;&#65533;&#65533;=&#65533;a&#65533;&#65533;&#65533;J&#65533;uG&#65533;&#65533;7&#65533;&#65533;&#65533;&#65533;y&#65533;&#65533;~&#65533;&#65533;&#65533;j&#65533;&#65533;Ov8&#65533;&#65533;&#65533;&#966;&#65533;=&#65533;I&#65533;&#65533;&#65533;y=Ub&#65533;&#65533;g&#65533;&#65533;&#65533;K&#65533;2&#65533;_&#65533;z&#1987;TT&#65533;	`&#65533;j-u&#65533;&#65533;&#65533;&#65533;&#65533;v&#65533;&#65533;&&#65533;&#65533;=&#65533;&#65533;&#65533;6_&#65533;TcY&#65533;oq&#65533;z&#65533;&#65533;&#65533;&#65533;1&#65533;&#65533;&#65533;U&#65533;u.A~&#65533;&#65533;_f&#65533;R&#55146;&#65533;&#65533;I&#65533;;&#65533;&#65533;&#65533;&#65533;&#65533;/-^&#65533;&#65533;&#65533;h&#65533;&#65533;&#65533;&#65533;&#65533;&#65533;I&#455;&#394;{&#65533;:&#65533;T&#65533;|&#65533;m&#65533;&#65533;&#65533;&#65533;&#1017;&#65533;&#65533;&#65533;&#65533;&#65533;&#65533;&#65533;kO&#65533;&#65533;>&#65533;&#65533;-&#65533;&#65533;&#65533;"&#65533;&#65533;&#65533;}&#65533;&#65533;r&#1687;O&#65533;J&#65533;4&#65533;&#65533;7&#60010;&#65533;&#65533;&#65533;&#65533;&#65533;>&#65533;hw&#65533;&#65533;s&#65533;&#65533;&#65533;u&#65533;&#65533;7q]<&#65533;&#65533;1&#65533;&#1119;&#65533;&#65533;&#65533;sU&#65533;&#65533;'&#65533;_&#65533;&#65533;K&#65533;&#65533;c&#65533;&#65533;Xr&#65533;&#65533;&#65533;&#65533;&#65533;&#65533;&#65533;&#65533;&#65533;&#36750;&#65533;>&#65533;Lk&#65533;WRF{A&#65533;E&#65533;[&#65533;Kc%&#65533;j&#65533;&#65533;k&#65533;&#65533;&#65533;&#65533;K~&#65533;&#65533;&#65533;k&#65533;&#65533;&#65533;&#65533;&#65533;U&#65533;k9&#65533;&#65533;SY&#65533;&#65533;&#65533;&#65533;&#65533;&#65533;&#65533;&#1500;&#65533;&#65533;&#1052;&#65533;5&#65533;%b&#65533;?&#65533;&#65533;z&#65533;}&#65533;&#65533;25&#65533;&#65533;&#65533;&#65533;j&#65533;&#65533;&#65533;&#65533;M&#65533;&#65533;y&#32543;Tk&#65533;&#65533;&#65533;&#65533;&#65533;&#65533;&#65533;K&#65533;&#65533;&#65533;&#65533;&#65533;J&#65533;~Ms&#65533;&#65533;=+9&#65533;X'&#65533;&#65533;&#65533;*qO&#65533;&#65533;&#65533;&#65533;SU&#65533;}&#65533;v&#65533;&#65533;&#65533;&#65533;&#65533;&#65533;&#65533;j&#65533;,&#65533;c%&#65533;W\&#65533;&#65533;s&#65533;&#65533;&#65533;m&#65533;k&#65533;Wk>f(^w&#65533;b&#65533;&#65533;&#65533;)&#65533;W&#65533;&#65533;U&#65533;O&#65533;?&#65533;&#65533;z&#65533;|jQ&#65533;&#65533;o\&#65533;q#=&#65533;&#65533;<&#65533;&#65533;X&#65533;Z&#65533;!>/&#65533;s?&#65533;=v.z&#65533;&#65533;&#457;%&#65533;i&#65533;&#65533;&#65533;&#65533;y&#1914;x&#65533;}=U&#65533;&#65533;~&#65533;&#65533;&#65533;X&#65533;\h&#65533;&#65533;>&#65533;c&#65533;&#1903;J&#65533;&#1467;D&#65533;#&#65533;&#65533;zLM &#65533;&#192;&#65533;8&#65533;&#65533;&#65533; &#65533;&#65533;&#65533;*z&#65533;&#1499;~&#65533;g&#65533;T&#65533;>&#65533;&#1435;b|&#65533;&#65533;}&#65533;a&#65533;M>&#65533;&#65533;&#65533;ZoRj&#65533;s&#65533;M&#65533;&#65533;=&#65533;&#65533;&#65533;=&#65533;&#65533;&#65533;> &#65533;6q/&#65533;&#65533;-&#65533;~&#65533;&#65533;L&#65533;`&#65533;&#65533;q_&#65533;&#65533;o&#65533;&#65533;&#65533;&#65533;&#65533;=&#65533;&#65533;Cag&#65533;&#1031;&#65533;&#65533;&#65533;S&#65533;gi&#65533;&#65533;&#65533;&#65533;c&#65533;&#65533;S&#65533;_F&#65533;&#65533;$&#65533;&#65533;&#65533; u&#65533;&#65533;&#65533;<O&#65533;&#65533;9&#65533;}&#65533;@&#65533;&#65533;_&#65533;*&#65533;&#65533;j&#60277;&#65533;&#65533;#&#65533;q&#1939;C}J&#65533;&#65533;&#65533;f&#926;<w*c&#65533;%&#65533;W&#65533;&#65533;YU&#65533;&#65533;&#65533;Y&#65533;&#65533; ^&#1013;nU&#65533;Vymd&#65533;X=&#65533;u?&#65533;i&#65533;&#65533;9Z&#65533;/&#65533;~&#65533;1&#65533;&#65533;j&#65533;&#65533;j&#65533;&#65533;&#65533;&#65533;B&#65533;&#65533;#*&#65533;&#65533;&#982;&#65533;\h&#65533;&#65533;&#65533;K5&#65533;c&#65533;V}&#65533;T{"&#65533;&#636;^n&#65533;}&#65533;ZO&#65533;w&#65533;^&#65533;S?&#65533;J&#65533;g44&#65533;V&#65533;&#65533;&#65533;&#65533;&#65533;y&#65533;=9u&#65533;z&#65533;&#65533;L&#65533;U&#65533;&#65533;&#65533;uW1&#65533;&#1512;'m&#65533;g&#1953;&#65533;U&#65533;Y&#65533;g&#65533;
Xk&#65533;&#65533;&#65533;&#65533;&#65533;%&#65533;<&#65533;&#65533;<&#65533;&#65533;i
&#65533;?&#65533;gu;&#65533;s&#65533;&#65533;&#65533;&#65533;1_&#65533;,m?&#65533;&#1114;&#65533;&#65533;&#65533;&#65533;&#65533;&#65533;&#65533;{&#65533;&#65533;&#65533;&#65533;x&#65533;M8&#65533;-&#65533;j&#65533;ll&#65533;5&#65533;&#65533;ku&#65533;&#65533;&#65533;&#65533;&#65533;&#65533;&#1407;&#65533;&#65533;x&#65533;&#65533;-&#65533;8n&#65533;&#65533;&#65533;&#65533;{R&#65533;&#65533;&#65533;`&#1923;O&#65533;>&#65533;(&#65533;&#65533;&#65533;u"O&#65533;F&#65533;gI	&#65533;<&#65533;&#65533;&#65533;&#65533;&#65533;aq&#65533;\&#65533;:&#65533;&#65533;F&#65533;&#65533;&#65533;&#65533;&#65533;&#1779;9&#65533;,&#65533;&#65533;&#1788;&#65533;&#65533;&#50673;&#65533;Vo&#65533;&#58865;&#65533;&#65533;j&#65533;h&#65533;&#65533;Wk&#65533;&#65533;q?x&#65533;&#65533;&#65533;&#65533;&#65533;1&#65533;&#65533;=&#65533;c&#65533;&#1487;|&#65533;&#65533;&#65533;<&#65533;&#65533;0F#&#65533;&#65533;[&#65533;~?&#1214;&#65533;&#65533;&#65533;SK&#65533;M5n&#65533;&#65533;&#65533;&#65533;*q&#1962;&#65533;&#65533;&#1506;j&#65533;&#48202;&#65533;&#65533;&#65533;&#65533;&#65533;ZJ&#65533;cc&#65533;A&#65533;U&#65533;G&#65533;&#1479;&#65533;&#65533;&#2033;&#1512;x&#65533;b&#65533;8O	&#65533;&#65533;H &#65533;1&#65533;&#65533;S&#65533;>,(&#65533;{Lx&#65533;&#65533;PoR&#65533;`*&#65533;_&#65533;Q&#65533;&#65533;&#65533;MP&#65533;&#65533;&#65533;&#65533;&#1243;R&#65533;&#65533;&#65533;_&#65533;&#65533;&#65533;&#65533;&#65533;&#65533;U&#65533;Y&#65533;/&#65533;&#65533;&#65533;&#65533;&#939;&#65533;&#65533;&#65533;c{,&#65533;&#65533;&#65533;&#65533;&#65533;&#65533;g&#65533;&#65533;&#65533;R}&#65533;&#65533;&#65533;&#65533;&#65533;t&#65533;q&#65533;&#65533;&#65533;&#65533;St&#65533;&#65533;&#65533;U&#65533;Q&#65533;&#65533;&#65533;C&#65533;&#65533;&#65533;&#65533;&#65533;&#65533;&#65533;S&#65533;&#65533;&#65533;&#65533;D&#65533;T&#499;&#65533;V&#65533;&#65533;&#65533;&#65533;qO&#65533;RL)&#65533;&#65533;-&#65533;&#65533;:S&#65533;U&#993;&#65533;&#65533;&#65533;&#65533;&#65533;UQ&#65533;&#65533;&#65533;&#65533;&#65533;&#65533;[&#65533;%&#65533;m&#65533;&#65533;&#65533;Ry&#65533;&#65533;&#1589;>isJ&#65533;w&#65533;>[Zs_Kl&#65533;&#65533;&#1954;&#65533;&#65533;&#508;&#65533;&#65533;&#65533;T{E&#65533;<n&#65533;&#65533;W&#65533;&#65533;u&#65533;n&#65533;98&#65533;T}F~>j&#65533;&#65533;Xs&#65533;&#65533;9&#65533;&#65533;&#65533;&#65533;t&#65533;&#486;&#65533;'&#65533;&#65533;o&#65533;^&#65533;&#65533;q)&#65533;&#409;R&#65533;&#65533;?W}fq&#65533;t_&#65533;&#65533;&#65533;&#65533;C&#65533;&#65533;6:&#65533;&#65533;&#65533;&#65533;&#65533;>&#65533;{&#65533;&#65533;T&#1719;&#1727;&#65533;&#65533;&#65533;&#65533;&#65533;&#65533;&#65533;Bl&#65533;&#65533;&#65533;&#65533;&#65533;}~u&#65533;W&#65533;&#65533;?&#65533;/&#65533;&#65533;&#65533;&#65533;x|NQ&#65533;y&#1018;&#65533;Z&#65533;&#65533;W&#65533;({/&#65533;&#65533;&#464;j&#65533;&#65533;}&#65533;/&#65533;&#65533;&#65533;&#65533;&#65533;'I&#65533;&#65533;&#65533;h&#65533;h&#65533;h&#65533;&#65533;&#65533;%&#937;&#65533;mi=&#2026;9&#65533;&#65533;&#65533;V&#65533;&#65533;&#65533;&#65533;&#65533;3'2&#65533;u&#65533;b\S&#65533;&#65533;&#65533;&#65533;_YP&#65533;&#65533;_&#65533;&#65533;/&#65533;yn&#65533;&#1193;&#65533;K.&#1368;&#65533;&#65533;9&#65533;IV&#65533;8o&#65533;Z&#65533;&#65533;&#65533;5&#65533;&#362;&#1001;&#65533;&#65533;&#65533;&#1148;&#381;^&#65533;&#65533;&#65533;&#65533;}5~&#65533;fI&#65533;Z&#65533;=&#65533;&#65533;%&#65533;&#65533;&#65533;&#65533;&#487;&#65533;S_&#65533;sU&#65533;cf&#65533;&#65533;&#65533;y&#65533;&#65533;C^&#65533;&#65533;]<^&#65533;&#65533;]&#65533;h&#65533;&#65533;&#65533;&#65533;&#65533;&#65533;c&#65533;!&#65533;&#65533;&#65533;*&#65533;V|s&#65533;L&#65533;&#65533;&#65533;1_&#65533;8.&#65533;&#65533;Us(&#65533;&#851;D&#65533;#&#65533;&#65533;z&#65533;:&#65533;
&#65533;&#65533;&#65533;/6T&#65533;>&#65533;&#65533;o&#65533;~&#234;&#65533;&#65533;z&#65533;&#65533;&#1415;&#65533;&#916;&#65533;&#65533;&#65533;#&#65533;b&#65533;&#65533;>&#65533;&#65533;_t&#65533;&#65533;&#65533;&#65533;_&#65533;&#65533;&#65533;&#65533;>&#65533;&#65533;&#65533;M&#65533;K&#65533;C&#1360;&#1415;&#65533;ll&#65533;&#65533;&#65533;V&#65533;&#65533;&#65533;&#65533;&#65533;o&#65533;&#65533;&#65533;&#65533;&#325;J&#65533;o&#65533;&#65533;Os?&#65533;&#65533;|U&#65533;4&#65533;&#65533;u&#65533;:&&#65533;u&#65533;:&#65533;&#65533;jl&#65533;T&#65533;Ue&#65533;&#869;&#65533;R&#65533;?&#65533;&#65533;&#65533;&#65533;]&&#65533;[{&#252;&#65533;s&#65533;j3&#65533;'&#65533;&#65533;&#65533;=&#65533;J&#65533;&#65533;&#65533;&#65533;&#1530;&#65533;j&#65533;&#65533;dN&#65533;&#65533;N&#65533;g&#724;&#65533;3Tw&#65533;&#65533;&#65533;&#65533;G<6&#65533;&#65533;cl&#65533;U{&#65533;R[&#65533;>&#65533;&#65533;~&#1052;z&#939;&#65533;o&#65533;&#65533;sON&#65533;C&#65533;A&#65533;&#65533;&#65533;i|&#2029;&#658;>&#65533;L-&#65533;&#65533;&#65533;/Y&#65533;&#65533;j&#65533;g&#65533;I&#65533;v&#65533;gP&#65533;e&#65533;hN&#65533;R&#65533;yu\Z&#65533;4&#65533;&#65533;&#65533;Y&#65533;&#65533;&#65533;&#65533;&#65533;&#65533;&#65533;6&#65533;&#65533;c&#65533;eI&#65533;aLL&#65533;&#65533;&#65533;&#65533;&#65533;&#65533;&#65533;&#65533;P&#65533;&#65533;w&#65533;&#65533;&#65533;UI&#65533;&#1582;e&#65533;Zk]r&#65533;s&#65533;&#65533;z&#65533;&#65533;,Q&#65533;&#65533;)&#65533;&#65533;U&#65533;T&#65533;&#65533;Ot&#1914;&#65533;&#65533;&#65533;&#65533;&#65533;|R&#65533;&#65533;&#65533;&#65533;/&#65533;&#65533;y&#65533;~q&#607;sb&#65533;1q&#65533;|&#65533;&#65533;NU&#1878;&#65533;&#65533;&#65533;&#1183;&#65533;&#65533;&#11612;&#65533;&#65533;&#65533;~&#65533;&#65533;&#65533;&#65533;c^GOa&#65533;~&#65533;1&#65533;`&#65533;m&#65533;7&#65533;J&#65533;E&#65533;1&#65533;{&#65533;&#65533;xLc&#65533;q&#65533;?W&#65533;&#65533;&#1619;~_&#65533;z-&#65533;&#65533;|&#2031;&#65533;?&#65533;]&#65533;&#65533;&#65533;c&#65533;&#65533;*&#65533;&#849;&#65533;&#65533;&#65533;&#65533;Uk&#65533;z=h&#65533;w5F\&#65533;&#65533;&#65533;&#65533;>&#65533;&#65533;b}=&#65533;&#65533;n&#65533;7WK<^UZ&#65533;;&#65533;U&#969;'&#65533;pG$&#65533;&#65533;&#65533;8eXTW&#65533;&#65533;P&#65533; &#65533;&#65533;&#65533;&#65533;7C&#65533;&#65533;)Uo&#65533;&#65533;&#65533;&#65533;&#65533;&#1241;R&#65533;7&#65533;&#65533;&#65533;7~\&#65533;&#65533;&#65533;&#65533;&#65533;<~&#65533;&#65533;&#65533;&#65533;:&#65533;&#65533;&#65533;&#65533;&#65533;I&#65533;&#65533;&#65533;&#65533;X&#65533;!nL&#65533;&#65533;2&#65533;&#65533;[c&#65533;&#65533;t&#65533;&#65533;^?s&#65533;^_&#65533;&#65533;&#65533;&#1765;&#65533;7&#65533;&#65533;Ok;&#65533;8&#65533;^WZ&#65533;[wqO&#65533;&#1507;&#65533;&#65533;.Q&#65533;&#65533;&#65533;M)&#65533;V&#65533;9&#65533;1y]&#65533;&#65533;&#65533;&#65533;h^c&#65533;&#65533;&#65533;&#65533;&#65533;&#65533;&#65533;&#65533;&#65533;=6G5&#65533;(&#65533;)&#65533;&#65533;A&#65533;&#65533;^&#65533;&#1589;>isJ&#65533;w&#65533;>[Zs&#65533;&#65533;m~&#65533;=&#65533;&#65533;&#65533;u&#65533;&#65533;JW&#31230;~&#65533;&#65533;&#65533;cc_&#65533;cK&#65533;g&#65533;u&#65533;&#65533;9&#65533;&#65533;j~&#65533;zO&#65533;sON&#65533;&#1994;&#65533;j&#65533;R&#65533;K&#65533;&#65533;3&#65533;&#65533;=H&#65533;&#65533;&#65533;n$&#65533;&#65533;>&#65533;<Oz~&#65533;&#65533;&#65533;&#65533;&#65533;\&#65533;&#65533;&#65533;6&#65533;^P[&#65533;&#65533;&#65533;&#65533;u&#65533;B&#65533;V&#65533;W&#65533;U&#65533;E&#65533;&#65533;u&#65533;6&#65533;'&#65533;c&#65533;&#65533;&#65533;&#65533;1&#65533;gX=v&#65533;fj&#65533;&#65533;kb&#65533;&#65533;&#65533;&#65533;&#65533;Z&#65533;sb&#65533;z&#65533;0&#65533;e>?&#65533;^2d&#670;&#65533;j&#65533;&#65533;&#65533;&#65533;&#65533;.&#65533;;&#65533;&#65533;'&#65533;&#65533;/&#65533;&#65533;Z{&#53369;%&#937;&#65533;m&#65533;&#65533;g&#65533;&#65533;&#559;[C&#65533;&#65533;&#65533;{&#65533;5&#65533;&#65533;&#65533;&#65533;)&#65533;&#65533;&#65533;&#1351;&#65533;&#65533;&#65533;&#65533;&#65533;/c&#1005;&#65533;N&#65533;_r&#65533;&#65533;&#65533;4GCk_&#65533;8oS&#65533;&#65533;&#65533;&#65533;&#65533;&#65533;&#65533;&#65533;&#65533;5&#1944;&#65533;OL}=&#65533;&#65533;&#1403;&#65533;&#1474;*i&#65533;c&#65533;&#63601;&#65533;&#65533;&#65533;s&#65533;&#397;Z&#65533;&#65533;&#65533;?&#65533;<&#65533;&#65533;&#65533;#&#65533;{u^&#65533;i\&#65533;&#65533;&#65533;&#65533;,&#65533;&#65533;&#65533;&#65533;&#65533;6&#65533;X6&#65533;5&#65533;{&#65533;&#65533;&#65533;zN<)$&#65533;;"&#65533;&#489;&#65533;z3&#1303;&#65533;C&#65533;> &#65533;&#65533;&&#65533;&#65533;&#806;&#65533;&#65533;&#65533;&#65533;o&#814;_&#65533;&#65533;Uo&#65533;6&#65533;&#65533;1&#65533;&#65533;&#65533;&#65533;C&#65533;&#228;&#65533;3&#65533;&#65533;K&#65533; &#65533;-&#65533;#&#65533;&#65533;&#65533;^&#65533;{#&#65533;#&#65533;&#65533;&#65533;&#65533;1&#65533;T&#65533;y&#65533;<&#65533;&#65533;/&#65533;&#65533;m&#1830;&#65533;?V&#65533;~&#65533;j&#65533;&#65533;&#65533;&#65533;/&#65533;\&#65533;kV&#65533;j&#65533;s}&#65533;&#65533;t&#65533;&#65533;z&#65533;^&#65533;&#65533;&#282;L)&#65533;&#65533;&#65533;_&#65533;&#65533;&#65533;&#65533;{&#65533;&#65533;7&#65533;&#65533;WZ&#65533;&#65533;&#65533;y&#65533;&#65533;&#65533;&#65533;X'&#65533;&#65533;&#65533;&#65533;q&#1751;Sx_&#65533;}&#65533;&#65533;^?&#65533;&#65533;&#65533;&#65533;yo/&#860;&#65533;&#1494;&#65533;&#65533;G&#65533;g&#65533;&#65533;Is&#65533;&#65533;+&#65533;&#65533;)&#65533;Lm&#65533;~&#65533;&#65533;&#65533;4V|&#65533;&#527;&#65533;&#65533;2&#65533;&#510;$&#470;&#65533;&#65533;&#65533;&#65533;&#65533;K&#65533;S&#65533;y&#65533;?TwhMZz&#65533;&#617;&#65533;&#65533;}&#65533;W&#65533;&#65533;uz^Z&#65533;9K2&#65533;&#65533;}Hm&#65533;&#65533;&#65533;&#65533;_%&#979;&#65533;L&#65533;t_&#65533;2rl&#65533;&#65533;&#65533;m&#65533;&#65533;c&#65533;&#65533;m&#65533;&#65533;O&#65533;QuUbLCc&#65533;&#65533;~&#65533;&#65533;%&#65533;H %t&#65533;q&#65533;&#65533;s&#65533;&#65533;&#65533;P=&#65533;&#65533;&#65533;&#1529;|^&#65533;&#65533;&#65533;&#65533;S&#65533;&#65533;&#65533;N&#65533;[R&#65533;W&#65533;.&#65533;sL|w&#65533;&#65533;/&#65533;I&#65533;&#65533;&#65533;9&#1400;-y&#65533;,&#65533;c~&#65533;S&#65533;&#65533;&#65533;&#65533;=&#65533;&#65533;r&#65533;j&#1002;&#65533;&#65533;z&#65533;=&#65533;&#65533;&#65533;&#65533;&#65533;)&#65533;&#65533;I&#65533;N-!&#65533;&#65533;&#65533;&#65533;I&#65533;&#65533;&#65533;&#65533;\&#65533;&#855;&#65533;{&#65533;&#65533;&#65533;&#65533;&#65533;/&#65533;&#65533;_&#65533;M&#65533;=&#65533;&#1488;&#65533;&#65533;&#65533;&#65533;I&#65533;1&#65533;;&#65533;&#65533;&#65533;&#65533;&#65533;&#65533;K5nt&#65533;&#65533;&#65533;z=p_&#65533;y+z&#65533;&#65533;&&#65533;{n&#65533;&#65533;T&#65533;&#65533;&#65533;&#65533;&#65533;&#65533;&#31480;}&#65533;&#65533;&#65533;&#65533;&#498;&#65533;&#1512;<~&#65533;&#65533;&#65533;&#65533;&#65533;&#65533;&#65533;&#65533; &#65533;0&#65533;&#65533;J &#65533;&#193;&#65533;&#1288;&#65533;&#65533;&#65533;&#65533;T}f~&#65533;&#65533;&#65533;o&#65533;&#65533;U&#65533;o&#28335;&#65533;s~3&#741;zCs;&#65533;&#65533;&#1240;R&#65533;&#65533;:&#65533;/&#65533;&#65533;T&#65533;|,&#65533;&#65533;>&#65533;&#65533;?&#65533;&#65533;=&#65533;&#65533;&#65533;j&#65533;&#65533;&#65533;&#65533;&#1389;>&#65533;&#65533;&#65533;U&#65533;y&#65533;&#65533;(&#65533;Q&#65533;&#65533;&#65533;1&#65533;&#65533;6E&#65533;&#65533;&#65533;S&#65533;y&#65533;&#65533;&#65533;&#65533;X&#65533;&#65533;j&#65533;&#65533;&#454;&#65533;I&#65533;5,&#65533;&#65533;G&#65533;&#65533;P?q&#65533;&#65533;&#65533;Z,s&#65533;&#20059;Z&#65533;z&#65533;&#65533;K<&#1938;&#65533;!&#65533;&#65533;&#65533;&#65533;&#65533;&#65533;&#65533;%&#65533;&#65533;&#65533;A&#65533;&#65533;&#65533;CG&#65533;&#65533;&#65533;&#65533;O_K&#65533;GV&#65533;&#65533;&#65533;r|1f&#65533;&#65533;&#65533;&#65533;x-*K&#1683;sJ&#65533;bT&#65533;&#65533;E&#933486;&#65533;Hs&#732;9&#65533;&#65533;&#65533;&#1374;&#65533;&#65533;&#65533;+U?&#65533;#&#65533;y&#65533;S&#65533;&#65533;&#65533;&#65533;&#65533;%;&#65533;T}V&#65533;&#65533;&#65533;sO&#65533;&#65533;Z&#65533;ss&#65533;&#65533;{R&#65533;&#65533;^%&#65533;&#1855;&#65533;&#65533;Q&#65533;&#65533;&#65533;&#65533;&#65533;rN&#65533;q&#65533;&#65533;&#65533;&#65533;&#65533;&#65533;&#65533;&#65533;&#65533;<&#65533;&#65533;^|&#65533;Pq&#65533;8o&#65533;&#65533;&#65533;o&#65533;w&#65533;&#65533;&#65533;&#65533;&#65533;&#65533;!&#65533;&#65533;&#65533;v&#65533;|&#65533;%&#65533;&#65533;&#65533;&#65533;0F&#65533;_&#65533;&#65533;&#65533;*&#65533;D_&#65533;&#65533;&#65533;*&#1400;&#65533;&#65533;\&#65533;y&#65533;}%o&#65533;&#65533;C&#1815;s&#65533;/&#65533;1TC&#65533;&#65533;&#65533;&#65533;>&#65533;&#65533;&#65533;&#65533;1&#65533;&#65533;uL&#65533;|&#65533;I&#65533;:k&#65533;,=,&#65533;&#65533;X&#12047;&#65533;&#65533;&#65533;&#65533;&#406;&#1799;&#65533;&#65533;=k9&#65533;8&#65533;&#65533;&#65533;&#65533;&#65533;&#65533;M&#65533;/&#65533;&#65533;6&#65533;&#65533;&#65533;p&#65533;&#65533;&#65533;K5f%&#65533;G~&#65533;&#65533;9&#65533;&#65533;&#1770;&#65533;&#65533;&#65533;h&#65533;&#65533;J%&#65533;{>&#65533;__&#65533;&#65533;S&#65533;&#65533;:&#65533;&#65533;I&#65533;1&#65533;&#65533;3&#65533;&#65533;&#65533;&#24519;&#394;&#65533;&#65533;&#65533;&#65533;T&#65533;q&#65533;)&#65533;!&#65533;&#65533;&#65533;~|=&#65533;&#65533;k&#65533;i}&#65533;&#65533;k&#65533;&#65533;&#65533;&#65533;&#65533;&#65533;&#65533;FnK&#65533;Sc&#65533;&#65533;-&#65533;&#65533;y&#65533;&#65533;&#65533;&#65533;x&#65533;y&#65533;&#65533;!&#65533;u&#65533;m&#65533;	&#65533;&#65533;H &#65533;q&#65533;&#65533;X&#65533;&#65533;&#65533;&#65533;:&#65533;T}&#65533;r&#1894;&#65533;?d&#65533;~O&#65533;&#65533;&#65533;w&#65533;&#65533;&#65533;&#65533;&#65533;&#65533;R&#65533;&#65533;DC_`&#65533;cK&#65533;'.&#1521;&#65533;&#65533;s&#65533;&#621666;&#65533;^&#65533;~&#65533;&#65533;$&#65533;*&#65533;b&#65533;&#65533;&#65533;^&#65533;&#65533;G9&&#65533;&#65533;&#65533;]&#65533;1O&#65533;&#65533;8&#65533;&#65533;&#65533;&#65533;8&#65533;,&#65533;?&#65533;w&#65533;&#65533;&#65533;"&#65533;	``=H &#65533;&#65533;cK&#65533;'.&#65533;mK&#65533;&#65533;L&#65533;~O&#65533;&#65533;2&#65533;&#65533;T&#65533;&#65533;r[&#65533;>&#65533;&#65533;/&#65533;N&#65533;&#65533;R&#65533;&#65533;&#65533;ul&#65533;&#65533;\#&#65533;&#65533;z]&#65533;&#65533;&#65533;^&#65533;(&#65533;_&#65533;&#65533;T&#65533;&#65533;<&#65533;($&#65533;/[&#65533;R&#65533;yjS&#65533;&#65533;W&#65533;&#65533;&#62757;&#65533;&#65533;T&#65533;LE&#65533;#&#65533;&#65533;z&#65533; F&#470;&#65533;O\&#65533;S&#65533;&#65533;&#65533;S#&#65533;&#65533;(U&#65533;&#65533;\&#470;&#65533;&#65533;%"|CE&#65533;&#1834;&#65533;&#1834;&#65533;a&#65533;&#65533;-U&#65533;k&#65533;&#65533;W&#65533;&#65533;&#741;}&#61067;R&#65533;&#65533;&#65533;t&#65533;&#65533;&#2043;H _&#65533;&#1957;&#65533;&#65533;&#65533;&#65533;&#65533;&#65533;&#65533;E&#65533;&#65533;:&#65533;&#65533;&#65533;E&#65533;&#65533;&#65533;&#65533;&#65533;&#65533;&#65533;cs&#65533; &#65533;0&#65533;$&#65533;&#65533;&#241;&#65533;&#65533;&#65533;&#65533;&#65533;&#65533;&#65533;&#65533;&#65533;&#65533;&#65533;&#65533;&#65533;R&#65533;&#65533;&#65533;ul&#65533;&#65533;&#65533;&#65533;:&#65533;T}&#65533;r&#65533;E&#65533;&#65533;&#65533;y&#65533;&#65533;R&#65533;&#65533;&#65533;&#1403;Tc&#65533;|&#65533;E&#65533;&#65533;&#65533;"&#65533;	``=H &#65533;&#65533;cK&#65533;'.&#65533;)J&#65533;/.&#65533;)J&#65533;/.&#1521;&#65533;&#65533;&#65533;&#65533;&#65533;R&#65533;&#65533;&#65533;ul&#65533;&#65533;&#65533;&#24203;R&#65533;&#65533;&#65533;t&#65533;&#65533;w&#65533;&#65533;&#65533;&#65533;&#65533;&#65533;R&#65533;LE&#65533;#&#65533;&#65533;zLM         &#65533;D&#65533;#&#65533;&#65533;z&#65533;         K@&#65533;#&#65533;&#65533;z&#65533;         K@&#65533;#&#65533;&#65533;z&#65533;         K@&#65533;#&#65533;&#65533;z&#65533;         K@&#65533;#&#65533;&#65533;z&#65533;         K@&#65533;#&#65533;&#65533;z&#65533;         K@&#65533;#&#65533;&#65533;z&#65533;         Kp&#65533;	&#65533;&#65533;&#65533;&#8189;&#65533;&#65533;&#65533;&#65533;&#887;&#65533;&#65533;&#65533;n&#65533;&#65533;&#65533;k&#65533;&#65533;&#65533;&#65533;&#65533;&#65533;&#65533;&#65533;&#65533;7&#65533;'p&#65533;&#65533;&#65533;&#65533;&#65533;&#65533;1&#65533;&#65533;'&#65533;&#1462;&#2011;&#65533;&#65533;&#65533;o&#65533;T&#2038;&#65533;O&#65533;&#65533;`&#65533;f&#1790;~&#65533;&#65533;&#65533;&#65533;&#65533;&#510;&#65533;&#65533;_&#65533;&#1910;v;&#65533;<&#65533;&#65533;&#65533;&#65533;=&#65533;&#65533;&#65533;&#65533;&#65533;&#65533;k&#65533;c_&#1261;&#65533;?&#65533;np&#65533;&#65533;&#48881;?&#65533;&#65533;&#65533;&#65533;&#65533;&#65533;e&#65533;&#65533;&#65533;&#1910;&#65533;&#65533;&#65533;&#65533;&#65533;[&#65533;&#65533;&#65533;e&#65533;&#65533;z&#65533;cz\&#65533;&#65533;&#65533;j>L&#482;&#65533;1&#65533;&#65533;&#1278;&#65533;&#65533;&#65533;Oo&#471;&#65533;&#65533;&#65533;&#65533;&#65533;&#65533;&#65533;7&#65533;&#65533;&#65533;[&#1145;&#65533;cco&#65533;z"&#65533;&#65533;&#65533;&#65533;&#65533;&#65533;&#65533;&#65533;&#1526;c&#65533;phs&#65533;&#65533;?&#65533;<&#65533;&#65533;&#65533;&#65533;&#65533;&#65533;v}|&#65533;Wvv&#483;P&#65533;p&#65533;&#65533;{&#65533;&#65533;&#65533;&#65533;9&#65533;&#65533;&#65533;&#65533;&#1527;&#65533;4&#65533;~&#65533;m&#65533;]&#65533;^&#65533;&#65533;{&#65533;&#65533;&#65533;&#65533;&#65533;6&#65533;&#65533;&#65533;{&#65533;&#507;c&#65533;&#65533;&#65533;vw&#65533;p&#65533;&#65533;&#65533;n&#65533;V&#65533;&#65533;
u+c&#65533;<OW&#65533;y&#65533;?D&#48243;]&#65533;+&#65533;&#65533;&#65533;&#65533;6&#65533;5&#65533;&#65533;&#65533;&#65533;&#12794;q&#65533;&#65533;]&#65533;Qy|_&#65533;&#65533;~&#65533;&#65533;&#65533;&#65533;>&#65533;a&#65533;&#65470;&#65533;&#65533;&#65533;&#65533;&#65533;&#65533;&#65533;&#65533;&#65533;&#65533;&#65533;&#65533;&#65533;(&#411;un&#65533;&#65533;&#65533;Y&#65533;&#65533;-?v&#65533;&#65533;&#65533;&#65533;&#65533;E&#65533;&#65533;&#65533;&#65533;n=&#65533;&#65533;&#65533;&#65533;&#65533;&#65533;&#65533;&#65533;p}&#65533;&#65533;_&#65533;&#65533;&#65533;>&#65533;O&#65533;&#65533;P&#65533;s&#1249;^C}^&#65533;&#65533;u&#65533;Zc&#65533;&#438;{&#65533;~&#65533;x&#1895;&#65533;&#65533;?&#65533;&#65533;&#65533;n&#65533;&#65533;&#65533;w&#65533;&#65533;]&#65533;&#65533;&#65533;&#65533;&#65533;+?8&#65533;?&#65533;&#65533;we&#65533;&#65533;U&#65533;u|&#65533;&#65533;&#65533;&#65533;&#65533;C&#65533;7&#400;pnT&#65533;w&#65533;&#65533;&#65533;&#65533;&#65533;&#65533;&#65533;&#65533;&#65533;&#1508;8&#65533;&#65533;w&#65533;&#65533;&#65533;&#686;&#1974;&#65533;&#1185;&#65533;&#65533;&#65533;&#65533;S&#65533;&#1654;&#65533;&#65533;c?&#65533;w&#65533;&#65533;&#65533;&#65533;l&#65533;&#65533;&#65533;&#65533;g?&#65533;<&#65533;=&#65533;&#65533;&#65533;&#54319;o&#65533;&#65533;&#65533;&#65533;&#65533;&#65533;&#65533;&#65533;&#65533;&#65533;&#65533;&#65533;&#65533;s&#65533;&#2046;/l?|&#65533;&#65533;&#65533;&#1430;n&#65533;&#65533;&#65533;&#65533;}&#65533;&#65533;&#65533;&#65533;&#65533;m&#65533;&#65533;&#65533;&#65533;&#65533;]?&#65533;&#65533;&#65533;&#65533;&#241;=&#65533;&#1655;&#65533;&#65533;&#65533;&#65533;G&#65533;&#65533;&#65533;u&#65533;Gt&#65533;&#65533;&#65533;&#65533;p&#1751;&#65533;&#65533;R;&#65533;&#65533;&#65533;}&#65533;_&#65533;&#65533;&#65533;&#65533;&#1719;s&#65533;y&#65533;zf;&#65533;&#65533;nc_&#65533;&#65533;&#65533;&#65533;aL&#498;&#65533;&#65533;1n&#65533;&#65533;&#65533;&#65533;&#455;:&#65533;kzN&#65533;&#65533;&#65533;&#65533;&#65533;&#65533;&#65533;&#65533;~&#1991;&#65533;&#65533;&#65533;&#65533;&#65533;&#65533;&#65533;~n&#65533;~&#65533;&#65533;&#65533;CL&#65533;c&#65533;&#506;&#65533;&#65533;7&#27311;-&#65533;&#65533;&#65533;&#65533;u&#65533;&#65533;z7&#1752;&#65533;&#65533;&#65533;&#65533;:&#65533;}&#1755;&#65533;&#65533;k&#65533;&#65533;~&#65533;&#246;M<&#65533;&#65533;&#65533;&#65533;&#65533;&#65533;s&#65533;&#65533;&#65533;&#65533;&#65533;&#65533;m&#65533;;/&#65533;&#65533;&#65533;\m}&#65533;p&#65533;&#65533;&#65533;m[&#1003;&#65533;&#65533;&#65533;w&#65533;&#65533;&#65533;&#65533;{&#65533;&#65533;&#1790;&#65533;&#65533;&#65533;m&#65533;c1&#65533;&#65533;Hm&#65533;&#65533;k&#65533;z&#65533;&#65533;vs&#65533;&#65533;&#65533;&#65533;&#65533;&#65533;vtl&#65533;&#65533;&#65533;&#65533;+=/&#65533;&#65533;&#65533;&#65533;&#65533;&#65533;U&#65533;&#65533;]P&#65533;]&#65533;C&#65533;&#65533;iS&#65533;]_&#65533;&#1529;&#65533;&#65533;;&#65533;o&#65533;&#65533;&#65533;&#65533;&#65533;&#65533;g&#65533;&#1488;&#65533;&#65533;k&#65533;&#49017;o&#65533;d{&#65533;&#65533;&#65533;&#65533;i&#65533;&#65533;p|&#65533;O&#65533;1&#65533;&#65533;&#65533;9&#65533;~&#65533;&#32190;&#65533;}&#65533;&#65533;&#65533;&#65533;&#65533;Z:&#65533;&#65533;&#65533;m&#65533;g{&#65533;&#65533;&#2036;k&#65533;1&#65533;&#65533;m&#65533;&#65533;+&#65533;y&#65533;&#65533;om&#65533;s&#65533;&#65533;&#65533;&#65533;&#65533;'&#65533;&#65533;&#65533;&#65533;c&#65533;&#65533;X&#65533;&#65533;&#65533;&#65533;7&#65533;&#65533;{&#65533;u&#65533;&#65533;&#65533;w=o&#65533;y&#65533;&#65533;&#65533;&#65533;&#32753;&#65533;&#65533;&#65533;&#65533;&#65533;&#65533;&#65533;&#65533;&#65533;&#65533;z&#65533;o&#65533;&#65533;&#65533;&#65533;_&#65533;&#65533;v&#65533;&#65533;&#65533;&#65533;&#65533;?&#65533;&#65533;F?&#65533;&#65533;&#65533;&#1638;&#65533;M&#65533;O&#65533;sj&#65533;&#942;&#65533;&#65533;go&#65533;&#65533;&#65533;&#65533;&#65533;9&#65533;&#65533;?w8&#65533;u&#65533;C=&#65533;&#1278;o&#65533;?<&#65533;G&#65533;&#65533;s&#65533;&#65533;&#65533;&#503;c\&#1493;m&#65533;u&#65533;&#65533;&#65533;&#942;&#65533;&#702;/&#65533;_&#65533;&#65533;&#65533;j&#65533;&#65533;&#65533;&#65533;&#65533;\&#65533;44&#65533;&#65533;m&#65533;&#65533;]&#65533;&#65533;rh&#65533;\&#65533;'&#65533;&#65533;s&#65533;m&#65533;&#65533;&#65533;&#65533;&#65533;&#2046;&#65533;&#49071;s&#65533;P&#65533;1&#65533;&#65533;&#65533;c&#65533;%&#65533;~k&#65533;&#65533;&#65533;&#65533;&#65533;&#65533;&#65533;3&#65533;\R&#1469;IuT&#65533;&#65533;&#65533;&#65533;}&#894;&#65533;&#65533;&#65533;&#1217;&#65533;?&#65533;&#65533;]&#65533;y&#65533;&#65533;&#65533;M&#65533;z&#65533;&#65533;&#2046;&#65533;8&#65533;m&#65533;&#65533;&#65533;&#65533;&#65533;]&#65533;&#2032;o&#65533;u&#65533;&#65533;&#65533;~v&#65533;u&#65533;&#65533;&#65533;&#65533;&#65533;&#65533;]&#65533;&#65533;&#65533;6&#65533;&#65533;c_&#65533;&#65533;Q&#65533;&#65533;&#65533;&#65533;&#65533;&#65533;&#65533;77_&#65533;&#1197;&#65533;g&#65533;l&#65533;?&#65533;&#65533;&#65533;&#65533;&#65533;&#65533;g&#65533;~&#65533;g&#65533;&#65533;y&#65533;&#65533;&#65533;\8&#65533;&#65533;gu&#65533;&#65533;&#65533;&#65533;&#65533;&#65533;}&#65533;&#65533;S;_&#1759;?&#65533;&#65533;&#65533;&#65533;&#65533;&#65533;nOvun&#65533;&#65533;&#1909;yz&#65533;&#65533;&#65533;[&#65533;[=&#65533;&#65533;&#65533;&#65533;=~&#65533;&#65533;{W&#65533;&#65533;&#65533;&#65533;&#65533;&#65533;&#65533;&#65533;&#65533;&#65533;|&#65533;&#65533;&#65533;&#65533;&#65533;&#475;&#65533;=&#65533;&#65533;&#65533;&#65533;&#65533;&#65533;&#65533;&#19051;:O?&#65533;&#65533;w&#65533;&#65533;O&#65533;&#65533;?>&#65533;G;&#65533;{&#65533;&#65533;&#65533;&#65533;S;Wq&#65533;6&#65533;&#65533;&#65533;&#65533;&#65533;~z{n&#1767;&#65533;&#65533;&#65533;6&#65533;&#365;8&#65533;&#65533;&#65533;&#819;&#65533;&#65533;&#26223;=&#65533;&#65533;v&#65533;&#65533;&#65533;&#65533;|&#65533;&#65533;g&#65533;&#65533;&#65533;&#65533;7&#65533;&#65533;_&#2029;&#65533;&#65533;&#65533;o&#65533;&#65533;{&#65533;&#65533;&#65533;&#65533;&#65533;k&#65533;?&#65533;&#65533;&#65533;&#1393;)&#65533;&#65533;&#65533;&#65533;&#65533;]?&#65533;&#65533;o&#65533;5&#65533;&#65533;:P&#65533;&#65533;T&#65533;&#65533;6}k&#65533;&#65533;8&#65533;&#65533;&#65533;&#65533;&#1546;&#65533;&#65533;S=&#65533;&#65533;G&#65533;&#65533;vP&#65533;&#65533;?&#65533;&#65533;x&#65533;&#65533;&#65533;8&#65533;&#65533;q&#65533;&#1485;&#65533;&#65533;&#65533;&#65533;m&#65533;&#377;8&#65533;y-&#65533;&#65533;&#65533;+&#65533;&#65533;?&#65533;3&#65533;&#65533;_&#65533;&#438;7&#65533;&#65533;q-&#28166;&#65533;&#65533;&#65533;&#65533;n&#65533;&#65533;w&#65533;&#65533;{&#65533;\e;&#65533;&#65533;t&#65533;:&#65533;&#65533;/&#65533;&#65533;Gk&#65533;}&#65533;{o=&#65533;&#65533;&#65533;V&#65533;&#65533;&#65533;>o&#65533;^s&#65533;o&#65533;&#65533;t8&#65533;&#65533;&#65533;&#65533;&#1944;&#65533;-&#65533;&#65533;&#65533;&#65533;&#65533;#&#65533;&#65533;_&#65533;&#65533;Z&#65533;&#65533;&#65533;n&#65533;&#65533;&#65533;&#65533;s]&#65533;&#65533;&#65533;;&#65533;&#1514;&#65533;g&#65533;[&#65533;&#65533;&#65533;q&#65533;{&#65533;&#65533;&#65533;&#65533;&#65533;&#65533;&#65533;?yj&#65533;z\&#370;&#65533;&#65533;&#65533;m&#65533;r&#65533;&#65533;:&#65533;p-W&#65533;o]&#65533;&#65533;v&#65533;u&#65533;&#65533;&#65533;&#65533;6&#65533;&#65533;&#65533;&#65533;&#65533;&#65533;xn&#65533;>&#65533;m&#65533;&#65533;s&#65533;&#65533;&#65533;z&#670;&#65533;&#65533;&#65533;-&#65533;&#2031;&#65533;s&#65533;s&#65533;&#65533;l&#65533;&#917;o&#65533;&#65533;&#65533;&#65533;&#65533;&#65533;&#65533;C&#65533;W&#65533;&#65533;&#65533;&#65533;h&#65533;&#65533;K&#65533;&#65533;?&#65533;&#65533;&#65533;&#65533;v&#65533;l&#65533;?&#1693;&#65533;&#65533;&#65533;?xf&#65533;w&#65533;n&#65533;;&#65533;&#65533;&#65533;!&#65533;&#65533;&#65533;yQ&#65533;&#65533;&#65533;&#65533;&#65533;&#65533;&#65533;&#65533;&#65533;C&#65533;&#65533;{J&#65533;^'&#65533;&#65533;&#65533;\%s&#65533;`&#65533;F&#65533;7&#65533;%\e&#65533;`&#65533;)&#65533;&#65533;&#65533;&#65533;d&#65533;^&#65533;&#65533;sJ?&#65533;&#65533;~&#65533;&#65533;&#65533;&#65533;&#65533;&#65533;?&#65533;&#65533;&#65533;&#65533;:&#65533;O&#65533;&#65533;&#65533;ot=&#65533;v&#65533;&#65533;&#65533;&#65533;3&#65533;&#65533;r&#65533;&#65533;f'$w_&#65533;o&#65533;~8&#65533;d&#65533;o&#65533;&#65533;T?7&#65533;2&#65533;t&#65533;&#65533;&#65533;&#65533;&#65533;:&#65533;&#65533;&#65533;&#65533;&#65533;&#65533;&#1175;&#65533;&#65533;/&#65533;&#65533;&#65533;&#65533;8&#65533;&#65533;&#65533;n&#65533;&#65533;&#65533;&#65533;&#65533;&#65533;8&#65533;&#65533;&#65533;jt&#65533;\&#65533;&#65533;&#65533;&#65533;`&#65533;]>&#65533;&#65533;W&#65533;&#65533;~p&#65533;&#1078;C&#65533;&#65533;D&#65533;.&#65533;&#65533;&#1883;n&=&#65533;&#65533;]&#65533;q&#65533;C&#65533;&#65533;q&#65533;Rv	&#65533;m=&#65533;:&#65533;7n&#65533;&#65533;&#65533;&#65533;9&#65533;&#65533;J\&#65533;&#65533;&#65533;j&#65533;S_&#65533;&#713;&#65533;]r&#65533;&#65533;&#65533;7&#65533;&#65533;&#65533;&#65533;&#65533;&#65533;I&#1494;*y&#65533;c&#65533;nH&&#65533;&#65533;&#65533;&#65533;5]]&#65533;&#65533;&#65533;&#65533;&#65533;&#65533;&#65533;k&#65533;>&#65533;&#65533;&#65533;&#65533;vu&#65533;'n&#65533;N>&#442;W&#65533;&#65533;}&#65533;&#65533;&#65533;M1&#65533;t&#65533;&#65533;&#1896;&#65533;;&#65533;&#65533;&#65533;d&#65533;|&#65533;&#65533;&#65533;\&#65533;&#65533;F&#65533;C&#65533;&#65533;c&#65533;6&#65533;&#65533;&#65533;&#65533;&#65533;&#65533;&#65533;&#65533;&#65533;&#65533;V&#1515;&#65533;&#65533;u&#1755;&#65533;&#65533;&#65533;&#65533;&#65533;&#65533;&#65533;&#65533;&#65533;&#65533;&#65533;:&#65533;4w&#65533;&#65533;c&#65533;:&#65533;&#65533;_&#65533;C&#65533;pk&#65533;&#65533;&#65533;&#65533;&#3758;&#65533;&#65533;&#65533;&#65533;&#65533;&#65533;5'&#65533;b&#65533;|n&#65533;&#65533;t{&#254;&#65533;&#65533;&#65533;ur7&#65533;;&#65533;&#65533;u&#65533;b&#65533;5&#1549;v&#65533;x&#65533;q&#65533;J&#65533;s&#65533;5F&#65533;{&#65533;s3>O	&#1904;FWu~&#65533;f&#65533;&#65533;&#65533;&#65533;0&#65533;&#65533;&#65533;&#65533;oL &#65533;&#65533;~&#65533;&#65533;}Fuv	&#65533;&#65533;&#65533;&#65533;;&#65533;&#65533;&#65533;|&#65533;{&#65533;&#296;S&#65533;&#65533;.&#65533;&#65533;&#65533;&#65533;&#65533;&#65533;?&#65533;'&#65533;&#65533;1A&#65533;&#65533;&#65533;&#65533;&#65533;&#65533;&#65533;&#65533;T&#65533;*9&#65533;\%&#65533;I&#65533;x_&#65533;&#65533;&#65533;&#65533;w&#65533;V&#65533;b2N&#65533;(&#65533;&#65533;w&#65533;&#65533;XRRM&#65533;u&#65533;&#65533;&#65533;.&#65533;&#65533;K>&#65533;&#65533;&#65533;&#65533;v&#65533;&#65533;&#65533;&#65533;l&#65533;&#65533;	&#65533;g&#65533;&#65533;&#65533;&#65533;1_&#65533;&#65533;&#65533;=$jw&#1520;OB&#65533;&#65533;&#65533;&#65533;&#65533;'&#65533;w&#65533;}&#65533;&#65533;}&#65533;r&#65533;&#65533;rRP&#65533;&#65533;&#65533;&#65533;k&#65533;&#65533;&#65533;&#65533;&#65533;x&#65533;p=[&#1481;&#65533;h-&#65533;3U&#65533;&#65533;&#65533;n&o%&#65533;c&#65533;y&#65533;&#65533;&#65533;&#65533;^%&#65533;w&#65533;&#65533;C&#65533;&#65533;&#65533;}]&#65533;.&#65533;+:&#65533;&#65533;&#65533;T&#65533;&#280;&#65533;{N Gn&#65533;&#655;	&#65533;_?&#65533;z&#65533;c&#65533;&#65533;&#65533;&#65533;&#65533;~-&#65533;&#65533;U[&#65533;&#65533;&#65533;&#65533;&#65533;>&#65533;k&#65533;v&#65533;sW&#65533;&#65533;Y%W&#65533;}3&#65533;&#65533;&#65533;&#65533;&#65533;&#65533;&#65533;!&#65533;&#65533;&#65533;&#65533;<V&#65533;&#916;&#65533;&#65533;&#65533;n&#65533;i&#65533;&#65533;8&#65533;&#949;C<&#65533;:&#65533;&#65533;&#65533;&#65533;&#65533;.&#65533;&#65533;&#65533;&#65533;&#65533;&#65533;f&#65533;&#65533;:&#65533;&#65533;&#65533;NU&#65533;p&#65533;&#65533;^&#65533;'&#65533;&#65533;&#474;IL&#65533;wB&#65533;F"l&#65533;&#65533;:&#65533;&#65533;&#65533;&#65533;&#65533;^&#1527;W	&#65533;&#65533;:&#65533;&#65533;&#65533;&#65533;&#65533;k:]'p&#65533;&#65533;&#65533;&#65533;&#65533;|k&#65533;_l&#65533;&#65533;m~&#65533;&#65533;u&#65533;~&#65533;&#65533;&#65533;&#65533;&#65533;&#65533;&#65533;&#65533;'&#65533;&#65533;b&#65533;&#65533;o&#1783;mvB&#65533;8W&#65533;&#65533;&#65533;a&#65533;&#65533;&#65533;&#65533;	&#687;&#65533;Wv&#65533;(&#1355;m]w{&#65533;&#65533;[QBj&#65533;&#65533;&#1717;9$8G&#65533;&#65533;7&#65533;&#65533;&#65533;}&#65533;&#65533;&#65533;&#65533;&#65533;&#65533;&#65533;_&#65533;&#65533;&#65533;qb&#65533;&#65533;&#65533;&#65533;&#65533;&#65533;&#65533;&#65533;&#65533;&#65533;]&#65533;&#65533;&#65533;{&#65533;&#65533;&#1668;>&#65533;/&#65533;3&#65533;U_^'&#1787;y['&#65533;Kv&#65533;v&#65533;&#65533;&#65533;&#65533;&#65533;&#65533;&#65533;&#65533;&#65533;aWw&#65533;_&#65533;&#65533;&#65533;&#65533;=&#65533;|&#65533;&#65533;l&#971;&#65533;]&#65533;&#65533;&#65533;&#65533;&#65533;&#65533;&#65533;&#65533;T&#65533;&#65533;&#65533;&#65533;sX&#65533;&#65533;&#65533;&#65533;&#65533;k&#65533;'&#65533;&#65533;}&#65533;&#65533;&#65533;w&#65533;&#65533;PgW&#65533;8g&#65533;8&#65533;&#65533;&#65533;gWI[&#1871;&#65533;&#65533;&#65533;&#65533;&#65533;#&#65533;&#65533;&#65533;&#65533;*&#65533;&#65533;&#1731;I&#65533;&#65533;&#65533;&#65533;&#65533;&#65533;&#65533;&#65533;&#65533;&#65533;&#65533;&#65533;-&#65533;q&#65533;&#65533;y'&#470;dI#Y&#65533;$K&#65533;&#65533;&#899;&#65533;r&#65533;&#65533;&#65533;*/&#65533;&#65533;&#65533;&#65533;&#65533;k-, d&#65533;gd&#65533;&#65533;I.&#65533;j A&#65533;&#65533;&#65533;&#65533;j&#65533;&#65533;&#65533;S&#65533;&#65533;yE&#65533;G&#65533;&#65533;&#65533;&#65533;F&#820;k.&#65533;&#65533;&#65533;&#830;&#65533;?&#65533;&#65533;&#65533;&#65533;&#65533;n&#65533;&#65533;/x>&#1824;&#65533;7&#65533;&#65533;&#65533;F{&#1546;&#65533;&#65533;D&#65533;W&#65533;&#65533;&#65533;&#1909;&#65533;QS\-&#65533;&#65533;&#953;&#65533;&&#65533;&#65533;?&#65533;&#65533;&#65533;!&#65533;2&#65533;m&#65533;_&#65533;&#65533;&#65533;&#65533;&#65533;&#65533;b&#65533;*&#65533;)&#65533;&#1683;{3&#65533;*&#65533;&#65533;&#65533;  W;r&#65533;J&#65533;&#1503;^&#65533;*&#65533;b&#65533;&#65533;}Sl'Q&#65533;&#65533;&#65533;&#65533;M&#65533;&#65533;&#65533;	&#65533;&#65533;!&#65533;.&#65533;&#65533;x&#65533;b&#65533;&#65533;&#65533;~6&#65533;1&#65533;16qS&#65533;V&#65533;Yg&#65533;&#65533;kn&#65533;W`&#65533;<L&#65533;&#65533;!&#65533;&#65533;~&#65533;&#65533;^&#65533;x^&#65533; &#65533;&#65533;&#179;4&#65533;&#65533;|&#65533;&~&#65533;g&#65533;9&#65533;&#65533;&#65533;`|6&#65533;&#65533;l&#65533;&#65533;&#979;&#65533;3ynO&#65533;&#65533;6'/&#65533;1~&#65533;&#65533;xwqk&#65533;&#65533;&#65533;&#65533;m&#65533;K&#65533;&#65533;&#65533;c&#65533;&#65533;&#65533;&#65533;{&#65533;3&#65533;C&#65533;{*6Y&#65533;k&#65533;&#65533;&#65533;$&#65533;-&#65533;1&#1998;E:2&#486;&#65533;&#65533;&#65533;&#65533;&#65533;&#65533;&#65533;&#65533;&#32349;&#65533;&#65533;q&#760;&#65533;&#65533;l<&#65533;&#65533;&#65533;&#65533;xv&#65533;n&#65533;&#65533;x&#65533;, &#65533;&#65533;Gb&#65533;&#65533;&#65533;&#65533;&#65533;&#584;I13&#65533;=&#65533;&#65533;{&#65533;c&#65533;&#65533;&#65533;&#65533;^X&#65533; &#65533;v&#65533;&#65533;z&#65533;&#65533;&#65533;'/&#65533;w&#65533;&#65533;Q&#65533;&#65533;&#65533;]&#65533;}S&#65533;&#1009;&#65533;&#65533;B &#65533;1&#65533;G&#65533;{&#65533;&#65533;s&#65533;	T&#65533;&#65533;7&#65533;:&#65533;&#65533;&#65533;&#65533;(&#65533;&#11240;=&#637;&#65533;&#65533;
&#65533;B0&#65533;_&#65533;&#219;&#65533;&#65533;3&#65533;}&#342;&#65533;&#65533;&#65533;&#65533;{&#65533;&#65533;c&#65533;+&#65533;y%&#65533;&#970;&#65533;9&#65533;&#1776;&#65533;&#65533;Y&#65533;Q&#65533;&#65533;9&#65533; &#65533;u&#65533;5=# [&#65533;X&#65533;&#65533;f;&#65533;&#65533;&#65533;&#65533;k&#1141;&#65533;&#65533;_^Wa&#65533;&#65533;EG&#1757;G'uj6&#65533;i&#65533;&#65533;&#65533;[&#65533;&#65533;y&#65533;&#65533;m&#65533;QP1%&#65533;t&#65533;&#65533;`&#65533;1],"&#65533;&#65533;&#65533;7s&#65533;&#65533;&#65533;b&#1288;&#65533;&#65533;8	&#65533;&#65533;&#65533;I(&#65533;&#65533;&#65533;dG5&#65533;&#65533;&#65533;=&#65533;Rp&#65533;&#65533;9|&#1880;"/&#65533;&#65533;&#65533;7b4~&#65533;5&#65533;&#65533;g&#65533;\&#65533;&#65533;&#65533;&#65533;&#65533;&#65533;&#65533;l&#65533;&#65533;us&#65533;&#65533;&#65533;&#65533;&#65533;@&#65533;&#65533;&#65533;&#65533;S&#65533;?c.y.H(2~^)&#65533;&#795;&#65533;&#65533;&#65533;L1r&#65533;&#188;&#65533;&#65533;&#65533;.&#65533;&#65533;0|&#65533;e&#65533;&#65533;&#65533;_q&#65533;;&#65533;&#65533;&#65533;&#65533;&#65533;b`&#65533;&#581;&#1807;{&#65533;&#65533;k&#65533;&#65533;&#65533;&#65533;&#65533;&#65533;&#65533;&#65533;~/@&#65533;&#65533;(G&#65533;3>{O&#65533;&#65533;7&#65533;&#65533;y&#65533;&#65533;&#65533;&#65533;_m&#65533;T&#65533;&#65533;:A&#65533;7q&#65533;&#65533;&#65533;f&#65533;&#65533;&#65533;&#65533;&#65533;&#65533;&#65533;_&#65533;&#65533;m&#420;M}&#65533;&#65533;&#65533;&#65533;&#65533;&#65533;&#65533;&#65533;e&#65533;q&#529;&#65533;D&#65533;&#65533;L&#65533;&#65533;&#65533;&#65533;&#65533;&#65533;&#65533;=.&#65533;9/DE&#65533;&#549;&#65533;8}&#65533;1m&#65533;"n&#65533;&#65533; &#385;&#65533;t/&#422;&#65533;9&#65533;&#65533;V&#65533;f&#65533;+S&#65533;G&#65533;o&#65533;&#751;u&#65533;&#65533;%&#65533;L&#492;&#65533;i&#65533;&#65533;&#65533;#&#65533;&#65533;Z&#1987;&#65533;&#65533;&#65533;&#65533;?E&#65533;&#65533;s&#65533;=L8&#65533;[&#65533;&#65533;&#65533;  C &#65533;&#65533;[&#65533;&#65533;D&#65533;O&#65533;R&#65533;&#65533;1_&#65533;&#65533;&#65533;:&#65533;+&#65533;&#65533;N&#65533;&#65533;^IW&#65533;&#65533;b&#65533;&#65533;P&#65533;S(&#65533;@&#65533;B&#65533;&#65533;&#65533;O7&#65533;(&#65533;&#65533;&#65533;Fq(&#65533;&#65533;Rh&#65533;&#65533;&#65533;q&#65533;i4&#65533;&#65533;u&#65533;&#65533;C&#65533;&#65533;C\&#65533;&#65533;9&#2020;&#1506;5X&#65533;&#65533;&#1846;j&#65533;&#65533;&#65533;&#65533;&#65533;&#65533;&#65533;X&#65533;S&#65533;J&#65533;p&#65533;1&#65533;&#1013;&#65533;&#65533;&#65533;&#65533;f&#65533;&#1476;&#65533;0&#65533;r&#65533;-&#65533;&#65533;&#65533;&#65533;3x~&#65533;&#65533;r_&#65533;J&#65533;g&#65533;&#65533;&#65533;]&#65533;&#65533;hC@&#65533;}~&#65533;&#65533;&#65533;=&#561;&#65533;&#65533;&#65533;]8&#65533;T&#65533;&#1722;?&#65533;s&#65533;<&#65533;&#65533;&#65533;Qq#&#65533;u&#65533;&#65533;9&#65533;&#65533;)&#65533;&#65533;'m%&#65533;&#65533;.O&#65533;fr&#65533;&#65533;&#65533;>m&#65533;&#65533;t&#789;):&#65533;&#65533;&#65533;&#65533;?C&#65533;T&#65533;&#65533;b&#65533;&#1752;Gb&#65533;&#65533;&#65533;&#65533;&#65533;&#65533;U&#1331;&#65533;v&#65533;&#65533;&#65533;7|&#65533;	bg&#65533;6&#65533;)"mP0*1&#65533;|&#65533;&#65533;I)&#65533;&#65533;/&#65533;UBD&#1420;I;&#65533;&#1710;&#65533;&#65533;v&#65533;&#65533;&#65533;&#65533;&#65533;[&#65533;&#65533;y&#65533;Wr&#773;&#1855;*v&#65533;R&#65533;&#65533;&#65533;Z&#65533;9p&#65533;&#65533;&#65533;U9&#65533;c&#65533;&#65533;&#65533;&#65533;&#65533;&#65533;&#65533;iQ+&#65533;Z8N;m#&&#65533;&#65533;H&#65533;0k&#65533;&#65533;&#65533;N&#65533;1&#65533;y&#65533;w&#65533;&#65533;&#65533;s}&#65533;/&#65533;F&#65533;3&#65533;&#65533;R&#65533;#&#65533;&#65533;&#65533;&#65533;&#65533;&#65533;@&#65533;&#65533;E&#65533;&#65533;>&#65533;&#65533;`L&#65533;&#65533;}G(A&#65533; &#65533;&#65533;&#65533;&#65533;yQ&#65533;&#65533;y&#65533;&#65533;&#65533;&#65533;&#65533;q&#65533;2W &#2024;&#65533;5g{&#65533;&#65533;&#65533;0^&#869;&#65533;&#65533;->&#65533;Z&#65533;&#65533;&#65533;F&#65533;<&#65533;&#606;&#65533;}&#65533;&#65533;&#65533;I&#65533;=&#65533;&#65533;&#65533;-&#1670;&#65533;_.&#65533;C2mB&#65533;&#1695;&#1610;]`}/&#65533;&#65533;Y,&#65533;#l&#65533;Y&#65533;&#65533;y&#65533;&#65533;&#65533;&#65533;K&#65533;&#65533;&#65533; &#65533;?&#65533;N&#65533;y16r&#65533;V&#65533;&#65533;%&#65533;&#65533;x&#65533;8	QhCXZ|	E&#65533;&#65533;
j&#65533;&#65533;&#65533;>	&#65533;b&#1667;-Nbr&#65533;&#65533;s&#65533;q]&#65533;&#2022;O&#65533;&#65533;&#65533;]\&#65533;]&#65533;&#65533;<&#65533;&#65533;
&#65533;o&#65533;&#65533;&#65533;&#65533;b&#65533;;F&#65533;&#65533;&#65533;&#65533;;^&#65533;&#65533;j&#65533;&#65533;&#65533;_A&#65533;l(G,ES&#65533;&#65533;)&#65533;Z&#65533;&#65533;?&#65533;"&#65533;&#65533; \&#65533;&#65533;&#65533;)&#65533;&#65533;&#65533;/^<&#65533;&#65533;&#65533;	&#65533;/&#65533;&#65533;&#65533;&#65533;/D`&#65533;F&#65533;&#65533;K~)1&#65533;5b}&#65533;sa~&#65533;&#65533;&#65533;&#65533;"p&#65533;&#65533;&#65533;p&#65533;&#65533;b&#65533;&#65533;&#65533;&#65533;Y&#1097;`&#65533;?&#65533;gag>k&#65533;&#65533;b>&#65533;&#65533;^&#65533;H&#65533;&#65533;&#65533;&#65533;f&#65533;&#65533;&#65533;G&#65533;j&#65533;&#65533;&#65533;]m&#65533;W&#65533;m&#65533;&#65533;6&#65533;&#65533;5~"?&#65533;4\&#65533;&#65533;]&#65533;&#65533;&#65533;+&#65533;&#65533;Q&#65533;&#65533;&#65533;gznc&#65533;36&#65533;5/&#65533;&#834;&#65533;s&#65533;r&#65533;1&#65533;z&#65533;k&#65533;&#65533;"&#65533;&#65533;9&#65533;cc&#65533;&#65533;'?&#65533;5Nf&#65533;&#65533;;\&#65533;&#65533;&#65533;S&#65533;;&#65533;&#65533;&#65533;&#65533;y&#65533;&#65533;a?&#65533;&#65533;&#65533;:&#65533;&#65533;&#65533;A]h'S &#65533;&#65533;&#65533;k&#65533;K&#65533;t&#65533;&#65533;&#65533;y!x	&#65533;3&#65533;&#65533;&#65533;_2&#1436;&#65533;&#65533;&#65533;#&#65533;&#65533;&#65533;{&#65533;&#65533;{&#65533;&#65533;&#65533;&#65533;&#65533;]&#65533;&#65533;&#65533;{&#65533;&#65533;&#65533;&#65533;3/&#65533;	P &#65533;&#65533;&#65533;s&#65533;&#65533;G&#65533;&#65533;}I_&#65533;&#65533;&#1150;z&#65533;3-&#65533;j_r&#65533;!&#65533;&#65533;u&#65533;&#65533;&#65533;&#65533;&#65533; &#65533;&#207;&#65533;&#65533;&#65533;&#65533;jQuLI&#65533;~7&#65533;&#65533;'&#65533;&#65533;&#65533;sM&#65533;&#65533;&#65533;&#65533;&#65533;&#65533;_&#65533;&#65533;#&#65533;]K&#65533;&#65533;&#65533;e1&#65533;&#65533;&#65533;&#65533;&#65533;&#65533;&#65533; &#65533;&#65533;&#65533;?,&#65533;.&#175;&#65533;&#65533;&#65533;&#65533;WE&#65533;+&#65533;&#65533;E&#65533;&#65533;"v&#65533;&#65533;Q&#65533;&#65533;&#65533;&#65533;T&#65533;&#65533;p-#q&#65533;&#65533;&#65533;:&#65533;XT&#65533;&#65533;g&#65533;q_v3&#65533;@N&#65533;&#561;&#65533;ype{\';&#65533;&#1033;&#65533;*&#65533;&#65533;&#65533;&#65533;&#65533;&#65533;%&#65533;F&#65533;&#65533;36E&#65533;b&#65533;'j=Cl&#65533;m&#510;&#65533;&#65533;&#65533;;m&#1278;&#65533;k\&#65533;&#937;&#65533;1&#65533;O&#65533;&#65533;=D&#65533;9&#65533;&#65533;9&#65533;&#65533;\&#65533;+v&#65533;&#65533;&#65533;O&#65533;&#65533;&#65533;&#65533;&#65533;&#509;&#65533;	&#454;&#65533;&#65533;$&#65533;gG&#1013;`=&#65533;/b.d.&#65533; &#65533;&#65533;6&#65533;,&#1950;D&#1802;&#65533;&#65533;&#65533;&#65533;?s&#65533;j&#65533;&#65533;&#862;&#65533;&#65533;5&#65533;Zc=O&#65533;&#65533;&#65533;&#65533;&#65533;z&#65533;'&#65533;c&#65533;?&#65533;&#65533;&#65533;=vP&#65533;2&#65533;&#65533;R&#65533;&#65533;}&#65533;&#65533;&#65533;O'&#7328;M&#65533;&#65533;&#65533;&#65533;&#65533;&#65533;&#65533;'&#65533;<&#65533;5Y&#65533;&#65533;&#65533;|wt&#65533;&#65533;`&#1526;u&#65533;u&#65533;&#65533;&#65533;=s&#65533;&#65533;&#65533;&#65533;&#547;&#65533;w&#65533;&#65533;iA1m&#65533;&#65533;&#65533;&#65533;A=3&#65533;{g&#65533;9&#65533;&#65533;%X~&#65533;&#65533;&#65533;&#65533;&#65533;&#65533;I&#65533;&#65533;&#65533;-&#65533;v&#65533;9&#65533;&#65533;9&#1590;i&#1022;&#65533;%v&#65533;Z&#65533;&#65533;&#65533;&#65533;&#65533;&#65533;w&#65533;&#65533;/&#65533;K&#65533;lw&#65533;f&#428;&#65533;-&#65533;z&#65533;a&#65533;&#65533;&#65533;#E&#65533;b&#65533;5z&#65533;4r&#65533;y&#65533;&#1929;&#65533;&#65533;{@&#65533;l&#65533;<&#65533;v&#65533;&#65533;B0&#65533;@&#65533;&#65533;}&#65533;>+S@&#65533;&#65533;x&#65533;n&#65533;S&#65533;A&#65533;&#65533;B/&#65533;&#65533;hc&#65533;/&#65533;?&#65533;&#65533;/^a&#65533; 'p&#65533;O&#154;&#65533;&#65533;&#65533;&#65533;&#65533;JtM&#65533;N&#65533;&#65533;&#65533;&#1590;8&#65533;m&#65533;AD&#65533;&#65533;y#a7&#65533;&#65533;Z%>&#65533;}&#65533;X{&#65533;&#1848;&#65533;"&#65533;IP&#65533;P&#65533;&#65533;&#65533;&#65533;g&#65533;&#65533;&#65533;l&#65533;&#65533;&#65533;&#65533; &#65533;D&#65533;&#65533;st	r&#65533;&#65533;&#65533;6&#65533;&#65533;S@&#65533;5&#65533;&#65533;&#65533;V&#65533;&#65533;|GT&#65533;&#65533;M&#65533;.&#65533;Zh;N &#65533;&#65533;b4&#65533;&#65533;s&#65533;&#65533;&#65533;&#65533;&#65533;b7&#65533;&#65533;O;&#807;&#65533;&#65533;&#65533;&#65533;&#65533;>&#909;{&#65533;k&#65533;u6&#65533;OR%&#65533;&#65533;&#65533;&#65533;&#65533;@&#65533;}X&#65533;M1&#1657;0G&#65533;|S&#65533;&#65533;&#65533;&#65533;3&#65533;&#65533;X &#65533;&#65533;&>&#65533;;&#65533;_&#65533;v&#65533;
&#65533;&#1239;B/&#65533;gL&#65533;M&#65533;g_&#65533;Xy$&#65533;^&#65533;&#65533;&#65533;b&#65533;m3&#930;&#65533;@+.&#438;x&#65533;S&#65533;X&#19616;&#65533;)&#65533;&#65533;&#65533;v&#65533;&#65533;&#751;&#65533;&&#65533;&#65533;&#65533;h&#65533;8O&#65533;S0&#65533;|&#65533;&#65533;&#65533;&#65533;O&#65533;
}&#65533;&#65533;&#625;&#65533;w&#65533;4O&#65533;&#65533;&#65533;&#65533;y5W&#65533;f&#65533;n[(&#65533;&#65533;mg&#65533;&#65533;8y&#65533;&#65533;&#65533;&#65533;y<-&#65533;]&#760;&#65533;W;cd&#65533;<&#65533;>&#65533;}J&#65533;&#65533;5&#65533;&#65533;&#65533;^&#65533;&#65533;{4rb-&#65533;&#65533;&#65533;&#65533;X&#289;?&#65533;9^T]&#65533;9&#65533;j`&#65533;&#65533;&#38799;&#65533;&#65533;nc&#65533;&#65533;*&#65533;r9&#65533;&#65533;&#65533;/&#65533;&#65533;&#905;&#65533;&#65533;&#65533;&#65533;&#65533;&#65533;c&#1445;y&#663;kSM&#65533;.k&#65533;&#65533;&#65533;&#65533;&#65533;&#65533;`&#65533;&#65533;&#65533;&#65533;&#65533;uu&#65533;&#65533;&#65533;&#65533;&#65533;&#65533;&#65533;&#65533;/d&#65533;&#65533;&#65533;&#65533;"&#65533;&#65533;<' S&#65533;&#65533;?&#65533; 9&#65533;&#65533;&#65533;&#65533;&#65533;&#65533;|'&#65533;$&#530;7E&#65533;&#65533;&#65533;&#65533;=1&#65533;&#65533;&#65533;&#65533;&\&#65533;f&#65533;&#65533;&#65533;&#65533;&#65533;&#65533;&#65533;+&#65533;&#65533;9c&#65533;&#65533;w-,M ,&#65533;&#939;&#65533;&#65533;&#65533;&#65533;&#65533;)f&#65533;&#65533;&#65533;&#65533;e&#65533;o&#65533;&#65533;=&#65533;&#65533;&#65533;&#65533;&#65533;&#65533;W&#65533;&#65533;ph(&#65533;&#65533;?&#65533;&#65533;&#65533;&#65533;&#65533;|4O&#65533;&#65533;/^&#65533;,&#65533;&#65533;E^&#65533;&#1334;&#65533;e&#65533;@&#65533;,_&#65533;B'&#65533;C&#1894;&#65533;;&#65533;&#65533;:&#65533;Hz#&#65533;1&#65533;&#65533;&#65533;Ub0&#65533;&#65533;}u:x&#65533;_&#65533;&#65533;&#1279;&#65533;&#65533;&#65533;:L&#65533;&#65533;&#65533;}#&#65533;%&#65533;/_d&#65533;B&#65533;&#65533;h&#65533;H.&#65533;Wk&#65533;u&#65533;&#65533;|&#65533;/&#65533;?&#65533;q/(&#65533;&#65533;S&#65533;&#65533;&#65533;&#65533;`9l&#65533;E &#65533;g}P&#987;&#65533;&#1243;g&#65533;{&#65533;{&#65533;]&#65533;&#65533;&#65533;&#65533;Mm|FO&#65533;y>&#65533;7&#65533;&#65533;&#65533;&#65533;C&#65533;&#65533;&#65533;&#65533;L&#65533;&#65533;c&#65533;)&#65533;&#65533;\&#1278;&#65533;h&#65533;h&#65533;"0&#65533;Op&#65533;&#65533;&#65533;&#1283;Z'&#65533;S&#65533;{l&#65533;&#65533;&#65533;q&#65533;v&#65533;&#65533;:[L&#65533;&#65533;&#65533;X &#65533;u&#65533;Cm&#65533;&#65533;&#65533;&#65533;c;&#65533;&#65533;&#65533;<=?N&#65533;Jx;&#65533;'&#65533;gg&#65533;3m=.&#65533;&#1502;i(&#65533;x&#65533;1&#65533;&#65533;5&#65533;&#65533;&#13902;&#65533;A{&#65533;A&#65533;|Y&#237; &#65533;s&#65533;&#65533;&#65533;9?_!a&#65533;y&#65533;Y&#65533;&#65533;&#65533;9lK?&#65533; &#65533;!&#65533;&#65533; J V&#65533;M&#65533;"&#65533;&#65533;&#65533;&#65533;X&#65533;&#65533;&#65533;&#65533;r&#65533;q&#65533;Q&#65533;&#65533;Y&#64095;=&#65533;&#65533;&#1434;W!t&#65533;	&#65533;&#65533;'&#65533;&#65533;&#65533;&#65533;&#65533;&#65533;W0&#65533;^`~&#937;&#65533;&#65533;&#65533;x&#65533;]DS&#65533;&#65533;&#65533;f&#65533;&#65533;&#216;&#65533;&#994;&#65533;i&#65533;J&#65533;&#65533;&#65533;A&#65533;&#65533;4t&#65533;&#65533;&#65533;,&#65533;&#65533;&#65533;Pn&#65533;&#65533;q&#65533;&#65533;&#65533;I &#65533;B&#65533;&#65533;&#65533;&#65533;7&#65533;&#1865;&#65533;V&#65533;&#65533;&#65533;&#65533;*$&#65533;
&#65533;&#65533;(Vc,&#65533;&#65533;&#65533;n&#65533;&#65533;X&#65533;v&#65533;k&#65533;&#65533;}&#65533;aq&#65533;&#65533;&#2008;w&#65533;W&#65533;U`&#65533;?&#65533;N&#65533;&#65533;?&#65533;w\&#65533;9&#65533;{&#65533;g&#65533;s&#65533;&#65533;n&#65533;	_&#65533;&#65533;3&#65533;&#65533;&#65533;&#65533;V&#65533;&#65533;"o&#1315;&#65533;m&#65533;3&#65533;&#65533;M&#65533;`&#65533;6n&#65533;&#65533;&#65533;$&#1082;&#917;1>&#1726;"&#1712;!f&#65533;&#65533;|&#65533;t&#65533;&#65533;&#65533;&#65533;&#65533;&#65533;&#969;&#65533;&#65533;O"&#65533;&#65533;mp&#923;&#65533;/&#65533;<u&#65533;]o&#65533;f&#65533;9g]&#65533;&#65533;6&#65533;&#65533;&#65533;3&#65533;5OW&#65533;l@&#65533;&#65533;e%&#11688;&#65533;&#65533; |eo&#65533;x&#497;&#65533;&#65533;}&#65533;&#65533;&#65533;&#65533;&#65533;uV$&#65533;%&#65533;N&#65533;e&#65533;&#65533;a&#19776;&#65533;&#65533;f&#65533;&#65533;Lkl&#65533;+W&#65533;?&#481;oA&#65533;&#65533;"&#462;&#65533;&#65533;&#65533;&#65533;o&#65533;&#65533;|&#65533;&#65533;&#1427;&#65533;&#65533;*&#65533;&#65533;&#65533;&#65533;&#65533;xf&#65533;&#65533;c&#65533;&#65533;&#65533;&#65533;l7&#65533;G^&#65533;&#65533;?s/q&#65533;&#1014;	&#65533;@I&#11271;&#65533;&#65533;|&#65533;;&#65533;3&#65533;&#65533;&#65533;<&#65533;Y%&#65533;?&#65533;&#65533;&#65533;&#65533;&#65533;&#65533;&#65533;&#65533;+aW{f&#65533;&#65533;"o&#27359;1&#65533;/&#65533;;&#65533;&#65533;&#65533;&#65533;&#65533;&#65533;4Q&#799;&#65533;T&#65533;&#65533;&#65533;&#65533;&#65533;`&#65533;&#65533;K?m&#65533;&#65533;&#65533;&#65533;&#65533;v/|&#65533;i&#65533;&#65533;&#65533;k	&#65533;&#885;R9&#65533;&#65533;!&#65533;&#65533;&#147;&#65533;1&#65533;D&#65533;~4E&#65533;&#65533;y&#65533;&#65533;&#65533;OA
&#65533;x&#65533;01&#65533;D%&#65533;&#65533;Dlb&#65533;&#65533;&#65533;&#65533;3&#65533;m&#65533;&#65533;m&#65533;E&#65533;&#1346;&#65533;&#1496;&#65533;W&#65533;eT&#65533; y-&#65533;Y&#65533;&#65533;0&#65533;&#65533;&#565;`&#65533;&#65533;y&#65533;&#65533;1&#65533;&#65533;(&#65533;@
&#65533;kpm&#65533;{&#65533;B
W&#65533;&#65533;&#65533;&#65533;I&#65533;I&#65533;>&#65533;Q+:&#65533;S&#172;DJ&#65533;&#65533;&#65533;&#65533;&#478;{&#951;#&#65533;W&#65533;-&#65533;Q&#1805;&#65533;&#65533;&#65533;,&#65533;O&#65533;&#65533;&#65533;&#65533;"[&#65533;&#65533;w&#65533;J&#920;K&#65533;&#65533;&#65533;.&#65533;;`})4&#65533;R;&#65533;X&#1971;&#65533;&#65533;&#65533;1	&#65533;kd-&#65533;&#65533;$&#65533;+~&#65533;4?kA&#65533;&#65533;&#65533;W;[&#65533;&#65533;&#65533;u&#65533;&#65533;&#65533;C&#188;&#65533;&#65533;&#65533;&#65533;&#65533;&#65533;&#65533;&#65533;&#65533;&#65533;&#65533;\&#65533;&#65533;c&#65533;&#456;&#65533;a&#65533;f&#65533;&#65533;&#40528;Mm?+'_&#65533;&#65533;&#65533;&#65533;~&#65533;J&#65533;&#65533;&#535;d&#65533;&#582;&#65533;&#65533;v]&#65533;\t&#1250;&#65533;&#65533;&#1311;&#65533;rF&#65533;v&#65533;S&#65533;*/b&#65533;yE&#65533;&#65533;g&#65533;&#65533;&#65533;&#65533;a&#65533;D&#288;&#65533;&#65533;&#65533;&#65533;Z&#65533;&#65533;D2&#65533;%V&#65533;&#65533;/c&#65533;:9&#65533;&#65533;&#65533;&#65533;&#65533;}&#1529;B&#65533;&#65533;b&#65533;_&#65533;O&#584;M&#65533;&#65533;&#65533;&#65533;&#65533;&#65533;@{&#65533;&#65533;1&#65533;O3}&#65533;s&#65533;&#65533;>H&#65533;&#65533;/{&#65533;&#65533;'_&#65533;&#65533;&#65533;q&#65533;q&#65533;&#65533;^s^K&#65533;E&#65533;sm&#65533;t&#1019;&#65533;yoA&#65533;&#65533;2&#1989;&#65533;-q&#65533;o\&#65533;&#65533;&#65533;!&#65533;r&#65533;u&#65533;&#65533;{\&#65533;&#65533;k{&#65533;&#65533;&#65533;wR&#65533;&#65533;&#65533;&#65533;M&#65533;&#65533;mf&#65533;&#65533;D&#65533;&#65533;>&#65533;&#65533;&#65533;&#65533;8&#65533;}&#65533;B&#65533;&#65533;^	&#65533;&Ea&#65533;&#65533;e&#65533;wg&#65533;&#65533;&#65533;&#65533;^&#65533;&#65533;&#65533;&#65533;8EY&#65533;&#65533;56&#65533;&#65533;&#65533;&#65533;&#65533;E&#65533;&#65533;i&#65533;1&#65533;.p&#65533;#&#65533;&#65533;{&#65533;&#65533;&#65533;hsm&#65533;#>&#65533;&#65533;&#65533;-8&#65533;&#65533;&#1528;&#65533;&#65533;gA&#65533;"&#65533;&#65533;&#65533;$lQ&#65533;z&#65533;X&#65533;vA&#65533;"&#65533;D&#65533;V&#65533;v&#65533;s&#65533;&#65533;&#65533;{&#65533;&#65533;&#65533;&#65533;D?&#65533;&#65533;&#65533;&#65533;(&#65533;&#65533;@&#65533;w6&#65533;&#65533;&#65533;C&#65533;D["&#65533;&#65533;&#65533;B&#65533;&#65533;s# #f&#65533;&#65533;&#65533;&#1988;&#65533;&#65533;Nva&#65533;B0O&#65533;z|&#65533;&#65533;o&#65533;&#65533;&#65533;&#65533;Z#&#65533;k&#65533; &#65533;&#65533;o&#65533; &#65533;&#65533;&#65533;S&#65533;&#65533;&#65533;&#65533;&#65533;&#65533;&#65533;_&#65533;&#65533;yb8&#65533;&#65533;&#65533;7&#65533;&#65533;?J&#65533;U-A&#65533;&#1065;`&#65533;i&#65533;^&#65533;&#65533;k&#1143;&#65533;&#65533;7&#65533;&_&#65533;&#65533;&#65533;&#65533;&#65533;+&#65533;wg&#65533;&#65533;'&#65533;%&#65533;.p<g&#65533;&#65533;/&#65533;&#1737;&#65533;|>&#65533;&#65533;&#65533;_9&#65533;&#65533;g}&#65533;&#65533;M&#65533;&#65533;<-.&#65533;U&#65533;:&#65533;3&#65533;&#288;d_&#65533;>&#65533;^&#65533;O&#65533;&#65533;&#65533;|&#65533; Nc&#65533;&#65533;&#690;&#65533;6&#65533;&#65533;&#65533;d&#65533;P&#1035;&#65533;&#65533;e&#65533;&#65533;&#65533;&#65533;&#65533;sSO&#65533;&#65533;Y&#65533;&#65533;=&#65533;u&#65533;-t&#65533;"&#65533;N&#65533;&#65533;|5G&#65533;n!&#65533;&#65533;T]&#65533;&#65533;,&#65533;&#65533;&#65533; ~'&#65533;;&#65533;&#65533;s&#65533;&#65533;&#65533;&#65533;&#65533;&#65533;&#764;&#65533;&#65533;\&#65533;y&#65533;u&#65533;&#65533;&#65533;4[n&#65533;,&#65533;&#65533;~&#65533;&#65533;&#65533;o&#65533;AX&#65533;&#65533;&#65533;7X&#65533;&#65533;&#65533;&#65533;!&#65533;l&#65533;&#65533;f=S &#65533;M&#65533;&#65533;u&#65533;qj7&#65533;-&#65533;J&#446;&#65533;&#65533;&#65533;n&#65533;H&#65533;~&#65533;I&#65533;&#65533;&#65533;&#65533;qB&#65533;S&#65533;&#65533;&#65533;&#65533;U&#65533;&#65533;&#65533;&#65533;8f&#65533;&#65533;o&#65533;G\g&#65533;&#65533;&#65533;&#65533;&#65533;&#65533;x&#65533;D&#65533;&#65533;&#65533;k&#65533;A&#65533;&#65533;L&#65533;&#65533;a&#65533;&#65533;&#469;bx&#65533;1&#65533;"&#65533;U &#65533;<}&#65533;&#65533;n&#65533;&#65533;Ev&#65533;M&#65533;&#65533;c~&#65533;&#65533;p&#65533;?&#65533;&#65533;&#65533;&#65533;&#65533;&#65533;&#65533;&#65533;q~&#65533;.&#65533;w&#65533;b&#65533;&#65533;&#65533;W&#65533;&#65533;&#65533;z>
lq&#65533;b&#65533;&#65533;&#2018;&#65533;Q8&#65533;\&#65533;9g&#65533;]W&#65533;;&#65533;&#65533;>
&#65533; &#65533;&#65533;v&#65533;&#65533;P@&#65533;&#65533;&#65533;&#65533;EN&#65533;&#65533;&#65533;C&#65533;5&#65533;&#1141;&#1429;&#65533;j&#65533;&#65533;'&#65533;&#65533;&#65533;&#1710;&#65533;&#65533;&#65533;TnS&#65533;GP9&#65533;J&#65533;3&#65533;&#1575;&#65533;7Q{&#65533;9 j&#65533;&#65533;&#65533;&#65533;&#65533;&#65533;&#963;&#65533;St&#65533;&#65533;y&#65533;n&#27688;&#65533;}&#65533;yP\&#65533;h&#65533;V&#65533;}&#65533;6%&#65533;&#65533;&#312;&#59629;&#65533;&#65533;k&#65533;&#65533;&#65533;&#65533;oA)&#65533;&#65533;S&#1032;&#65533;&#65533;5&#65533;/4&#65533;>&#65533;&#65533;&#65533;.&#1046;&#65533;&#65533;&#1214;&#65533;&#65533;&#65533;&#65533;>I&#65533;&#65533;b&#65533;&#1691;+&#65533;w&#65533;&#65533;>&#65533;&#65533;8&#65533;y&#65533;&#65533;&#65533;D?&#65533;&#65533;g>&#65533;&#65533;&#1463;&#65533;g&#65533;&#65533;&#65533;4&&#65533;b&#65533;&#65533;a&#65533;&#65533;Km&#1583;&#65533;&#65533;&#1017;ZDU&#65533;&#65533;s&#1949;&#65533;9&#65533;&#65533;<&#65533;&#65533;&#65533;h[B,&#65533;AhC&#65533;&#65533;(&#65533;&#65533;&#65533;&#65533;/&#65533;]&#65533;&#65533;|&#65533;o&#65533;Ms&#65533;&#65533;&#65533;9&#65533;Y&#65533;&#65533;~&#65533;&#662;m&#65533;,&#65533;&#65533;s&#65533;&#65533;&#65533;/&#65533;&#65533;&#65533;&#982;&#65533;&#65533;x&#65533;&#65533;&#65533;&#65533;&#65533;&#65533;&#65533;1&#65533;a&#65533;&#65533;g}&#65533;=&#65533;&#65533;&#65533;&#65533; 5;N6&#65533;&#65533;1&#65533;e&#65533;&#65533;h?N~?&#65533;&#65533;j&#65533;l&#65533;9n&#1724;&#65533;&#65533;&#65533;v&#65533;&#65533;&#65533;&#65533;e&#65533;l&#65533;&#65533;&#65533;/_	^&#65533;&#65533;k&#65533;&#1551;&#65533;&#927;y&#65533;&#65533;&#65533;E!8&#1722;f&#65533;1~|&#65533;W&#65533;\&#65533;Q'&#65533;S&#802;&#1045;&#65533;%OfZ&#65533;&#65533;HW&#65533;&#65533;S &#65533;&#65533;!&#65533;&#65533;&#65533;_&#65533;#&#65533;&#65533;&#65533;un\&#65533;S&#65533;S4&#29946;>yL&#65533;5&#65533;&#65533;"&#65533;&#65533;&#65533;E&#65533;x&#65533;&#65533;-&#65533;l>&#475;&#65533;&#65533;&#65533;&#65533;&#1894;&#65533;&#65533;&#65533;&#65533;]s&#65533;5&#65533;&#65533;&#65533;&#65533;&#65533;&#1606;&#65533;L&#65533;&#65533;C&#65533;m[&#65533;}&#65533;h&#65533;&#65533;&#65533;&#65533;&#65533;&#65533;Q&#65533;{&#65533;&#65533;&#65533;&#65533;"&#65533;D{&#65533;&#65533;!&#65533;&#65533;&#65533;&#65533;}O&#65533;&#65533;&#65533;&#1654;z	&#65533;)f&#1405;&#65533;&#65533;3]&#65533;&#65533;&#65533;&k&#65533;&#65533;p&#65533;&#65533;6Y&#65533;&#65533;=N>&#65533;g&#65533;&#65533;qp&#65533;H&#65533;&#65533;&#65533;Z
&#65533;&#65533;&#65533;j&#65533;
&#65533;p&#65533;O9&#65533;&#65533;6&#470;&#65533;u&#65533;u&#65533;&#65533;&#65533;V&#65533;&#65533;&#65533;o&#65533;&#65533;&#65533;c&#65533;&#65533;&#65533;>&#65533;}&#65533;3i&#65533;&#65533;&#65533;&#1750;m&#65533;C>i{&#65533;Wc&#65533;D&#65533;ro&#718;&#65533;/&#65533;W&#65533;&#65533;&#65533;J&#65533;&#65533;3O^-&#65533;Z&#65533;&#65533;&#65533;D&#65533;G&#65533;m&#65533;q&#65533;&#65533;.&#65533;aJ&#65533;&#65533;v&#835;&#65533;1&#65533;#s`&#65533;B&#65533;&#65533;&#65533;&#65533;&#65533;&#65533;|r&#1585;&#65533;F\}n&#764;Z&#65533;k&#65533;z2&#65533;&#65533;6&#1238;m&#65533;&#65533;&#65533;&#1166;a&#65533;&#65533;1&#65533;&#65533;&#65533;X&#65533;&#65533;'&#65533;V&#65533;n&#65533;X&#65533;-&#468; 6&#65533;1O&#865;X
b#n&#65533;&#65533;3F&#65533;=f&#65533;	h&#65533;=&#65533;&#65533;&#1927; &#65533;-&#65533;&#65533;+&#65533;&#65533;2&#65533;1&#65533;&#65533;}&#65533;}_US&#65533;&#65533;&#65533;&#65533;(&#65533;F&#65533;8r&#65533;&#65533;*&#65533;|&#65533;s&#65533;&#65533;&#65533;&#65533;#&#65533;&#65533;&#65533;s&#65533;&#65533;&#65533;&#65533;\Z&#204;[}b&#65533;vAug}M&#19317;&#65533;<&#65533;&#65533;&#174;&#65533;g1&#65533;s&#65533;&#65533;qwlc&#65533;s&#65533;&#65533; rB&#1804;&#65533;&#1813;&#65533;&#65533;Qv^&#65533;S&#65533;~SM |&#65533;&#65533;&#65533;-E&#65533;K&#65533;S&#65533;*&#65533;

&#65533;&#65533;%%&#65533;&#65533;&#65533;&#65533;&#65533;&#65533;&#65533;&#65533;!&#65533;&#65533;{&#65533;&#65533;&#65533;&#65533;S&#65533;5&#65533;D&#65533;&#65533;7&#65533;U&#65533;&#65533;e&#65533;&#65533;&#65533;M&#65533;L]&#65533;%&#65533;f&#65533;9&#65533;mh&#65533;%&#65533;&#536;&#65533;&#65533;&#65533;m&#65533; &#65533;&#65533;&#65533;&#65533;^N &#65533;&#65533;&#65533;_!&#65533;>&#65533;:&#65533;&#65533;&#65533;r%&#65533;&#65533;JQ&#65533;&#65533;oJ &#65533;&#65533;s%&#65533;2&#65533;&#65533;U"0N&#65533;J4&#65533;'&#65533;S&#65533;&#513;WBSt|&#65533;2c6(&#65533;&#65533;&#65533;!&#65533;&#65533;o&#65533;M&#65533;&#65533;}N&#65533;w&#65533;&#65533;N o&#65533;~&#65533;?s&#65533;&#65533;&#65533;bL&#65533;&#65533;&#65533;&#65533;>&#341;<&#65533;&#65533;&#65533;&#65533;/^&#65533;<Nq&#65533;&#65533;&#65533;&#65533;&#65533;&#65533;&#65533;$ &#65533;&#65533;3g&#65533;lN&#65533;l&#1009;&#65533;&#65533;&#65533;&#65533;&#65533; &#65533;k~&#65533;Cj&#65533;D&#65533;)&#1326;&#65533;'&#65533;&#985;&#361;{'&#65533;y(1&#65533;&#65533;&#65533;&#2038; &#65533;&#65533;&#65533;&#65533;&#65533;&#65533;&#65533;&#65533;&#65533;&#65533;I%&#65533;-&#65533;n&#65533;&#2031;&#65533;&#65533;&#65533;&&#65533;sS&#1050;&#65533;s&#65533;W&#65533;j&#65533;&#65533;i&#65533;&#65533;bH&#65533;w&#65533;&#65533;E&#65533;&#65533;&#65533;&#65533;k&#65533;>&#65533;j&#65533;{ t&#65533;r&#65533;&#65533;&#65533;&#65533;&#65533;&#65533;&#65533;&#499;r&#65533;E&#65533;&#65533;2W&#65533;a&#65533;&#65533;&#65533;hs&#65533;Xb&#65533;&#65533;&#65533;&#65533;&#65533;G-&#65533;&#65533;&#65533;n&#65533;9&#65533;&#65533;'&#65533;r&#65533;y&#65533;&#65533;{[&#65533;&#65533;&#65533;&#65533;?&#65533;<eq&#65533;~&#65533;&#490;&#65533;I&#65533;&#65533;+&#65533;&#65533;"&#65533;~&#65533;&#65533;;&#65533;! &#65533;`&#65533;&#65533;&#65533;&#65533;&#65533;e&#65533;&#65533;&#65533;&#65533;&#65533;&#65533;]'&#1461;&#65533;&#65533;&#65533;`
&#65533;h&#65533;"&#65533;&#65533;,&#65533;&#65533;_&#65533;&#65533;y2&#65533;&#65533;&#65533;&#65533;&#226;&#65533;&#65533;`>&#65533;B&#950;&#65533;&#65533;F&#65533;o	&#65533;)&#65533;&#65533;&#65533;v&#65533;[&#65533;&#65533;7&#65533;&#65533;3&#65533;&#65533;A&#65533;N{a&#65533;&#65533;&#65533;&#65533;+&#65533;&#65533;<&#65533;c&#65533;W&#65533;&#65533; O&#65533;&#65533;|l&#65533;7&#65533;_!x&#65533;&#65533;&#65533;&#65533;&#65533;&#65533;~&#322;8&#65533;%&#65533;&#65533;&#65533;&#65533;&#65533;&#65533;&#65533;&#65533;&#65533;c&#65533;~&#65533;t&#65533;	&#65533;&#65533;&#65533;&#65533;&#65533;y&#65533;97&#65533;Kh&#65533;#&#65533;d&#65533;cs
&#65533;&#65533;[&#65533;w&#65533;&#65533;&#65533;&#65533;-&#65533;v{&#65533;&#29502;&#65533;d&#65533;I&#65533;&#65533;&#65533;u&#65533;&#65533;q&#65533;&#65533;W&#65533;&#65533; &#65533;A\8`&#65533;1'&#65533;Z&#752;y&#65533;N&#65533;&#65533;&#65533;&#65533;&#65533;&#65533;&#65533;&#65533;/&#340;&#65533;&#65533;L&#65533;&#65533;&#65533;8&#65533;{&#65533;g&#65533;s&#65533;&#65533;&#1023;&#65533;&#65533;9h&#65533;&#65533;B&#65533;}m^&#65533;5C &#65533;8&#65533;&#65533;&#65533;&#65533;&#65533;&#65533;{&#65533;&#65533;&#65533;T&#65533;V}R&#65533;&#65533;w2&#65533;&#65533;_&#65533;&#65533;1&#1149;&#65533;o&#65533;&#65533;&#65533;^&#65533;&#65533;>&#1711;=&#65533;&#65533;&#65533;&#65533;+&#65533;&#65533;&#65533;Wqd&#65533;{&#65533;gb]#&#1694;&#65533;&#65533;&#65533;&#65533;gN&#65533;&#1590;+&#65533;h&#65413;&#65533;&#65533;&#65533;x&#65533;&#65533;l&#65533;s&#65533;s~p&#65533;u&#65533;&#65533;&#65533;w\&#65533;&#65533;&#65533;&#65533;s&#65533;m&#1996;&#65533;?&#65533;&&#65533;&#65533;&#65533;&#1768;_y"&#65533;*&#26385;k:&#65533;&#65533;&#65533;&#65533;&#65533;&#65533;g&#65533;&#65533;{K!0r&#65533;P&#65533;&#65533;&#65533;~&#65533;&#65533;s=&#65533;&#65533;K?&#65533;g&#65533;/&#65533;&#65533;S1~&#305;&#65533;&#65533;&#65533;&#65533;e&#65533;O&#65533;&#65533;/&#65533;6&#65533;&#65533;2l&#65533;&#65533;&#65533;&#65533;&#65533;&#65533;&#65533;&#65533;&#65533;&#65533;&#65533;&#65533;&#65533;I&#65533;&#65533;&#65533;9&#65533;o&#65533;&#65533;Y&#65533;3&&#65533;&#65533;!&#65533;&#65533;&#350;&#65533;&#65533;}&#65533;v&#65533;x&#65533;&#65533;&#65533;&#65533;&#65533;&#65533;g&#65533;&#65533;!&#65533;k&#65533;S&#65533;&#65533;&#65533;!A&#65533;&#65533;`&#65533;&#65533;&#65533;&#65533;&#65533;&#65533;T!&#65533;&#65533;|&#65533;&#65533;n&#65533;MP&#269;8&#65533;&#65533;~&#65533;L&#65533;I&#65533;g\
&#65533;&#65533;&#65533;&#65533;&#65533;DS&#65533;X4&#65533;&#65533;d1@&#65533;kA5&#65533;D&#65533;'&#65533;O&#65533;&#1183;&#65533;&#65533;m&#65533;u&#65533;~&#474;e&#65533;_&#65533;&#979;&#65533;&#65533;f&#65533;jk<&#65533;&#65533;&#65533;9s^&#65533;m&#65533;&#65533;q&#65533;&#65533;&#65533;&&#65533;n&#65533;&#65533;&#65533;I&#65533;$&#65533;)&#65533;m&#65533;4&#65533;cvz&#65533;J&#65533;:&#65533;&#65533;&#65533;&#65533;6&#65533;&#65533;&#65533;&#65533;k&#65533;]&#65533;&&#65533;'&#65533;bA&#65533;E&#65533;*b&#65533;&#65533;&#65533;	E^&#65533;](&#65533;&#65533;~&#65533;T&#65533;Dk_&#65533;}&#65533;p&#65533;&#65533;3&#65533;s&#65533;f&#65533;5&#65533;&#65533;&#65533;u&#65533;:&#1407;&#65533;&#65533;&#497;&#65533;&#65533;&#65533;v&#1281;}&#65533;&#65533;&#65533;
&#159;K&#65533;U&#65533;A&#65533;_9*&#65533;&#65533;&#65533;&#65533;&#65533;&#65533;_&#65533;&#65533;^u&#65533;&#65533;&#65533;&#65533;&#65533;&#65533;&#65533;&#1883;/=&#65533;k&#65533;&#65533;&#65533;x&#65533;9&#65533;6&#1751;&#65533;&#65533;;&#65533;8&#65533;V\&#65533;1&#65533;&#65533;A&#65533;&#65533;&#65533;&#65533;&#65533;&#65533;&#65533;&#65533;S&#65533;x1N}	&#497;g&#65533;&#65533;&#65533;&#65533;s&#65533;}&#65533;=&#65533;f&#65533;eqq&#65533;&#881;&#65533;#Q&#65533;{&#65533;f&#65533;mp&#65533;&#65533;&#65533;~&#65533;5&#65533;E&#65533;)&#65533;&#65533;&&#65533;D&#65533;ak&#65533;]&#65533;&#65533;cx&#65533;uc&#65533;g~&#65533;K&#65533;fxc&#65533;|&#65533;\&#65533;&#65533;O~&#65533;&#65533;&#65533;&#444;&#65533;&#65533;q&#65533;&#65533;&#65533;&#65533;&#65533;&#65533;{&#65533;W&#2019;%&sp&#65533;a&#65533;&#65533;&#65533;&#65533;5a&#65533;V&#1843;&#65533;s&#65533;{&#65533;s&#65533;&#65533;&#65533;&#65533;&#65533;&#65533;+F>=S&#65533;13'&#65533;&#937;&#65533;&#947;&#65533;&#65533;h&#65533;&#65533;&#65533;&#65533;hO&#65533;k&#65533;&#65533;>&#65533;=n&#65533;&#65533;L&#65533;O&#65533;}&#65533;&#65533;l&#65533;&#65533;Y&#65533;{&#65533;@&#65533;&#65533;g&#65533;K&#65533;&#65533;&#65533;&#65533;j&#65533;&#65533;5>&#65533;&#65533;&#65533;)&#65533;&#65533;&#65533;&#1667;&#65533;k(&#65533;&wv&#65533;&#65533;?R&#65533;&#65533;&#65533;&#65533;&#65533;&#65533;X&#65533;&#65533;c&#65533;&#65533;&#376;&#65533;&#65533;a,&#65533;&#65533;&#508;#'&#65533;&#65533;L&#65533;&#1794;&#65533;&#65533;&#65533;5d&#65533;2&#1531;n&#65533;&#65533;(&#1520;&#65533;&#65533;s&#65533;o&#65533;&#65533;&#65533;&#65533;$@&#65533;"T&#65533;&#65533;&#65533;&#65533;G}&#65533;-b&#65533;8&#65533;&#65533;&#65533;a&#65533;'|[&#65533;&#65533;/&#65533;&#65533;;]&#65533;&#65533;&#65533;zM&#65533;&#198;^-&#65533;7&#65533;&#65533;	`&#65533;w&#65533;b0&#65533;&#65533;b&#65533;c&#65533;f!X&#65533;&#65533;n(s&#65533;&#65533;8&#65533;+E`&#65533;&#65533;R#&#65533;&#65533;l$&#65533;&#65533;T&#65533; &#65533;|&#65533;3r&#65533;&&#65533;A&#65533;&#65533;&#65533;K8&#65533;0>&#65533;&#65533;&#65533;&#65533;&#65533;YK&#65533;8|&#65533;&#65533;&#65533;&#65533;&#65533;)&#65533;&#65533;&#65533;&#2039;&#65533;&#65533;- K&#65533;]y7^&#65533;&#65533;=&#65533;?&#65533;P &#65533;g(&#65533;`&#65533;&#65533;NH&#65533;g&#65533;&#65533;&#65533;&#65533;&#65533;&#65533;&#65533;s&#65533;&#65533;&#65533;P&#65533;&#65533;&#65533;j&#65533;YCp&#65533;<&#65533;&#65533;"b&#65533;g&#65533;Z&#65533;&#65533;HU&#65533;&#65533;&#65533;*^&#65533;&#65533;&#65533;B&#65533;&#65533;_&#65533;&#65533;&#65533;&#65533;&#1598;^&#65533;&#65533;&#65533;&#65533;~&#65533;&#65533;&#65533;&#65533;&#65533;x&#65533;&#65533;~&#65533;6,P&#65533;&#951;&#65533;&#65533;&#65533;E&#65533;&#65533;o{&#65533;&#65533;&#65533;&#65533;q&#65533;7a&#65533;[-)}5&#65533;ql&#65533;&#671;&#65533;;b&#65533;8&#1689;&#65533;o&#65533;&#65533;s &#65533;f&#65533;7&#65533;&#65533;m&#65533;&#65533;/_9&#11496;g&#367; &#65533;&#65533;1UK&#65533;<_&#65533;3&#65533;g&#65533;&#65533;O;&#65533;&#65533;&#65533;:&#65533;&#65533;&#65533;:~G&#65533;&#65533;&#65533;&#65533;&#65533;&#65533;&#65533;c&#65533;AP&#1733;&#65533;&#65533;s&#65533;9M&#65533;&#65533;&#65533;&#65533;&#65533;&#65533;&#65533;&#65533;&#65533;&#65533;&#65533;&#65533;@ .&#65533;7&#65533;&#65533;&#65533;~0&#65533;&#65533;'&#65533;&#65533;c-&#65533;&#65533;u&#65533;Y_&#65533;&#65533;&#65533;&#65533;M}&#65533;}&#1989;&#65533;b&#65533;&#65533;&#65533;+&#65533;.E&#65533;VW:f
&#65533;;%&#65533;f&#65533;&#65533;&#65533;&#65533;T&#65533;&#65533;|&#37881;&#65533;&#29552;&#65533;&#65533;&#1333;V&#505;&#65533;&#65533;&#65533;&#65533;&#65533;&#65533;n&#65533;&#65533;u&#65533;&#65533;Bo&#65533;) &#65533;X&#65533;&#65533;{&#65533;&#65533;?&#65533;&#65533;?X-C&#65533;L&#65533;3&#65533;0&#65533;Hh&#65533;9&#65533;&#65533;&#65533;'/Rd&#65533;<&#65533;&#65533;E&#65533;&#65533;WW&#65533;&J&#65533;A&#65533;&#54014;)_\&#65533;&#65533;&#65533;&#65533;&#65533;&#65533;&#65533;&#65533;n&#65533;U&#65533;&#65533;&#65533;A&#643;&#65533;&#65533;"&#65533;a#i&#65533;c&#65533;&#1397;&#65533;>&#65533;h&#65533;1&#65533;6&#65533;&#65533;sd&#65533;&#65533;&#65533;9&#65533;&#65533;&#65533;&#65533;Z ^&#65533;)&#65533;)&#65533;:by&#65533;&#65533;7cn	&#65533;P	&#65533;_$-{&#65533;w&#65533;^&#65533;&#65533;&#65533;_&#65533;&#65533;&#65533;yk&#65533;&#65533;&#65533;}cmc&#1929;E&#65533;Z&#65533;&#65533;yn&#65533;&#65533;S&#65533;=&#65533;&#65533;(~&#65533;&#65533;"&#65533;D,&#65533;0&#65533;&#65533;V&#65533;|&#65533;+&#65533;w&#65533;m&#65533;&#65533;70&#65533;&#65533;^&#65533;s&#65533;&#65533;5&#65533;&#65533;&#65533;&#65533;&#65533;&#65533;&#729;&#65533;k&#12109;+&#65533;g&#979;&#65533;C&#65533;&#65533;&#65533;&#65533;o&#65533;D-&#65533;&#65533;<&#65533;&#65533;&#65533;&#65533;|&#65533;oAs&#65533;q&#65533;&#1974;m&#65533;&#65533;1&#65533;f&#65533;&#65533;&#65533;&#65533;	&#65533;l=&#65533;1&#65533;&#326;&#65533;%&#437;&#65533;:&#65533;&#65533;&#65533;X&#65533;&#65533;5O&#65533;&#65533;X51/&#65533;u&#65533;&#65533;y5~~W&#65533;&#65533;|&#65533;,&#65533;&#65533;&#65533;&#65533;)&#65533;C&#65533;&#65533;&#65533;&#65533;&#65533;&#65533;&#65533;&#65533;&#65533;&#65533;&#65533;7&#65533;&#65533;&#1951;&#65533;6&#65533;}&#65533;&#65533;&#65533;&#65533; &#65533;&#65533;g&#65533;X&#65533;&#1460;&#420;=~&#65533;&#65533;&#65533;&#65533;ev[&#1371;L&#1993;=&#65533;k&#65533;1&#65533;&#65533;C
&#65533;&#65533;&#65533;f&#65533;&#65533;&#65533;&#65533;&#65533;k&#65533;&#65533;&#65533;E&#65533;[\&#65533;&#65533;#&#65533;w&#65533;&#65533;M&#65533;&#65533;&#65533;&#65533;&#65533;&#65533;&#65533;&#65533;&#65533;&#65533;&#65533;&#65533;&#65533;c&#65533;[&#65533;&#65533;o&#65533;/&#65533;X&#65533;&#65533;]A&#8331;m&#65533;!&#65533;R&#65533;&#65533;&#65533;&#65533;&#65533;&#65533;&#65533;8&#65533;&#46333;&#65533; &#65533;&#1277;&#65533;_&#65533;&#65533;&#65533;:&#65533;;zl&#65533;-&#65533;9.P&#65533;OW&#65533;&#65533;&#65533;9&#974;&#399;&#65533;K&#4793;&#65533;x&#65533;&#65533;&#65533;k?&#65533;-&#65533;)&#65533;&#65533;KG&#65533;&#753;>&#65533;&#65533;X\
|jKL{&#65533;h&#65533;&#65533;&#65533;&#65533;&#285;&#65533;|&#65533;&#65533;&#65533;&#1973;&#65533;&#65533;W&#65533;L1&#65533;&#65533;&#222;&#65533;&#65533;>}&#1247;>&#65533;-&#65533;&#65533;/&#65533;O&#65533;rB&#65533;T&#65533;v&#65533;}&#65533;&#65533;u&#1150;&#65533;&#65533;&#65533;.}&#65533;&#65533;>&#65533;&#65533;&#65533;=A&#65533;&#1413;&#65533;&#65533;1&#65533;&#494;Yu&#65533;&#65533;&#65533;yv<&#65533;&#1681;W&#65533;&#65533;&#65533;&#65533;&#65533;rv&#65533;&#65533;.s&#65533;m&#65533;&#65533;&#65533;I&#65533;&#65533;q!&#65533;x&#65533;&#65533;c&#65533;&#65533;&#1027;&#65533;&#65533;S&#65533;M{&#379;&#65533;97a&#65533;{&#65533;&#65533;&#65533;&#65533;&#65533;&#215;9;&#65533;&#65533;=&#65533;4&#65533;s&#65533;O&#65533;
&#65533;&#151386;&#65533;&#65533;yzM9&#65533;&#65533;x&#65533;&#65533;&#65533;'&#65533;i&#65533;&#65533;1'&#65533;&#65533;_8&#65533;{&#2038;p&#472;i&#65533;qk]&#65533;+&#65533;&#65533;<9&#65533;M&#65533;m~z?&#378;&#65533;&#65533;&#65533;E&#65533;&#766;&#65533;&#65533;&#65533;&#65533;z&#65533;&#65533;&#65533;&#65533;q&#65533;&#65533;&#65533;&#65533;&#65533;b&#65533;&#65533;&#65533;&#65533;&#65533;)&#65533;&#65533;]1&#65533;b&#65533;&#65533;o&#65533;&#65533;&#949;&#65533;&#65533;b&#65533;&#65533;ZM&#65533;[&#65533;&#65533;&#65533;&#65533;&#65533;/&#65533;v`&#65533;&#65533;&#65533;&#65533;<{&#65533;k\&#65533;?&#65533;
&#65533;&#65533;&#65533;+&#65533;&#65533;&#65533;&#65533;)&#65533;&#65533;&#65533;&#65533;I&#65533;>&#65533;&#65533;J&#65533;M&#65533;&#65533;&#65533;&#65533;&#65533;&#65533;1&#65533;&#65533;&#65533;9&#65533;D&#65533;&#65533;&#65533;&#65533;&#65533;v&#65533;x&#65533;G&#65533;9W&#65533;&#65533;&#65533;&#65533;&#65533;&#65533;;&#65533; &#65533;&#65533;U&#65533;&#65533;&#1017;k&#65533;&#65533;&#65533;&#408;&#65533;+l&#65533;&#65533;&#65533;j&#65533;sXp&#65533;&#65533;F&#65533;&#34491;F_&#65533;8&#65533;&#65533;&#65533;&#65533;&#65533;&#65533;o
&#65533;w&#65533;&#65533;&#65533;&#65533;q&#65533;&#1319;&#65533;R&#65533;M8&#65533;&#745;&#65533;&#65533;W1&#65533;b&#65533;y&#65533;_&#654;R^AdM&#65533;@?&#65533;&#65533;&#65533;6&#65533;-S&#65533;&#65533;X&#65533;&#65533;&#65533;%&#65533;&#65533;4Fc&#65533;&#65533;&#65533;&#65533;&#65533;z&#65533;&#65533;_\}&#65533;&#65533;^ &#65533;&#65533;+&#65533;"p&#1839;&#65533;`&#65533;&#65533;-&#61725;1~&#65533;&#65533;&#65533;&#65533;&#65533;&#65533;x&-&#65533;a&#65533;&#65533;9&#65533;&#65533;&#65533;&#65533;?&#65533;&#65533;Z&#65533;E&#65533;!Qk&#65533;%&#1989;m,&#65533;Z[&#65533;'&#65533;&#65533;&#65533;&#65533;&#65533;f&#65533;_&#65533;&#65533;&#65533;&#65533;&#65533;L1&#65533;&#65533;&#65533;XW#Q&#65533;l'[&#65533;&#65533;&#65533;&#65533;l#&#65533;&#65533;&#65533;;1&#65533;&#65533;E&#1785;&#1466;&#65533;;&#65533;&#65533;;&#65533;&#65533;&#65533;s&#65533;&#65533;|&#65533;&#65533;&#65533;&#65533;&#65533;y=/&#65533;&#65533;&#65533;8&#65533;7&#65533;&#65533;1&#65533;&#65533;"&~&#65533;&#65533;&#65533;R&#65533;{PBd&#65533;&#65533;;X&#1118;&#65533;l&#65533;&#65533;&#65533;s\&#65533;#&#65533;&#65533;n[&#65533;&#65533;O&#65533;&#65533;}~&#1954;&#65533;v&#65533;R&#65533;&#65533;D<&#65533;&#65533;&#65533;&#65533;&#65533;&#65533;u&#65533;&#65533;&#65533;&#65533;&#65533;j&#65533;M&#65533;&#65533;&#65533;&#65533;1&#65533;&#1004;&#65533;s&#65533;.&#65533;ZV&#65533;&#65533;u&#65533;&#65533;&#65533;&#65533;&#65533;;':&#65533;&#65533;&#65533;&#65533;@&#65533;&#65533;O&#65533;&#65533;&#1090;&#65533;&#65533;&#65533;&#65533;&#65533;c,&#65533;&#65533;P&#65533;&#65533;&#65533;&#65533;r&#65533;>&#65533;!&#65533;B&#65533;&#65533;&#65533;&#65533;g2&#65533;&#65533;q^g2&#65533;&#65533;>I4&#65533;m&#65533;<&#65533;&#65533;[&#65533;&#65533;&#65533;&#65533;&#65533;&#65533;&#65533;&#65533;&#65533;&#65533;??&#65533;&#65533;&#65533;&#65533;o&#65533;z&#65533;&#65533;&#65533;RT&#1257;&#65533;]\k$&#918; &#65533;u&#65533;1l~&#65533;+h;&#65533;&#65533;9(&#65533;&#65533;=&#65533;Ef&#65533;&#65533;h&#65533;&#65533;_R@&#65533;&#65533;&#65533;m&#65533;XXU<&#65533;B&#65533;&#65533;&#65533;6~&#65533;D_&#1426;X&#65533;&#65533;&#65533;s&#65533;$&#65533;N\&#65533;&#65533;`Qu&#65533;*&#65533;&#65533;9O&#65533;&#65533;W:&#65533;&#65533;q&#65533;&#65533;b/&#65533;)&#65533;q&#1173;&#65533;&#65533;&#65533;&#65533;&#65533;9&#65533;&#65533;&#65533;^s&#65533;3S	&#65533;N&#65533;&#65533;U&#65533;&#65533;&#65533;laq&#65533;&#65533;n{&#942;&#65533;&#65533;:&#65533;&#65533;wC&#65533;&#65533;+&#65533;&#65533;e,&#65533;&#65533;b&#65533;=m{&#65533;&#65533;&#65533;7)!&&#65533;	A&#65533;&#65533;&#65533;&#65533;&#65533;k&#65533;&#65533;&#65533;&#65533;&#65533;&#65533;XN	&#65533; {!&#65533;&#65533;'N&#65533;&#1127;&#65533;&#65533;t&#65533;&#65533;f+&#65533;X&#65533;&#65533;&#65533;}&#65533;s&#65533;e&#65533;c'&#65533;cmg&#65533;&#65533;&#65533;f&#65533;u&#65533;O&#65533;&#65533;&#65533;?j Y&#65533;c&#65533;&#65533;vk&#65533;x&#65533;f&#65533;w&#65533;&#65533;Y&#65533;8&#65533;i\&#65533;&#65533;&#65533;c&#65533;&#65533;&#65533;&#65533;&#65533;rxV&#151;&#65533;&#65533;&#65533;~&#65533;#U&#65533;F&#65533;0&#65533;&#65533;L&#65533;??&#65533;
&#65533;&#65533;s&#65533;8&#65533;m&#65533;&#65533;.&#65533;q&#65533;z&#65533;9&#65533;&#65533;u&#65533;g&#65533;d&#65533;	a&#65533;v&#65533;&#65533;1&#65533;&#65533;&#65533;&#20193;jB&#1782;&#65533;&#65533;&#245;&#65533;&#1589;'&#65533;'k&#65533;&#65533;&#65533;&#65533;W|&#65533;rt&#65533;~&#65533;Z@&#65533;&#65533;&#65533;v&#65533;&#65533;&#65533;&#65533;/&#65533;&#65533;&#65533;&#65533;/&#65533;&#65533;8&#65533;&#65533;&#65533;&#65533;[&#65533;&#65533;&#65533;(&#65533;&#65533;&#1763;V&#65533;&&#65533;&#65533;&#65533;`&#65533;O&#1847;&#65533;&#65533;&#65533;&#65533;&#65533;b&#65533;'&#65533;&#65533;f_&#65533;>&#65533;&#65533;,&#65533;&#65533;D&#65533;_]&#65533;p&#65533;rHV^&#65533;&#65533;&#65533;)&#65533;%&#65533;(&#808;&#65533;&#65533;&#65533;&#65533;+-&#65533;-v&#65533;&#65533;&#65533;q&#65533;&#65533;&#65533;#6&#65533;g;8&#65533;z&#65533;&#638;&#65533;y&#65533;[p&#348;j[&#65533;mQ}&#65533;)&#65533;.&#65533;L&#65533;&#65533;&#65533;&#65533;v&#65533;T
&#65533;]{&#65533;O&#65533;iK&#65533;M&#1111;&#65533;~1&#65533;q&#65533;(&#65533;u&#65533;qo&#65533;&#65533;j=&#65533;>&#65533;wB&#65533;h&#65533;\&#65533;B&#65533;/t&#65533;N&#65533;&#65533;^&#65533;sB&#65533;{&#65533;5&#65533;&#65533;^&#65533;>&#65533;W{nX&#65533;&#65533;&#65533;&#65533;*^c&#1451;&#65533;&#65533;(ZD&#65533;&#65533;&#65533;&#65533;"&#1150;&#65533;GD&#65533;a&#1800;&#65533;&#65533;T&#65533;X&#65533;&#1876;o&#65533;Zc&#65533;|TL&#65533;:&#65533;&#65533;&#65533;~&#65533;<&#65533;&#65533;=&#65533;J03&#65533;@`Ja'&#65533;&#65533;&#65533;&#65533;&#65533;z&#65533;}&#65533;&#65533;&#65533;&#65533;A&#65533;&#1566;&#65533;&#65533;xcL&#65533;&#65533;>&#65533;C&#65533;y&#65533;bao&#65533;&#65533;k&#65533;&#65533;&#65533;&#65533;&#65533;/&#65533;&#65533;&#65533;9&#65533;y&#65533;+&#65533;7&#65533;:&#65533;&#65533;&#65533;&#65533;&#65533;X&#65533;1&#65533;&#65533;XA&#65533;y0G&#915;&#65533;&#65533;Y&#65533;&#1687;a,x&#65533;&#65533;_&#65533;&#65533;&#14135;q=YSb&#65533;&#65533;w&#65533;&#65533;_1UK&#65533;&#65533;d<?&#65533;8&#65533;"&#65533;-&#65533;$&#65533;&#65533;&#65533;&#65533;^&#65533;zro&&#65533;&#65533;I&#65533;&#65533; &#65533;&#65533;&#65533;q[`&#65533;'&#26229;&#65533;&#65533;&#65533;&#65533;&#65533;&#65533;I&#65533;&#65533;d&#65533;w&#65533;&#65533;D&#65533;&#65533;-`.&#65533;&#65533;&#65533;q&#65533;w&#65533;AuE4&#65533;`=	&#65533;{&#65533;&#65533;#yc&#65533;<&#65533;F-	&#65533;=&#65533;x	AdR&#65533;&#65533;&#65533;&#65533;&#65533;1#O&#65533;m`&#65533;&#65533;&#65533;&#65533;):&#65533;&#65533;&#65533;&#65533;&#65533;&#65533;&#65533;8&#65533;&#65533;&#65533;&#65533;&#65533;&#65533;lVx&#65533;N&#65533;]&#65533; Da	&#65533;&#65533;~&#65533;`&#65533;&#65533;&#65533;&#65533;&#65533;z&#65533;)l&#65533;&#65533;&#65533;&#65533;_C! >&#504;&#65533;	&#65533;O_&#65533;&#65533;W@&#65533;&#65533;o
&#65533;q&#65533;&#65533;&#65533;&&#65533;&#65533;&#65533;&#65533;*&#65533;B "p&#65533;&#65533;c&#65533;M<&#65533;&#65533;&#65533;&#65533;&#65533;&#65533;&#65533;|&#65533;&#1762;4&#1704;&#65533;>&#65533;&#65533;;- &#65533;]"p&#65533;/"0&#65533;&#65533;|&#65533;s&#1823;&#65533;  &#65533;_`&#65533;!&#65533;0m&#65533;&#65533;g&#65533;&#65533;&#65533;s&#65533;&#51139;&#65533;^Y&#65533;&#52446;&#65533;&#65533;+&#65533;&#65533;Lo&#65533;9%&#65533;I&#65533;&#65533;&#65533;&#65533;[&#65533;o&#65533;P&#65533;\&#24258;&#65533;|&#65533;Z&#65533;&#65533;r&#65533;3&#65533;(&#1468;&#1590; &#65533;&#65533;&#65533;6&#65533;&#65533;&#65533;&#65533;8&#65533;A6&#65533;&#65533;}&#65533;1&#65533;5W&#65533;&#65533;y=>&#65533;&#65533;&#65533;&#65533;:d&#65533;a&#65533;&#65533;(&#65533;&#65533;&#65533;]}g*'8&#65533;.&#65533;&#65533;&#65533;&#65533;&#1068;o&#65533;Z&#65533;f&#65533;6&#65533;&#65533;+}&#65533;&#65533;&#65533;&#65533;&#65533;&#65533;
&#65533;&#65533;x&#65533;&#65533;)&#65533;&#65533;&#65533;+&#65533;#\&#65533;&#65533;&#65533;&#65533;&#65533;n&#65533;&#65533;&#65533;Y&#65533;<&#65533;s&#65533;\&#65533;`&#65533;{&#65533;&#65533;G&#65533;7&#65533;ggNc&#65533;k&#65533;\&#65533;'&#65533;&#65533;&#65533;&#65533;&#65533;9&#65533;&#65533;~&#65533;K&#65533;cn&#1827;]&#65533;&#65533;&#65533;z&#65533;&#65533;&#65533;&#65533;H &#65533;&#65533;&#65533;/&#65533;&#65533;]nQ&#65533;i&#65533;T&#65533;b&#399;Z&#65533;|&#65533;`[_--[&#65533;$&#1166;<$&#65533;&#65533;b&#65533;1&#175;&#65533;&#65533;y&#65533;Y&#65533;&#65533;A&#65533;&#65533;&#65533;B9><&#65533;_1&#65533;M&#65533;&#65533;@    IEND&#65533;B`&#65533;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Mouser Technincal Content Template</Template>
  <TotalTime>11</TotalTime>
  <Pages>2</Pages>
  <Words>254</Words>
  <Characters>1380</Characters>
  <Application>Microsoft Office Word</Application>
  <DocSecurity>0</DocSecurity>
  <Lines>23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Downing</dc:creator>
  <cp:keywords/>
  <dc:description/>
  <cp:lastModifiedBy>Deborah Ray</cp:lastModifiedBy>
  <cp:revision>3</cp:revision>
  <dcterms:created xsi:type="dcterms:W3CDTF">2018-04-30T22:04:00Z</dcterms:created>
  <dcterms:modified xsi:type="dcterms:W3CDTF">2018-04-30T22:14:00Z</dcterms:modified>
</cp:coreProperties>
</file>